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246119"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246119" w14:paraId="2E5B1810" w14:textId="77777777" w:rsidTr="0020622F">
              <w:tc>
                <w:tcPr>
                  <w:tcW w:w="6658" w:type="dxa"/>
                  <w:shd w:val="clear" w:color="auto" w:fill="auto"/>
                  <w:vAlign w:val="center"/>
                </w:tcPr>
                <w:p w14:paraId="5ECB89CD" w14:textId="77777777" w:rsidR="000D6544" w:rsidRPr="00246119" w:rsidRDefault="000D6544" w:rsidP="0020622F">
                  <w:pPr>
                    <w:rPr>
                      <w:rFonts w:cs="Arial"/>
                      <w:b/>
                      <w:sz w:val="28"/>
                      <w:lang w:val="fr-CH"/>
                    </w:rPr>
                  </w:pPr>
                  <w:r w:rsidRPr="00246119">
                    <w:rPr>
                      <w:rFonts w:cs="Arial"/>
                      <w:b/>
                      <w:sz w:val="28"/>
                      <w:lang w:val="fr-CH"/>
                    </w:rPr>
                    <w:t>Informaticien/-ne CFC</w:t>
                  </w:r>
                </w:p>
                <w:p w14:paraId="4172591C" w14:textId="3FC994A5" w:rsidR="000D6544" w:rsidRPr="00246119" w:rsidRDefault="000D6544" w:rsidP="0020622F">
                  <w:pPr>
                    <w:rPr>
                      <w:rFonts w:cs="Arial"/>
                      <w:sz w:val="22"/>
                      <w:lang w:val="fr-CH"/>
                    </w:rPr>
                  </w:pPr>
                  <w:r w:rsidRPr="00246119">
                    <w:rPr>
                      <w:rFonts w:cs="Arial"/>
                      <w:sz w:val="22"/>
                      <w:lang w:val="fr-CH"/>
                    </w:rPr>
                    <w:t>Travail pratique individuel 20</w:t>
                  </w:r>
                  <w:r w:rsidR="004A59DE" w:rsidRPr="00246119">
                    <w:rPr>
                      <w:rFonts w:cs="Arial"/>
                      <w:sz w:val="22"/>
                      <w:lang w:val="fr-CH"/>
                    </w:rPr>
                    <w:t>2</w:t>
                  </w:r>
                  <w:r w:rsidR="003A2C15" w:rsidRPr="00246119">
                    <w:rPr>
                      <w:rFonts w:cs="Arial"/>
                      <w:sz w:val="22"/>
                      <w:lang w:val="fr-CH"/>
                    </w:rPr>
                    <w:t>5</w:t>
                  </w:r>
                  <w:r w:rsidRPr="00246119">
                    <w:rPr>
                      <w:rFonts w:cs="Arial"/>
                      <w:sz w:val="22"/>
                      <w:lang w:val="fr-CH"/>
                    </w:rPr>
                    <w:t xml:space="preserve"> (TPI)</w:t>
                  </w:r>
                </w:p>
              </w:tc>
              <w:tc>
                <w:tcPr>
                  <w:tcW w:w="3677" w:type="dxa"/>
                  <w:shd w:val="clear" w:color="auto" w:fill="auto"/>
                  <w:vAlign w:val="center"/>
                </w:tcPr>
                <w:p w14:paraId="5AD166A1" w14:textId="77777777" w:rsidR="000D6544" w:rsidRPr="00246119" w:rsidRDefault="000D6544" w:rsidP="0020622F">
                  <w:pPr>
                    <w:jc w:val="right"/>
                    <w:rPr>
                      <w:b/>
                      <w:spacing w:val="20"/>
                      <w:sz w:val="26"/>
                      <w:lang w:val="fr-CH"/>
                    </w:rPr>
                  </w:pPr>
                  <w:r w:rsidRPr="00246119">
                    <w:rPr>
                      <w:b/>
                      <w:noProof/>
                      <w:spacing w:val="20"/>
                      <w:sz w:val="26"/>
                      <w:lang w:val="fr-CH"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246119" w:rsidRDefault="000D6544" w:rsidP="0020622F">
            <w:pPr>
              <w:rPr>
                <w:lang w:val="fr-CH"/>
              </w:rPr>
            </w:pPr>
          </w:p>
        </w:tc>
      </w:tr>
      <w:tr w:rsidR="00917D4F" w:rsidRPr="00246119"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Pr="00246119" w:rsidRDefault="00917D4F" w:rsidP="008B48B3">
            <w:pPr>
              <w:ind w:right="67"/>
              <w:rPr>
                <w:b/>
                <w:spacing w:val="20"/>
                <w:sz w:val="26"/>
                <w:lang w:val="fr-CH"/>
              </w:rPr>
            </w:pPr>
          </w:p>
        </w:tc>
      </w:tr>
    </w:tbl>
    <w:p w14:paraId="7101A703" w14:textId="5D50CC5D" w:rsidR="00917D4F" w:rsidRPr="00246119" w:rsidRDefault="000D22F7" w:rsidP="00917D4F">
      <w:pPr>
        <w:pStyle w:val="Lgende"/>
        <w:rPr>
          <w:bCs w:val="0"/>
          <w:sz w:val="24"/>
          <w:lang w:val="fr-CH"/>
        </w:rPr>
      </w:pPr>
      <w:r w:rsidRPr="00246119">
        <w:rPr>
          <w:bCs w:val="0"/>
          <w:noProof/>
          <w:sz w:val="24"/>
          <w:lang w:val="fr-CH" w:eastAsia="fr-CH"/>
        </w:rPr>
        <mc:AlternateContent>
          <mc:Choice Requires="wps">
            <w:drawing>
              <wp:anchor distT="0" distB="0" distL="114300" distR="114300" simplePos="0" relativeHeight="251658240" behindDoc="0" locked="0" layoutInCell="0" allowOverlap="1" wp14:anchorId="5CED4B80" wp14:editId="66A41377">
                <wp:simplePos x="0" y="0"/>
                <wp:positionH relativeFrom="column">
                  <wp:posOffset>5126824</wp:posOffset>
                </wp:positionH>
                <wp:positionV relativeFrom="paragraph">
                  <wp:posOffset>128187</wp:posOffset>
                </wp:positionV>
                <wp:extent cx="1298575" cy="405517"/>
                <wp:effectExtent l="0" t="0" r="15875" b="139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05517"/>
                        </a:xfrm>
                        <a:prstGeom prst="rect">
                          <a:avLst/>
                        </a:prstGeom>
                        <a:solidFill>
                          <a:srgbClr val="FFFFFF"/>
                        </a:solidFill>
                        <a:ln w="9525">
                          <a:solidFill>
                            <a:srgbClr val="FF0000"/>
                          </a:solidFill>
                          <a:miter lim="800000"/>
                          <a:headEnd/>
                          <a:tailEnd/>
                        </a:ln>
                      </wps:spPr>
                      <wps:txb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left:0;text-align:left;margin-left:403.7pt;margin-top:10.1pt;width:102.25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" o:allowincell="f" strokecolor="red">
                <v:textbox>
                  <w:txbxContent>
                    <w:p w14:paraId="0DA55249" w14:textId="0668D168" w:rsidR="00477C22" w:rsidRPr="00F93DD5" w:rsidRDefault="005D4E5D" w:rsidP="00477C22">
                      <w:pPr>
                        <w:spacing w:before="0" w:after="0"/>
                        <w:rPr>
                          <w:rFonts w:cs="Arial"/>
                          <w:color w:val="FF0000"/>
                          <w:sz w:val="22"/>
                          <w:szCs w:val="22"/>
                          <w:lang w:val="fr-CH" w:eastAsia="ja-JP"/>
                        </w:rPr>
                      </w:pPr>
                      <w:r w:rsidRPr="00F93DD5">
                        <w:rPr>
                          <w:rFonts w:cs="Arial"/>
                          <w:color w:val="FF0000"/>
                          <w:sz w:val="22"/>
                          <w:szCs w:val="22"/>
                          <w:lang w:val="fr-CH" w:eastAsia="ja-JP"/>
                        </w:rPr>
                        <w:t xml:space="preserve">Candidat </w:t>
                      </w:r>
                      <w:r w:rsidR="00477C22" w:rsidRPr="00F93DD5">
                        <w:rPr>
                          <w:rFonts w:cs="Arial"/>
                          <w:color w:val="FF0000"/>
                          <w:sz w:val="22"/>
                          <w:szCs w:val="22"/>
                          <w:lang w:val="fr-CH" w:eastAsia="ja-JP"/>
                        </w:rPr>
                        <w:t>n°</w:t>
                      </w:r>
                    </w:p>
                    <w:p w14:paraId="12FF2F04" w14:textId="1E6886CE" w:rsidR="00FF6A9B" w:rsidRPr="00477C22" w:rsidRDefault="00FF6A9B" w:rsidP="00FF6A9B">
                      <w:pPr>
                        <w:spacing w:before="0" w:after="0"/>
                        <w:jc w:val="center"/>
                        <w:rPr>
                          <w:rFonts w:cs="Arial"/>
                          <w:sz w:val="22"/>
                          <w:szCs w:val="22"/>
                          <w:lang w:val="fr-CH" w:eastAsia="ja-JP"/>
                        </w:rPr>
                      </w:pPr>
                      <w:r w:rsidRPr="00FF6A9B">
                        <w:rPr>
                          <w:rFonts w:cs="Arial"/>
                          <w:sz w:val="22"/>
                          <w:szCs w:val="22"/>
                          <w:lang w:val="fr-CH" w:eastAsia="ja-JP"/>
                        </w:rPr>
                        <w:t>151481</w:t>
                      </w:r>
                    </w:p>
                    <w:p w14:paraId="39F5E13F" w14:textId="77777777" w:rsidR="00917D4F" w:rsidRPr="00477C22" w:rsidRDefault="00917D4F" w:rsidP="00917D4F">
                      <w:pPr>
                        <w:jc w:val="center"/>
                        <w:rPr>
                          <w:b/>
                          <w:sz w:val="22"/>
                          <w:szCs w:val="22"/>
                        </w:rPr>
                      </w:pPr>
                    </w:p>
                  </w:txbxContent>
                </v:textbox>
              </v:shape>
            </w:pict>
          </mc:Fallback>
        </mc:AlternateContent>
      </w:r>
    </w:p>
    <w:p w14:paraId="28CEF1B3" w14:textId="64275877" w:rsidR="00917D4F" w:rsidRPr="00246119" w:rsidRDefault="00917D4F" w:rsidP="00917D4F">
      <w:pPr>
        <w:rPr>
          <w:b/>
          <w:sz w:val="24"/>
          <w:lang w:val="fr-CH"/>
        </w:rPr>
      </w:pPr>
      <w:r w:rsidRPr="00246119">
        <w:rPr>
          <w:sz w:val="24"/>
          <w:lang w:val="fr-CH"/>
        </w:rPr>
        <w:t xml:space="preserve">Nom du candidat : </w:t>
      </w:r>
      <w:r w:rsidR="00592A74" w:rsidRPr="00246119">
        <w:rPr>
          <w:sz w:val="24"/>
          <w:lang w:val="fr-CH"/>
        </w:rPr>
        <w:t>Esther Pham</w:t>
      </w:r>
      <w:r w:rsidR="008F1D69" w:rsidRPr="00246119">
        <w:rPr>
          <w:sz w:val="24"/>
          <w:lang w:val="fr-CH"/>
        </w:rPr>
        <w:t xml:space="preserve"> </w:t>
      </w:r>
    </w:p>
    <w:p w14:paraId="261B2244" w14:textId="77777777" w:rsidR="00917D4F" w:rsidRPr="00246119" w:rsidRDefault="00917D4F" w:rsidP="00917D4F">
      <w:pPr>
        <w:rPr>
          <w:rFonts w:cs="Arial"/>
          <w:lang w:val="fr-CH"/>
        </w:rPr>
      </w:pPr>
    </w:p>
    <w:p w14:paraId="79FE540E" w14:textId="77777777" w:rsidR="00917D4F" w:rsidRPr="00246119" w:rsidRDefault="00917D4F" w:rsidP="00917D4F">
      <w:pPr>
        <w:rPr>
          <w:rFonts w:cs="Arial"/>
          <w:lang w:val="fr-CH"/>
        </w:rPr>
      </w:pPr>
    </w:p>
    <w:p w14:paraId="2CEB969F" w14:textId="1E07B64A" w:rsidR="00917D4F" w:rsidRPr="00246119" w:rsidRDefault="00917D4F" w:rsidP="00917D4F">
      <w:pPr>
        <w:rPr>
          <w:rFonts w:cs="Arial"/>
          <w:color w:val="000000" w:themeColor="text1"/>
          <w:sz w:val="28"/>
          <w:lang w:val="fr-CH"/>
        </w:rPr>
      </w:pPr>
      <w:r w:rsidRPr="00246119">
        <w:rPr>
          <w:rFonts w:cs="Arial"/>
          <w:color w:val="000000" w:themeColor="text1"/>
          <w:sz w:val="28"/>
          <w:highlight w:val="yellow"/>
          <w:lang w:val="fr-CH"/>
        </w:rPr>
        <w:t xml:space="preserve">Attention : Dernier délai de remise du rapport </w:t>
      </w:r>
      <w:r w:rsidR="0065142F" w:rsidRPr="00246119">
        <w:rPr>
          <w:rFonts w:cs="Arial"/>
          <w:color w:val="000000" w:themeColor="text1"/>
          <w:sz w:val="28"/>
          <w:highlight w:val="yellow"/>
          <w:lang w:val="fr-CH"/>
        </w:rPr>
        <w:t xml:space="preserve">durant la réalisation du TPI le </w:t>
      </w:r>
      <w:r w:rsidR="003A2C15" w:rsidRPr="00246119">
        <w:rPr>
          <w:rFonts w:cs="Arial"/>
          <w:color w:val="000000" w:themeColor="text1"/>
          <w:sz w:val="28"/>
          <w:highlight w:val="yellow"/>
          <w:lang w:val="fr-CH"/>
        </w:rPr>
        <w:t>06</w:t>
      </w:r>
      <w:r w:rsidR="0065142F" w:rsidRPr="00246119">
        <w:rPr>
          <w:rFonts w:cs="Arial"/>
          <w:color w:val="000000" w:themeColor="text1"/>
          <w:sz w:val="28"/>
          <w:highlight w:val="yellow"/>
          <w:lang w:val="fr-CH"/>
        </w:rPr>
        <w:t>.06.20</w:t>
      </w:r>
      <w:r w:rsidR="009A4DA7" w:rsidRPr="00246119">
        <w:rPr>
          <w:rFonts w:cs="Arial"/>
          <w:color w:val="000000" w:themeColor="text1"/>
          <w:sz w:val="28"/>
          <w:highlight w:val="yellow"/>
          <w:lang w:val="fr-CH"/>
        </w:rPr>
        <w:t>2</w:t>
      </w:r>
      <w:r w:rsidR="003A2C15" w:rsidRPr="00246119">
        <w:rPr>
          <w:rFonts w:cs="Arial"/>
          <w:color w:val="000000" w:themeColor="text1"/>
          <w:sz w:val="28"/>
          <w:highlight w:val="yellow"/>
          <w:lang w:val="fr-CH"/>
        </w:rPr>
        <w:t>5</w:t>
      </w:r>
      <w:r w:rsidR="0065142F" w:rsidRPr="00246119">
        <w:rPr>
          <w:rFonts w:cs="Arial"/>
          <w:color w:val="000000" w:themeColor="text1"/>
          <w:sz w:val="28"/>
          <w:highlight w:val="yellow"/>
          <w:lang w:val="fr-CH"/>
        </w:rPr>
        <w:t xml:space="preserve"> à 17h00 hormis</w:t>
      </w:r>
      <w:r w:rsidR="000D22F7" w:rsidRPr="00246119">
        <w:rPr>
          <w:rFonts w:cs="Arial"/>
          <w:color w:val="000000" w:themeColor="text1"/>
          <w:sz w:val="28"/>
          <w:highlight w:val="yellow"/>
          <w:lang w:val="fr-CH"/>
        </w:rPr>
        <w:t xml:space="preserve"> la présentation (ce texte </w:t>
      </w:r>
      <w:r w:rsidR="000D6544" w:rsidRPr="00246119">
        <w:rPr>
          <w:rFonts w:cs="Arial"/>
          <w:color w:val="000000" w:themeColor="text1"/>
          <w:sz w:val="28"/>
          <w:highlight w:val="yellow"/>
          <w:lang w:val="fr-CH"/>
        </w:rPr>
        <w:t>doit</w:t>
      </w:r>
      <w:r w:rsidR="000D22F7" w:rsidRPr="00246119">
        <w:rPr>
          <w:rFonts w:cs="Arial"/>
          <w:color w:val="000000" w:themeColor="text1"/>
          <w:sz w:val="28"/>
          <w:highlight w:val="yellow"/>
          <w:lang w:val="fr-CH"/>
        </w:rPr>
        <w:t xml:space="preserve"> être effacé).</w:t>
      </w:r>
    </w:p>
    <w:p w14:paraId="64FE1D36" w14:textId="77777777" w:rsidR="00917D4F" w:rsidRPr="00246119" w:rsidRDefault="00917D4F" w:rsidP="00917D4F">
      <w:pPr>
        <w:rPr>
          <w:rFonts w:cs="Arial"/>
          <w:lang w:val="fr-CH"/>
        </w:rPr>
      </w:pPr>
    </w:p>
    <w:p w14:paraId="03B39D74" w14:textId="77777777" w:rsidR="00917D4F" w:rsidRPr="00246119" w:rsidRDefault="00917D4F" w:rsidP="00917D4F">
      <w:pPr>
        <w:rPr>
          <w:rFonts w:cs="Arial"/>
          <w:lang w:val="fr-CH"/>
        </w:rPr>
      </w:pPr>
    </w:p>
    <w:p w14:paraId="1CAC0FC8" w14:textId="44F6FC54" w:rsidR="00917D4F" w:rsidRPr="00246119" w:rsidRDefault="00EB1934" w:rsidP="00917D4F">
      <w:pPr>
        <w:jc w:val="center"/>
        <w:rPr>
          <w:rFonts w:cs="Arial"/>
          <w:b/>
          <w:sz w:val="36"/>
          <w:lang w:val="fr-CH"/>
        </w:rPr>
      </w:pPr>
      <w:proofErr w:type="spellStart"/>
      <w:r w:rsidRPr="00246119">
        <w:rPr>
          <w:rFonts w:cs="Arial"/>
          <w:b/>
          <w:sz w:val="36"/>
          <w:lang w:val="fr-CH"/>
        </w:rPr>
        <w:t>WebMenu</w:t>
      </w:r>
      <w:proofErr w:type="spellEnd"/>
    </w:p>
    <w:p w14:paraId="0FE63EAE" w14:textId="77777777" w:rsidR="00917D4F" w:rsidRPr="00246119" w:rsidRDefault="00917D4F" w:rsidP="00917D4F">
      <w:pPr>
        <w:jc w:val="center"/>
        <w:rPr>
          <w:rFonts w:cs="Arial"/>
          <w:sz w:val="32"/>
          <w:lang w:val="fr-CH"/>
        </w:rPr>
      </w:pPr>
    </w:p>
    <w:p w14:paraId="0EFF5695" w14:textId="77777777" w:rsidR="00917D4F" w:rsidRPr="00246119" w:rsidRDefault="00917D4F" w:rsidP="00917D4F">
      <w:pPr>
        <w:jc w:val="center"/>
        <w:rPr>
          <w:rFonts w:cs="Arial"/>
          <w:sz w:val="32"/>
          <w:lang w:val="fr-CH"/>
        </w:rPr>
      </w:pPr>
    </w:p>
    <w:p w14:paraId="74A93C89" w14:textId="77777777" w:rsidR="00917D4F" w:rsidRPr="00246119" w:rsidRDefault="00917D4F" w:rsidP="00917D4F">
      <w:pPr>
        <w:jc w:val="center"/>
        <w:rPr>
          <w:rFonts w:cs="Arial"/>
          <w:sz w:val="32"/>
          <w:lang w:val="fr-CH"/>
        </w:rPr>
      </w:pPr>
    </w:p>
    <w:p w14:paraId="1B844CA2" w14:textId="77777777" w:rsidR="00917D4F" w:rsidRPr="00246119" w:rsidRDefault="00917D4F" w:rsidP="00917D4F">
      <w:pPr>
        <w:jc w:val="center"/>
        <w:rPr>
          <w:rFonts w:cs="Arial"/>
          <w:sz w:val="32"/>
          <w:lang w:val="fr-CH"/>
        </w:rPr>
      </w:pPr>
    </w:p>
    <w:p w14:paraId="3D7C95E1" w14:textId="77777777" w:rsidR="00917D4F" w:rsidRPr="00246119" w:rsidRDefault="00917D4F" w:rsidP="00917D4F">
      <w:pPr>
        <w:jc w:val="center"/>
        <w:rPr>
          <w:rFonts w:cs="Arial"/>
          <w:sz w:val="32"/>
          <w:lang w:val="fr-CH"/>
        </w:rPr>
      </w:pPr>
    </w:p>
    <w:p w14:paraId="6F8EA6F6" w14:textId="77777777" w:rsidR="00917D4F" w:rsidRPr="00246119" w:rsidRDefault="00917D4F" w:rsidP="00917D4F">
      <w:pPr>
        <w:jc w:val="center"/>
        <w:rPr>
          <w:rFonts w:cs="Arial"/>
          <w:sz w:val="32"/>
          <w:lang w:val="fr-CH"/>
        </w:rPr>
      </w:pPr>
    </w:p>
    <w:p w14:paraId="4EA81D7B" w14:textId="77777777" w:rsidR="00917D4F" w:rsidRPr="00246119" w:rsidRDefault="00917D4F" w:rsidP="00917D4F">
      <w:pPr>
        <w:pStyle w:val="Titre3"/>
        <w:numPr>
          <w:ilvl w:val="0"/>
          <w:numId w:val="0"/>
        </w:numPr>
        <w:ind w:left="720" w:hanging="720"/>
        <w:rPr>
          <w:lang w:val="fr-CH"/>
        </w:rPr>
      </w:pPr>
      <w:r w:rsidRPr="00246119">
        <w:rPr>
          <w:lang w:val="fr-CH"/>
        </w:rPr>
        <w:t>Sommaire</w:t>
      </w:r>
    </w:p>
    <w:p w14:paraId="227FEA1A" w14:textId="77777777" w:rsidR="00917D4F" w:rsidRPr="00246119" w:rsidRDefault="00917D4F" w:rsidP="00917D4F">
      <w:pPr>
        <w:rPr>
          <w:rFonts w:cs="Arial"/>
          <w:lang w:val="fr-CH"/>
        </w:rPr>
      </w:pPr>
    </w:p>
    <w:p w14:paraId="3330A458" w14:textId="32840E98" w:rsidR="003C5068" w:rsidRDefault="00917D4F">
      <w:pPr>
        <w:pStyle w:val="TM1"/>
        <w:rPr>
          <w:rFonts w:asciiTheme="minorHAnsi" w:eastAsiaTheme="minorEastAsia" w:hAnsiTheme="minorHAnsi" w:cstheme="minorBidi"/>
          <w:b w:val="0"/>
          <w:bCs w:val="0"/>
          <w:noProof/>
          <w:kern w:val="2"/>
          <w:sz w:val="24"/>
          <w:lang w:val="fr-CH" w:eastAsia="ja-JP"/>
          <w14:ligatures w14:val="standardContextual"/>
        </w:rPr>
      </w:pPr>
      <w:r w:rsidRPr="00246119">
        <w:rPr>
          <w:lang w:val="fr-CH"/>
        </w:rPr>
        <w:fldChar w:fldCharType="begin"/>
      </w:r>
      <w:r w:rsidRPr="00246119">
        <w:rPr>
          <w:lang w:val="fr-CH"/>
        </w:rPr>
        <w:instrText xml:space="preserve"> TOC \o "1-2" </w:instrText>
      </w:r>
      <w:r w:rsidRPr="00246119">
        <w:rPr>
          <w:lang w:val="fr-CH"/>
        </w:rPr>
        <w:fldChar w:fldCharType="separate"/>
      </w:r>
      <w:r w:rsidR="003C5068" w:rsidRPr="004E0976">
        <w:rPr>
          <w:noProof/>
          <w:lang w:val="fr-CH"/>
        </w:rPr>
        <w:t>Résumé du rapport du TPI</w:t>
      </w:r>
      <w:r w:rsidR="003C5068" w:rsidRPr="003C5068">
        <w:rPr>
          <w:noProof/>
          <w:lang w:val="fr-CH"/>
        </w:rPr>
        <w:tab/>
      </w:r>
      <w:r w:rsidR="003C5068">
        <w:rPr>
          <w:noProof/>
        </w:rPr>
        <w:fldChar w:fldCharType="begin"/>
      </w:r>
      <w:r w:rsidR="003C5068" w:rsidRPr="003C5068">
        <w:rPr>
          <w:noProof/>
          <w:lang w:val="fr-CH"/>
        </w:rPr>
        <w:instrText xml:space="preserve"> PAGEREF _Toc199227060 \h </w:instrText>
      </w:r>
      <w:r w:rsidR="003C5068">
        <w:rPr>
          <w:noProof/>
        </w:rPr>
      </w:r>
      <w:r w:rsidR="003C5068">
        <w:rPr>
          <w:noProof/>
        </w:rPr>
        <w:fldChar w:fldCharType="separate"/>
      </w:r>
      <w:r w:rsidR="003C5068" w:rsidRPr="003C5068">
        <w:rPr>
          <w:noProof/>
          <w:lang w:val="fr-CH"/>
        </w:rPr>
        <w:t>2</w:t>
      </w:r>
      <w:r w:rsidR="003C5068">
        <w:rPr>
          <w:noProof/>
        </w:rPr>
        <w:fldChar w:fldCharType="end"/>
      </w:r>
    </w:p>
    <w:p w14:paraId="6C1D8800" w14:textId="71EC2C17"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1</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Les grandes lignes du projet</w:t>
      </w:r>
      <w:r w:rsidRPr="003C5068">
        <w:rPr>
          <w:noProof/>
          <w:lang w:val="fr-CH"/>
        </w:rPr>
        <w:tab/>
      </w:r>
      <w:r>
        <w:rPr>
          <w:noProof/>
        </w:rPr>
        <w:fldChar w:fldCharType="begin"/>
      </w:r>
      <w:r w:rsidRPr="003C5068">
        <w:rPr>
          <w:noProof/>
          <w:lang w:val="fr-CH"/>
        </w:rPr>
        <w:instrText xml:space="preserve"> PAGEREF _Toc199227061 \h </w:instrText>
      </w:r>
      <w:r>
        <w:rPr>
          <w:noProof/>
        </w:rPr>
      </w:r>
      <w:r>
        <w:rPr>
          <w:noProof/>
        </w:rPr>
        <w:fldChar w:fldCharType="separate"/>
      </w:r>
      <w:r w:rsidRPr="003C5068">
        <w:rPr>
          <w:noProof/>
          <w:lang w:val="fr-CH"/>
        </w:rPr>
        <w:t>3</w:t>
      </w:r>
      <w:r>
        <w:rPr>
          <w:noProof/>
        </w:rPr>
        <w:fldChar w:fldCharType="end"/>
      </w:r>
    </w:p>
    <w:p w14:paraId="43F76581" w14:textId="670E2047"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1.1</w:t>
      </w:r>
      <w:r>
        <w:rPr>
          <w:rFonts w:asciiTheme="minorHAnsi" w:eastAsiaTheme="minorEastAsia" w:hAnsiTheme="minorHAnsi" w:cstheme="minorBidi"/>
          <w:kern w:val="2"/>
          <w:sz w:val="24"/>
          <w:szCs w:val="24"/>
          <w:lang w:val="fr-CH" w:eastAsia="ja-JP"/>
          <w14:ligatures w14:val="standardContextual"/>
        </w:rPr>
        <w:tab/>
      </w:r>
      <w:r w:rsidRPr="004E0976">
        <w:rPr>
          <w:lang w:val="fr-CH"/>
        </w:rPr>
        <w:t>Analyse de la situation initiale</w:t>
      </w:r>
      <w:r w:rsidRPr="003C5068">
        <w:rPr>
          <w:lang w:val="fr-CH"/>
        </w:rPr>
        <w:tab/>
      </w:r>
      <w:r>
        <w:fldChar w:fldCharType="begin"/>
      </w:r>
      <w:r w:rsidRPr="003C5068">
        <w:rPr>
          <w:lang w:val="fr-CH"/>
        </w:rPr>
        <w:instrText xml:space="preserve"> PAGEREF _Toc199227062 \h </w:instrText>
      </w:r>
      <w:r>
        <w:fldChar w:fldCharType="separate"/>
      </w:r>
      <w:r w:rsidRPr="003C5068">
        <w:rPr>
          <w:lang w:val="fr-CH"/>
        </w:rPr>
        <w:t>3</w:t>
      </w:r>
      <w:r>
        <w:fldChar w:fldCharType="end"/>
      </w:r>
    </w:p>
    <w:p w14:paraId="04FDE94C" w14:textId="1DAC3C83"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1.2</w:t>
      </w:r>
      <w:r>
        <w:rPr>
          <w:rFonts w:asciiTheme="minorHAnsi" w:eastAsiaTheme="minorEastAsia" w:hAnsiTheme="minorHAnsi" w:cstheme="minorBidi"/>
          <w:kern w:val="2"/>
          <w:sz w:val="24"/>
          <w:szCs w:val="24"/>
          <w:lang w:val="fr-CH" w:eastAsia="ja-JP"/>
          <w14:ligatures w14:val="standardContextual"/>
        </w:rPr>
        <w:tab/>
      </w:r>
      <w:r w:rsidRPr="004E0976">
        <w:rPr>
          <w:lang w:val="fr-CH"/>
        </w:rPr>
        <w:t>Analyse de l’état désiré</w:t>
      </w:r>
      <w:r w:rsidRPr="003C5068">
        <w:rPr>
          <w:lang w:val="fr-CH"/>
        </w:rPr>
        <w:tab/>
      </w:r>
      <w:r>
        <w:fldChar w:fldCharType="begin"/>
      </w:r>
      <w:r w:rsidRPr="003C5068">
        <w:rPr>
          <w:lang w:val="fr-CH"/>
        </w:rPr>
        <w:instrText xml:space="preserve"> PAGEREF _Toc199227063 \h </w:instrText>
      </w:r>
      <w:r>
        <w:fldChar w:fldCharType="separate"/>
      </w:r>
      <w:r w:rsidRPr="003C5068">
        <w:rPr>
          <w:lang w:val="fr-CH"/>
        </w:rPr>
        <w:t>3</w:t>
      </w:r>
      <w:r>
        <w:fldChar w:fldCharType="end"/>
      </w:r>
    </w:p>
    <w:p w14:paraId="1BEBBD83" w14:textId="5AD30A71"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1.3</w:t>
      </w:r>
      <w:r>
        <w:rPr>
          <w:rFonts w:asciiTheme="minorHAnsi" w:eastAsiaTheme="minorEastAsia" w:hAnsiTheme="minorHAnsi" w:cstheme="minorBidi"/>
          <w:kern w:val="2"/>
          <w:sz w:val="24"/>
          <w:szCs w:val="24"/>
          <w:lang w:val="fr-CH" w:eastAsia="ja-JP"/>
          <w14:ligatures w14:val="standardContextual"/>
        </w:rPr>
        <w:tab/>
      </w:r>
      <w:r w:rsidRPr="004E0976">
        <w:rPr>
          <w:lang w:val="fr-CH"/>
        </w:rPr>
        <w:t>Cahier des charges / exigences du système</w:t>
      </w:r>
      <w:r w:rsidRPr="003C5068">
        <w:rPr>
          <w:lang w:val="fr-CH"/>
        </w:rPr>
        <w:tab/>
      </w:r>
      <w:r>
        <w:fldChar w:fldCharType="begin"/>
      </w:r>
      <w:r w:rsidRPr="003C5068">
        <w:rPr>
          <w:lang w:val="fr-CH"/>
        </w:rPr>
        <w:instrText xml:space="preserve"> PAGEREF _Toc199227064 \h </w:instrText>
      </w:r>
      <w:r>
        <w:fldChar w:fldCharType="separate"/>
      </w:r>
      <w:r w:rsidRPr="003C5068">
        <w:rPr>
          <w:lang w:val="fr-CH"/>
        </w:rPr>
        <w:t>4</w:t>
      </w:r>
      <w:r>
        <w:fldChar w:fldCharType="end"/>
      </w:r>
    </w:p>
    <w:p w14:paraId="3DD20735" w14:textId="5161AD6B"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1.4</w:t>
      </w:r>
      <w:r>
        <w:rPr>
          <w:rFonts w:asciiTheme="minorHAnsi" w:eastAsiaTheme="minorEastAsia" w:hAnsiTheme="minorHAnsi" w:cstheme="minorBidi"/>
          <w:kern w:val="2"/>
          <w:sz w:val="24"/>
          <w:szCs w:val="24"/>
          <w:lang w:val="fr-CH" w:eastAsia="ja-JP"/>
          <w14:ligatures w14:val="standardContextual"/>
        </w:rPr>
        <w:tab/>
      </w:r>
      <w:r w:rsidRPr="004E0976">
        <w:rPr>
          <w:lang w:val="fr-CH"/>
        </w:rPr>
        <w:t>Organisation du projet</w:t>
      </w:r>
      <w:r w:rsidRPr="003C5068">
        <w:rPr>
          <w:lang w:val="fr-CH"/>
        </w:rPr>
        <w:tab/>
      </w:r>
      <w:r>
        <w:fldChar w:fldCharType="begin"/>
      </w:r>
      <w:r w:rsidRPr="003C5068">
        <w:rPr>
          <w:lang w:val="fr-CH"/>
        </w:rPr>
        <w:instrText xml:space="preserve"> PAGEREF _Toc199227065 \h </w:instrText>
      </w:r>
      <w:r>
        <w:fldChar w:fldCharType="separate"/>
      </w:r>
      <w:r w:rsidRPr="003C5068">
        <w:rPr>
          <w:lang w:val="fr-CH"/>
        </w:rPr>
        <w:t>5</w:t>
      </w:r>
      <w:r>
        <w:fldChar w:fldCharType="end"/>
      </w:r>
    </w:p>
    <w:p w14:paraId="3D6B5412" w14:textId="40C11E29"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1.5</w:t>
      </w:r>
      <w:r>
        <w:rPr>
          <w:rFonts w:asciiTheme="minorHAnsi" w:eastAsiaTheme="minorEastAsia" w:hAnsiTheme="minorHAnsi" w:cstheme="minorBidi"/>
          <w:kern w:val="2"/>
          <w:sz w:val="24"/>
          <w:szCs w:val="24"/>
          <w:lang w:val="fr-CH" w:eastAsia="ja-JP"/>
          <w14:ligatures w14:val="standardContextual"/>
        </w:rPr>
        <w:tab/>
      </w:r>
      <w:r w:rsidRPr="004E0976">
        <w:rPr>
          <w:lang w:val="fr-CH"/>
        </w:rPr>
        <w:t>Travaux préparatoires</w:t>
      </w:r>
      <w:r w:rsidRPr="003C5068">
        <w:rPr>
          <w:lang w:val="fr-CH"/>
        </w:rPr>
        <w:tab/>
      </w:r>
      <w:r>
        <w:fldChar w:fldCharType="begin"/>
      </w:r>
      <w:r w:rsidRPr="003C5068">
        <w:rPr>
          <w:lang w:val="fr-CH"/>
        </w:rPr>
        <w:instrText xml:space="preserve"> PAGEREF _Toc199227066 \h </w:instrText>
      </w:r>
      <w:r>
        <w:fldChar w:fldCharType="separate"/>
      </w:r>
      <w:r w:rsidRPr="003C5068">
        <w:rPr>
          <w:lang w:val="fr-CH"/>
        </w:rPr>
        <w:t>8</w:t>
      </w:r>
      <w:r>
        <w:fldChar w:fldCharType="end"/>
      </w:r>
    </w:p>
    <w:p w14:paraId="59850BE2" w14:textId="5B3E924D"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2</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Analyse</w:t>
      </w:r>
      <w:r w:rsidRPr="003C5068">
        <w:rPr>
          <w:noProof/>
          <w:lang w:val="fr-CH"/>
        </w:rPr>
        <w:tab/>
      </w:r>
      <w:r>
        <w:rPr>
          <w:noProof/>
        </w:rPr>
        <w:fldChar w:fldCharType="begin"/>
      </w:r>
      <w:r w:rsidRPr="003C5068">
        <w:rPr>
          <w:noProof/>
          <w:lang w:val="fr-CH"/>
        </w:rPr>
        <w:instrText xml:space="preserve"> PAGEREF _Toc199227067 \h </w:instrText>
      </w:r>
      <w:r>
        <w:rPr>
          <w:noProof/>
        </w:rPr>
      </w:r>
      <w:r>
        <w:rPr>
          <w:noProof/>
        </w:rPr>
        <w:fldChar w:fldCharType="separate"/>
      </w:r>
      <w:r w:rsidRPr="003C5068">
        <w:rPr>
          <w:noProof/>
          <w:lang w:val="fr-CH"/>
        </w:rPr>
        <w:t>9</w:t>
      </w:r>
      <w:r>
        <w:rPr>
          <w:noProof/>
        </w:rPr>
        <w:fldChar w:fldCharType="end"/>
      </w:r>
    </w:p>
    <w:p w14:paraId="6025B2AB" w14:textId="45C9B947"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2.1</w:t>
      </w:r>
      <w:r>
        <w:rPr>
          <w:rFonts w:asciiTheme="minorHAnsi" w:eastAsiaTheme="minorEastAsia" w:hAnsiTheme="minorHAnsi" w:cstheme="minorBidi"/>
          <w:kern w:val="2"/>
          <w:sz w:val="24"/>
          <w:szCs w:val="24"/>
          <w:lang w:val="fr-CH" w:eastAsia="ja-JP"/>
          <w14:ligatures w14:val="standardContextual"/>
        </w:rPr>
        <w:tab/>
      </w:r>
      <w:r w:rsidRPr="004E0976">
        <w:rPr>
          <w:lang w:val="fr-CH"/>
        </w:rPr>
        <w:t>Cas d’utilisation</w:t>
      </w:r>
      <w:r w:rsidRPr="003C5068">
        <w:rPr>
          <w:lang w:val="fr-CH"/>
        </w:rPr>
        <w:tab/>
      </w:r>
      <w:r>
        <w:fldChar w:fldCharType="begin"/>
      </w:r>
      <w:r w:rsidRPr="003C5068">
        <w:rPr>
          <w:lang w:val="fr-CH"/>
        </w:rPr>
        <w:instrText xml:space="preserve"> PAGEREF _Toc199227068 \h </w:instrText>
      </w:r>
      <w:r>
        <w:fldChar w:fldCharType="separate"/>
      </w:r>
      <w:r w:rsidRPr="003C5068">
        <w:rPr>
          <w:lang w:val="fr-CH"/>
        </w:rPr>
        <w:t>9</w:t>
      </w:r>
      <w:r>
        <w:fldChar w:fldCharType="end"/>
      </w:r>
    </w:p>
    <w:p w14:paraId="21443499" w14:textId="2FCA077E"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2.2</w:t>
      </w:r>
      <w:r>
        <w:rPr>
          <w:rFonts w:asciiTheme="minorHAnsi" w:eastAsiaTheme="minorEastAsia" w:hAnsiTheme="minorHAnsi" w:cstheme="minorBidi"/>
          <w:kern w:val="2"/>
          <w:sz w:val="24"/>
          <w:szCs w:val="24"/>
          <w:lang w:val="fr-CH" w:eastAsia="ja-JP"/>
          <w14:ligatures w14:val="standardContextual"/>
        </w:rPr>
        <w:tab/>
      </w:r>
      <w:r w:rsidRPr="004E0976">
        <w:rPr>
          <w:lang w:val="fr-CH"/>
        </w:rPr>
        <w:t>Analyse de l’état actuel</w:t>
      </w:r>
      <w:r w:rsidRPr="003C5068">
        <w:rPr>
          <w:lang w:val="fr-CH"/>
        </w:rPr>
        <w:tab/>
      </w:r>
      <w:r>
        <w:fldChar w:fldCharType="begin"/>
      </w:r>
      <w:r w:rsidRPr="003C5068">
        <w:rPr>
          <w:lang w:val="fr-CH"/>
        </w:rPr>
        <w:instrText xml:space="preserve"> PAGEREF _Toc199227069 \h </w:instrText>
      </w:r>
      <w:r>
        <w:fldChar w:fldCharType="separate"/>
      </w:r>
      <w:r w:rsidRPr="003C5068">
        <w:rPr>
          <w:lang w:val="fr-CH"/>
        </w:rPr>
        <w:t>10</w:t>
      </w:r>
      <w:r>
        <w:fldChar w:fldCharType="end"/>
      </w:r>
    </w:p>
    <w:p w14:paraId="50A28954" w14:textId="5F4BE759"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2.3</w:t>
      </w:r>
      <w:r>
        <w:rPr>
          <w:rFonts w:asciiTheme="minorHAnsi" w:eastAsiaTheme="minorEastAsia" w:hAnsiTheme="minorHAnsi" w:cstheme="minorBidi"/>
          <w:kern w:val="2"/>
          <w:sz w:val="24"/>
          <w:szCs w:val="24"/>
          <w:lang w:val="fr-CH" w:eastAsia="ja-JP"/>
          <w14:ligatures w14:val="standardContextual"/>
        </w:rPr>
        <w:tab/>
      </w:r>
      <w:r w:rsidRPr="004E0976">
        <w:rPr>
          <w:lang w:val="fr-CH"/>
        </w:rPr>
        <w:t>Diagrammes d’activités</w:t>
      </w:r>
      <w:r w:rsidRPr="003C5068">
        <w:rPr>
          <w:lang w:val="fr-CH"/>
        </w:rPr>
        <w:tab/>
      </w:r>
      <w:r>
        <w:fldChar w:fldCharType="begin"/>
      </w:r>
      <w:r w:rsidRPr="003C5068">
        <w:rPr>
          <w:lang w:val="fr-CH"/>
        </w:rPr>
        <w:instrText xml:space="preserve"> PAGEREF _Toc199227070 \h </w:instrText>
      </w:r>
      <w:r>
        <w:fldChar w:fldCharType="separate"/>
      </w:r>
      <w:r w:rsidRPr="003C5068">
        <w:rPr>
          <w:lang w:val="fr-CH"/>
        </w:rPr>
        <w:t>10</w:t>
      </w:r>
      <w:r>
        <w:fldChar w:fldCharType="end"/>
      </w:r>
    </w:p>
    <w:p w14:paraId="067B3AC1" w14:textId="6B5BC16A"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2.4</w:t>
      </w:r>
      <w:r>
        <w:rPr>
          <w:rFonts w:asciiTheme="minorHAnsi" w:eastAsiaTheme="minorEastAsia" w:hAnsiTheme="minorHAnsi" w:cstheme="minorBidi"/>
          <w:kern w:val="2"/>
          <w:sz w:val="24"/>
          <w:szCs w:val="24"/>
          <w:lang w:val="fr-CH" w:eastAsia="ja-JP"/>
          <w14:ligatures w14:val="standardContextual"/>
        </w:rPr>
        <w:tab/>
      </w:r>
      <w:r w:rsidRPr="004E0976">
        <w:rPr>
          <w:lang w:val="fr-CH"/>
        </w:rPr>
        <w:t>Diagrammes de séquence</w:t>
      </w:r>
      <w:r w:rsidRPr="003C5068">
        <w:rPr>
          <w:lang w:val="fr-CH"/>
        </w:rPr>
        <w:tab/>
      </w:r>
      <w:r>
        <w:fldChar w:fldCharType="begin"/>
      </w:r>
      <w:r w:rsidRPr="003C5068">
        <w:rPr>
          <w:lang w:val="fr-CH"/>
        </w:rPr>
        <w:instrText xml:space="preserve"> PAGEREF _Toc199227071 \h </w:instrText>
      </w:r>
      <w:r>
        <w:fldChar w:fldCharType="separate"/>
      </w:r>
      <w:r w:rsidRPr="003C5068">
        <w:rPr>
          <w:lang w:val="fr-CH"/>
        </w:rPr>
        <w:t>13</w:t>
      </w:r>
      <w:r>
        <w:fldChar w:fldCharType="end"/>
      </w:r>
    </w:p>
    <w:p w14:paraId="4089AC6B" w14:textId="604EFA26"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2.5</w:t>
      </w:r>
      <w:r>
        <w:rPr>
          <w:rFonts w:asciiTheme="minorHAnsi" w:eastAsiaTheme="minorEastAsia" w:hAnsiTheme="minorHAnsi" w:cstheme="minorBidi"/>
          <w:kern w:val="2"/>
          <w:sz w:val="24"/>
          <w:szCs w:val="24"/>
          <w:lang w:val="fr-CH" w:eastAsia="ja-JP"/>
          <w14:ligatures w14:val="standardContextual"/>
        </w:rPr>
        <w:tab/>
      </w:r>
      <w:r w:rsidRPr="004E0976">
        <w:rPr>
          <w:lang w:val="fr-CH"/>
        </w:rPr>
        <w:t>Analyse de l’état désiré / maquettes</w:t>
      </w:r>
      <w:r w:rsidRPr="003C5068">
        <w:rPr>
          <w:lang w:val="fr-CH"/>
        </w:rPr>
        <w:tab/>
      </w:r>
      <w:r>
        <w:fldChar w:fldCharType="begin"/>
      </w:r>
      <w:r w:rsidRPr="003C5068">
        <w:rPr>
          <w:lang w:val="fr-CH"/>
        </w:rPr>
        <w:instrText xml:space="preserve"> PAGEREF _Toc199227072 \h </w:instrText>
      </w:r>
      <w:r>
        <w:fldChar w:fldCharType="separate"/>
      </w:r>
      <w:r w:rsidRPr="003C5068">
        <w:rPr>
          <w:lang w:val="fr-CH"/>
        </w:rPr>
        <w:t>16</w:t>
      </w:r>
      <w:r>
        <w:fldChar w:fldCharType="end"/>
      </w:r>
    </w:p>
    <w:p w14:paraId="7CA86873" w14:textId="1E6C565A"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2.6</w:t>
      </w:r>
      <w:r>
        <w:rPr>
          <w:rFonts w:asciiTheme="minorHAnsi" w:eastAsiaTheme="minorEastAsia" w:hAnsiTheme="minorHAnsi" w:cstheme="minorBidi"/>
          <w:kern w:val="2"/>
          <w:sz w:val="24"/>
          <w:szCs w:val="24"/>
          <w:lang w:val="fr-CH" w:eastAsia="ja-JP"/>
          <w14:ligatures w14:val="standardContextual"/>
        </w:rPr>
        <w:tab/>
      </w:r>
      <w:r w:rsidRPr="004E0976">
        <w:rPr>
          <w:lang w:val="fr-CH"/>
        </w:rPr>
        <w:t>Sécurité de l’information et protection des données</w:t>
      </w:r>
      <w:r w:rsidRPr="003C5068">
        <w:rPr>
          <w:lang w:val="fr-CH"/>
        </w:rPr>
        <w:tab/>
      </w:r>
      <w:r>
        <w:fldChar w:fldCharType="begin"/>
      </w:r>
      <w:r w:rsidRPr="003C5068">
        <w:rPr>
          <w:lang w:val="fr-CH"/>
        </w:rPr>
        <w:instrText xml:space="preserve"> PAGEREF _Toc199227073 \h </w:instrText>
      </w:r>
      <w:r>
        <w:fldChar w:fldCharType="separate"/>
      </w:r>
      <w:r w:rsidRPr="003C5068">
        <w:rPr>
          <w:lang w:val="fr-CH"/>
        </w:rPr>
        <w:t>19</w:t>
      </w:r>
      <w:r>
        <w:fldChar w:fldCharType="end"/>
      </w:r>
    </w:p>
    <w:p w14:paraId="63BBECFA" w14:textId="570485E8"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3</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Travaux préparatoires</w:t>
      </w:r>
      <w:r w:rsidRPr="003C5068">
        <w:rPr>
          <w:noProof/>
          <w:lang w:val="fr-CH"/>
        </w:rPr>
        <w:tab/>
      </w:r>
      <w:r>
        <w:rPr>
          <w:noProof/>
        </w:rPr>
        <w:fldChar w:fldCharType="begin"/>
      </w:r>
      <w:r w:rsidRPr="003C5068">
        <w:rPr>
          <w:noProof/>
          <w:lang w:val="fr-CH"/>
        </w:rPr>
        <w:instrText xml:space="preserve"> PAGEREF _Toc199227074 \h </w:instrText>
      </w:r>
      <w:r>
        <w:rPr>
          <w:noProof/>
        </w:rPr>
      </w:r>
      <w:r>
        <w:rPr>
          <w:noProof/>
        </w:rPr>
        <w:fldChar w:fldCharType="separate"/>
      </w:r>
      <w:r w:rsidRPr="003C5068">
        <w:rPr>
          <w:noProof/>
          <w:lang w:val="fr-CH"/>
        </w:rPr>
        <w:t>20</w:t>
      </w:r>
      <w:r>
        <w:rPr>
          <w:noProof/>
        </w:rPr>
        <w:fldChar w:fldCharType="end"/>
      </w:r>
    </w:p>
    <w:p w14:paraId="3B7F0D8F" w14:textId="61180099"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3.1</w:t>
      </w:r>
      <w:r>
        <w:rPr>
          <w:rFonts w:asciiTheme="minorHAnsi" w:eastAsiaTheme="minorEastAsia" w:hAnsiTheme="minorHAnsi" w:cstheme="minorBidi"/>
          <w:kern w:val="2"/>
          <w:sz w:val="24"/>
          <w:szCs w:val="24"/>
          <w:lang w:val="fr-CH" w:eastAsia="ja-JP"/>
          <w14:ligatures w14:val="standardContextual"/>
        </w:rPr>
        <w:tab/>
      </w:r>
      <w:r w:rsidRPr="004E0976">
        <w:rPr>
          <w:lang w:val="fr-CH"/>
        </w:rPr>
        <w:t>Librairie d’animation javascript</w:t>
      </w:r>
      <w:r w:rsidRPr="003C5068">
        <w:rPr>
          <w:lang w:val="fr-CH"/>
        </w:rPr>
        <w:tab/>
      </w:r>
      <w:r>
        <w:fldChar w:fldCharType="begin"/>
      </w:r>
      <w:r w:rsidRPr="003C5068">
        <w:rPr>
          <w:lang w:val="fr-CH"/>
        </w:rPr>
        <w:instrText xml:space="preserve"> PAGEREF _Toc199227075 \h </w:instrText>
      </w:r>
      <w:r>
        <w:fldChar w:fldCharType="separate"/>
      </w:r>
      <w:r w:rsidRPr="003C5068">
        <w:rPr>
          <w:lang w:val="fr-CH"/>
        </w:rPr>
        <w:t>20</w:t>
      </w:r>
      <w:r>
        <w:fldChar w:fldCharType="end"/>
      </w:r>
    </w:p>
    <w:p w14:paraId="1437FF84" w14:textId="3B42B066"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4</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Conception</w:t>
      </w:r>
      <w:r w:rsidRPr="003C5068">
        <w:rPr>
          <w:noProof/>
          <w:lang w:val="fr-CH"/>
        </w:rPr>
        <w:tab/>
      </w:r>
      <w:r>
        <w:rPr>
          <w:noProof/>
        </w:rPr>
        <w:fldChar w:fldCharType="begin"/>
      </w:r>
      <w:r w:rsidRPr="003C5068">
        <w:rPr>
          <w:noProof/>
          <w:lang w:val="fr-CH"/>
        </w:rPr>
        <w:instrText xml:space="preserve"> PAGEREF _Toc199227076 \h </w:instrText>
      </w:r>
      <w:r>
        <w:rPr>
          <w:noProof/>
        </w:rPr>
      </w:r>
      <w:r>
        <w:rPr>
          <w:noProof/>
        </w:rPr>
        <w:fldChar w:fldCharType="separate"/>
      </w:r>
      <w:r w:rsidRPr="003C5068">
        <w:rPr>
          <w:noProof/>
          <w:lang w:val="fr-CH"/>
        </w:rPr>
        <w:t>21</w:t>
      </w:r>
      <w:r>
        <w:rPr>
          <w:noProof/>
        </w:rPr>
        <w:fldChar w:fldCharType="end"/>
      </w:r>
    </w:p>
    <w:p w14:paraId="43523941" w14:textId="7F5CE937"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highlight w:val="yellow"/>
          <w:lang w:val="fr-CH"/>
        </w:rPr>
        <w:t>4.1</w:t>
      </w:r>
      <w:r>
        <w:rPr>
          <w:rFonts w:asciiTheme="minorHAnsi" w:eastAsiaTheme="minorEastAsia" w:hAnsiTheme="minorHAnsi" w:cstheme="minorBidi"/>
          <w:kern w:val="2"/>
          <w:sz w:val="24"/>
          <w:szCs w:val="24"/>
          <w:lang w:val="fr-CH" w:eastAsia="ja-JP"/>
          <w14:ligatures w14:val="standardContextual"/>
        </w:rPr>
        <w:tab/>
      </w:r>
      <w:r w:rsidRPr="004E0976">
        <w:rPr>
          <w:highlight w:val="yellow"/>
          <w:lang w:val="fr-CH"/>
        </w:rPr>
        <w:t>Exigences du système</w:t>
      </w:r>
      <w:r w:rsidRPr="003C5068">
        <w:rPr>
          <w:lang w:val="fr-CH"/>
        </w:rPr>
        <w:tab/>
      </w:r>
      <w:r>
        <w:fldChar w:fldCharType="begin"/>
      </w:r>
      <w:r w:rsidRPr="003C5068">
        <w:rPr>
          <w:lang w:val="fr-CH"/>
        </w:rPr>
        <w:instrText xml:space="preserve"> PAGEREF _Toc199227077 \h </w:instrText>
      </w:r>
      <w:r>
        <w:fldChar w:fldCharType="separate"/>
      </w:r>
      <w:r w:rsidRPr="003C5068">
        <w:rPr>
          <w:lang w:val="fr-CH"/>
        </w:rPr>
        <w:t>21</w:t>
      </w:r>
      <w:r>
        <w:fldChar w:fldCharType="end"/>
      </w:r>
    </w:p>
    <w:p w14:paraId="446B4556" w14:textId="61A47655"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3C5068">
        <w:rPr>
          <w:highlight w:val="yellow"/>
          <w:lang w:val="fr-CH"/>
        </w:rPr>
        <w:t>4.2</w:t>
      </w:r>
      <w:r>
        <w:rPr>
          <w:rFonts w:asciiTheme="minorHAnsi" w:eastAsiaTheme="minorEastAsia" w:hAnsiTheme="minorHAnsi" w:cstheme="minorBidi"/>
          <w:kern w:val="2"/>
          <w:sz w:val="24"/>
          <w:szCs w:val="24"/>
          <w:lang w:val="fr-CH" w:eastAsia="ja-JP"/>
          <w14:ligatures w14:val="standardContextual"/>
        </w:rPr>
        <w:tab/>
      </w:r>
      <w:r w:rsidRPr="003C5068">
        <w:rPr>
          <w:highlight w:val="yellow"/>
          <w:lang w:val="fr-CH"/>
        </w:rPr>
        <w:t>Architecture du système</w:t>
      </w:r>
      <w:r w:rsidRPr="003C5068">
        <w:rPr>
          <w:lang w:val="fr-CH"/>
        </w:rPr>
        <w:tab/>
      </w:r>
      <w:r>
        <w:fldChar w:fldCharType="begin"/>
      </w:r>
      <w:r w:rsidRPr="003C5068">
        <w:rPr>
          <w:lang w:val="fr-CH"/>
        </w:rPr>
        <w:instrText xml:space="preserve"> PAGEREF _Toc199227078 \h </w:instrText>
      </w:r>
      <w:r>
        <w:fldChar w:fldCharType="separate"/>
      </w:r>
      <w:r w:rsidRPr="003C5068">
        <w:rPr>
          <w:lang w:val="fr-CH"/>
        </w:rPr>
        <w:t>21</w:t>
      </w:r>
      <w:r>
        <w:fldChar w:fldCharType="end"/>
      </w:r>
    </w:p>
    <w:p w14:paraId="624FBC19" w14:textId="2271C5C4"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highlight w:val="yellow"/>
          <w:lang w:val="fr-CH"/>
        </w:rPr>
        <w:lastRenderedPageBreak/>
        <w:t>4.3</w:t>
      </w:r>
      <w:r>
        <w:rPr>
          <w:rFonts w:asciiTheme="minorHAnsi" w:eastAsiaTheme="minorEastAsia" w:hAnsiTheme="minorHAnsi" w:cstheme="minorBidi"/>
          <w:kern w:val="2"/>
          <w:sz w:val="24"/>
          <w:szCs w:val="24"/>
          <w:lang w:val="fr-CH" w:eastAsia="ja-JP"/>
          <w14:ligatures w14:val="standardContextual"/>
        </w:rPr>
        <w:tab/>
      </w:r>
      <w:r w:rsidRPr="004E0976">
        <w:rPr>
          <w:highlight w:val="yellow"/>
          <w:lang w:val="fr-CH"/>
        </w:rPr>
        <w:t>Plan d’intégration des systèmes</w:t>
      </w:r>
      <w:r w:rsidRPr="003C5068">
        <w:rPr>
          <w:lang w:val="fr-CH"/>
        </w:rPr>
        <w:tab/>
      </w:r>
      <w:r>
        <w:fldChar w:fldCharType="begin"/>
      </w:r>
      <w:r w:rsidRPr="003C5068">
        <w:rPr>
          <w:lang w:val="fr-CH"/>
        </w:rPr>
        <w:instrText xml:space="preserve"> PAGEREF _Toc199227079 \h </w:instrText>
      </w:r>
      <w:r>
        <w:fldChar w:fldCharType="separate"/>
      </w:r>
      <w:r w:rsidRPr="003C5068">
        <w:rPr>
          <w:lang w:val="fr-CH"/>
        </w:rPr>
        <w:t>21</w:t>
      </w:r>
      <w:r>
        <w:fldChar w:fldCharType="end"/>
      </w:r>
    </w:p>
    <w:p w14:paraId="27EFEC57" w14:textId="3F55BF7C"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highlight w:val="yellow"/>
          <w:lang w:val="fr-CH"/>
        </w:rPr>
        <w:t>4.4</w:t>
      </w:r>
      <w:r>
        <w:rPr>
          <w:rFonts w:asciiTheme="minorHAnsi" w:eastAsiaTheme="minorEastAsia" w:hAnsiTheme="minorHAnsi" w:cstheme="minorBidi"/>
          <w:kern w:val="2"/>
          <w:sz w:val="24"/>
          <w:szCs w:val="24"/>
          <w:lang w:val="fr-CH" w:eastAsia="ja-JP"/>
          <w14:ligatures w14:val="standardContextual"/>
        </w:rPr>
        <w:tab/>
      </w:r>
      <w:r w:rsidRPr="004E0976">
        <w:rPr>
          <w:highlight w:val="yellow"/>
          <w:lang w:val="fr-CH"/>
        </w:rPr>
        <w:t>Concept d‘implémentation</w:t>
      </w:r>
      <w:r w:rsidRPr="003C5068">
        <w:rPr>
          <w:lang w:val="fr-CH"/>
        </w:rPr>
        <w:tab/>
      </w:r>
      <w:r>
        <w:fldChar w:fldCharType="begin"/>
      </w:r>
      <w:r w:rsidRPr="003C5068">
        <w:rPr>
          <w:lang w:val="fr-CH"/>
        </w:rPr>
        <w:instrText xml:space="preserve"> PAGEREF _Toc199227080 \h </w:instrText>
      </w:r>
      <w:r>
        <w:fldChar w:fldCharType="separate"/>
      </w:r>
      <w:r w:rsidRPr="003C5068">
        <w:rPr>
          <w:lang w:val="fr-CH"/>
        </w:rPr>
        <w:t>21</w:t>
      </w:r>
      <w:r>
        <w:fldChar w:fldCharType="end"/>
      </w:r>
    </w:p>
    <w:p w14:paraId="3A4A969B" w14:textId="55715B64"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4.5</w:t>
      </w:r>
      <w:r>
        <w:rPr>
          <w:rFonts w:asciiTheme="minorHAnsi" w:eastAsiaTheme="minorEastAsia" w:hAnsiTheme="minorHAnsi" w:cstheme="minorBidi"/>
          <w:kern w:val="2"/>
          <w:sz w:val="24"/>
          <w:szCs w:val="24"/>
          <w:lang w:val="fr-CH" w:eastAsia="ja-JP"/>
          <w14:ligatures w14:val="standardContextual"/>
        </w:rPr>
        <w:tab/>
      </w:r>
      <w:r w:rsidRPr="004E0976">
        <w:rPr>
          <w:lang w:val="fr-CH"/>
        </w:rPr>
        <w:t>Concept de formation</w:t>
      </w:r>
      <w:r w:rsidRPr="003C5068">
        <w:rPr>
          <w:lang w:val="fr-CH"/>
        </w:rPr>
        <w:tab/>
      </w:r>
      <w:r>
        <w:fldChar w:fldCharType="begin"/>
      </w:r>
      <w:r w:rsidRPr="003C5068">
        <w:rPr>
          <w:lang w:val="fr-CH"/>
        </w:rPr>
        <w:instrText xml:space="preserve"> PAGEREF _Toc199227081 \h </w:instrText>
      </w:r>
      <w:r>
        <w:fldChar w:fldCharType="separate"/>
      </w:r>
      <w:r w:rsidRPr="003C5068">
        <w:rPr>
          <w:lang w:val="fr-CH"/>
        </w:rPr>
        <w:t>23</w:t>
      </w:r>
      <w:r>
        <w:fldChar w:fldCharType="end"/>
      </w:r>
    </w:p>
    <w:p w14:paraId="5A807958" w14:textId="4F179339"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4.6</w:t>
      </w:r>
      <w:r>
        <w:rPr>
          <w:rFonts w:asciiTheme="minorHAnsi" w:eastAsiaTheme="minorEastAsia" w:hAnsiTheme="minorHAnsi" w:cstheme="minorBidi"/>
          <w:kern w:val="2"/>
          <w:sz w:val="24"/>
          <w:szCs w:val="24"/>
          <w:lang w:val="fr-CH" w:eastAsia="ja-JP"/>
          <w14:ligatures w14:val="standardContextual"/>
        </w:rPr>
        <w:tab/>
      </w:r>
      <w:r w:rsidRPr="004E0976">
        <w:rPr>
          <w:lang w:val="fr-CH"/>
        </w:rPr>
        <w:t>Concept de tests</w:t>
      </w:r>
      <w:r w:rsidRPr="003C5068">
        <w:rPr>
          <w:lang w:val="fr-CH"/>
        </w:rPr>
        <w:tab/>
      </w:r>
      <w:r>
        <w:fldChar w:fldCharType="begin"/>
      </w:r>
      <w:r w:rsidRPr="003C5068">
        <w:rPr>
          <w:lang w:val="fr-CH"/>
        </w:rPr>
        <w:instrText xml:space="preserve"> PAGEREF _Toc199227082 \h </w:instrText>
      </w:r>
      <w:r>
        <w:fldChar w:fldCharType="separate"/>
      </w:r>
      <w:r w:rsidRPr="003C5068">
        <w:rPr>
          <w:lang w:val="fr-CH"/>
        </w:rPr>
        <w:t>24</w:t>
      </w:r>
      <w:r>
        <w:fldChar w:fldCharType="end"/>
      </w:r>
    </w:p>
    <w:p w14:paraId="0DBC1849" w14:textId="01A44699"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5</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Réalisation</w:t>
      </w:r>
      <w:r w:rsidRPr="003C5068">
        <w:rPr>
          <w:noProof/>
          <w:lang w:val="fr-CH"/>
        </w:rPr>
        <w:tab/>
      </w:r>
      <w:r>
        <w:rPr>
          <w:noProof/>
        </w:rPr>
        <w:fldChar w:fldCharType="begin"/>
      </w:r>
      <w:r w:rsidRPr="003C5068">
        <w:rPr>
          <w:noProof/>
          <w:lang w:val="fr-CH"/>
        </w:rPr>
        <w:instrText xml:space="preserve"> PAGEREF _Toc199227083 \h </w:instrText>
      </w:r>
      <w:r>
        <w:rPr>
          <w:noProof/>
        </w:rPr>
      </w:r>
      <w:r>
        <w:rPr>
          <w:noProof/>
        </w:rPr>
        <w:fldChar w:fldCharType="separate"/>
      </w:r>
      <w:r w:rsidRPr="003C5068">
        <w:rPr>
          <w:noProof/>
          <w:lang w:val="fr-CH"/>
        </w:rPr>
        <w:t>25</w:t>
      </w:r>
      <w:r>
        <w:rPr>
          <w:noProof/>
        </w:rPr>
        <w:fldChar w:fldCharType="end"/>
      </w:r>
    </w:p>
    <w:p w14:paraId="03FC70E7" w14:textId="654B2116"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5.1</w:t>
      </w:r>
      <w:r>
        <w:rPr>
          <w:rFonts w:asciiTheme="minorHAnsi" w:eastAsiaTheme="minorEastAsia" w:hAnsiTheme="minorHAnsi" w:cstheme="minorBidi"/>
          <w:kern w:val="2"/>
          <w:sz w:val="24"/>
          <w:szCs w:val="24"/>
          <w:lang w:val="fr-CH" w:eastAsia="ja-JP"/>
          <w14:ligatures w14:val="standardContextual"/>
        </w:rPr>
        <w:tab/>
      </w:r>
      <w:r w:rsidRPr="004E0976">
        <w:rPr>
          <w:lang w:val="fr-CH"/>
        </w:rPr>
        <w:t>Spécifications détaillées</w:t>
      </w:r>
      <w:r w:rsidRPr="003C5068">
        <w:rPr>
          <w:lang w:val="fr-CH"/>
        </w:rPr>
        <w:tab/>
      </w:r>
      <w:r>
        <w:fldChar w:fldCharType="begin"/>
      </w:r>
      <w:r w:rsidRPr="003C5068">
        <w:rPr>
          <w:lang w:val="fr-CH"/>
        </w:rPr>
        <w:instrText xml:space="preserve"> PAGEREF _Toc199227084 \h </w:instrText>
      </w:r>
      <w:r>
        <w:fldChar w:fldCharType="separate"/>
      </w:r>
      <w:r w:rsidRPr="003C5068">
        <w:rPr>
          <w:lang w:val="fr-CH"/>
        </w:rPr>
        <w:t>25</w:t>
      </w:r>
      <w:r>
        <w:fldChar w:fldCharType="end"/>
      </w:r>
    </w:p>
    <w:p w14:paraId="0684133B" w14:textId="610A6E6F"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5.2</w:t>
      </w:r>
      <w:r>
        <w:rPr>
          <w:rFonts w:asciiTheme="minorHAnsi" w:eastAsiaTheme="minorEastAsia" w:hAnsiTheme="minorHAnsi" w:cstheme="minorBidi"/>
          <w:kern w:val="2"/>
          <w:sz w:val="24"/>
          <w:szCs w:val="24"/>
          <w:lang w:val="fr-CH" w:eastAsia="ja-JP"/>
          <w14:ligatures w14:val="standardContextual"/>
        </w:rPr>
        <w:tab/>
      </w:r>
      <w:r w:rsidRPr="004E0976">
        <w:rPr>
          <w:lang w:val="fr-CH"/>
        </w:rPr>
        <w:t>Design du système</w:t>
      </w:r>
      <w:r w:rsidRPr="003C5068">
        <w:rPr>
          <w:lang w:val="fr-CH"/>
        </w:rPr>
        <w:tab/>
      </w:r>
      <w:r>
        <w:fldChar w:fldCharType="begin"/>
      </w:r>
      <w:r w:rsidRPr="003C5068">
        <w:rPr>
          <w:lang w:val="fr-CH"/>
        </w:rPr>
        <w:instrText xml:space="preserve"> PAGEREF _Toc199227085 \h </w:instrText>
      </w:r>
      <w:r>
        <w:fldChar w:fldCharType="separate"/>
      </w:r>
      <w:r w:rsidRPr="003C5068">
        <w:rPr>
          <w:lang w:val="fr-CH"/>
        </w:rPr>
        <w:t>25</w:t>
      </w:r>
      <w:r>
        <w:fldChar w:fldCharType="end"/>
      </w:r>
    </w:p>
    <w:p w14:paraId="13E27296" w14:textId="6AF256FD"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5.3</w:t>
      </w:r>
      <w:r>
        <w:rPr>
          <w:rFonts w:asciiTheme="minorHAnsi" w:eastAsiaTheme="minorEastAsia" w:hAnsiTheme="minorHAnsi" w:cstheme="minorBidi"/>
          <w:kern w:val="2"/>
          <w:sz w:val="24"/>
          <w:szCs w:val="24"/>
          <w:lang w:val="fr-CH" w:eastAsia="ja-JP"/>
          <w14:ligatures w14:val="standardContextual"/>
        </w:rPr>
        <w:tab/>
      </w:r>
      <w:r w:rsidRPr="004E0976">
        <w:rPr>
          <w:lang w:val="fr-CH"/>
        </w:rPr>
        <w:t>Configuration xyz</w:t>
      </w:r>
      <w:r w:rsidRPr="003C5068">
        <w:rPr>
          <w:lang w:val="fr-CH"/>
        </w:rPr>
        <w:tab/>
      </w:r>
      <w:r>
        <w:fldChar w:fldCharType="begin"/>
      </w:r>
      <w:r w:rsidRPr="003C5068">
        <w:rPr>
          <w:lang w:val="fr-CH"/>
        </w:rPr>
        <w:instrText xml:space="preserve"> PAGEREF _Toc199227086 \h </w:instrText>
      </w:r>
      <w:r>
        <w:fldChar w:fldCharType="separate"/>
      </w:r>
      <w:r w:rsidRPr="003C5068">
        <w:rPr>
          <w:lang w:val="fr-CH"/>
        </w:rPr>
        <w:t>25</w:t>
      </w:r>
      <w:r>
        <w:fldChar w:fldCharType="end"/>
      </w:r>
    </w:p>
    <w:p w14:paraId="7152A826" w14:textId="235DF14A"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6</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Test</w:t>
      </w:r>
      <w:r w:rsidRPr="003C5068">
        <w:rPr>
          <w:noProof/>
          <w:lang w:val="fr-CH"/>
        </w:rPr>
        <w:tab/>
      </w:r>
      <w:r>
        <w:rPr>
          <w:noProof/>
        </w:rPr>
        <w:fldChar w:fldCharType="begin"/>
      </w:r>
      <w:r w:rsidRPr="003C5068">
        <w:rPr>
          <w:noProof/>
          <w:lang w:val="fr-CH"/>
        </w:rPr>
        <w:instrText xml:space="preserve"> PAGEREF _Toc199227087 \h </w:instrText>
      </w:r>
      <w:r>
        <w:rPr>
          <w:noProof/>
        </w:rPr>
      </w:r>
      <w:r>
        <w:rPr>
          <w:noProof/>
        </w:rPr>
        <w:fldChar w:fldCharType="separate"/>
      </w:r>
      <w:r w:rsidRPr="003C5068">
        <w:rPr>
          <w:noProof/>
          <w:lang w:val="fr-CH"/>
        </w:rPr>
        <w:t>26</w:t>
      </w:r>
      <w:r>
        <w:rPr>
          <w:noProof/>
        </w:rPr>
        <w:fldChar w:fldCharType="end"/>
      </w:r>
    </w:p>
    <w:p w14:paraId="0B09BAD6" w14:textId="3BE731CA"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6.1</w:t>
      </w:r>
      <w:r>
        <w:rPr>
          <w:rFonts w:asciiTheme="minorHAnsi" w:eastAsiaTheme="minorEastAsia" w:hAnsiTheme="minorHAnsi" w:cstheme="minorBidi"/>
          <w:kern w:val="2"/>
          <w:sz w:val="24"/>
          <w:szCs w:val="24"/>
          <w:lang w:val="fr-CH" w:eastAsia="ja-JP"/>
          <w14:ligatures w14:val="standardContextual"/>
        </w:rPr>
        <w:tab/>
      </w:r>
      <w:r w:rsidRPr="004E0976">
        <w:rPr>
          <w:lang w:val="fr-CH"/>
        </w:rPr>
        <w:t>Procédure de test</w:t>
      </w:r>
      <w:r w:rsidRPr="003C5068">
        <w:rPr>
          <w:lang w:val="fr-CH"/>
        </w:rPr>
        <w:tab/>
      </w:r>
      <w:r>
        <w:fldChar w:fldCharType="begin"/>
      </w:r>
      <w:r w:rsidRPr="003C5068">
        <w:rPr>
          <w:lang w:val="fr-CH"/>
        </w:rPr>
        <w:instrText xml:space="preserve"> PAGEREF _Toc199227088 \h </w:instrText>
      </w:r>
      <w:r>
        <w:fldChar w:fldCharType="separate"/>
      </w:r>
      <w:r w:rsidRPr="003C5068">
        <w:rPr>
          <w:lang w:val="fr-CH"/>
        </w:rPr>
        <w:t>26</w:t>
      </w:r>
      <w:r>
        <w:fldChar w:fldCharType="end"/>
      </w:r>
    </w:p>
    <w:p w14:paraId="0F514F21" w14:textId="0DF815F3"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6.2</w:t>
      </w:r>
      <w:r>
        <w:rPr>
          <w:rFonts w:asciiTheme="minorHAnsi" w:eastAsiaTheme="minorEastAsia" w:hAnsiTheme="minorHAnsi" w:cstheme="minorBidi"/>
          <w:kern w:val="2"/>
          <w:sz w:val="24"/>
          <w:szCs w:val="24"/>
          <w:lang w:val="fr-CH" w:eastAsia="ja-JP"/>
          <w14:ligatures w14:val="standardContextual"/>
        </w:rPr>
        <w:tab/>
      </w:r>
      <w:r w:rsidRPr="004E0976">
        <w:rPr>
          <w:lang w:val="fr-CH"/>
        </w:rPr>
        <w:t>Protocol de test</w:t>
      </w:r>
      <w:r w:rsidRPr="003C5068">
        <w:rPr>
          <w:lang w:val="fr-CH"/>
        </w:rPr>
        <w:tab/>
      </w:r>
      <w:r>
        <w:fldChar w:fldCharType="begin"/>
      </w:r>
      <w:r w:rsidRPr="003C5068">
        <w:rPr>
          <w:lang w:val="fr-CH"/>
        </w:rPr>
        <w:instrText xml:space="preserve"> PAGEREF _Toc199227089 \h </w:instrText>
      </w:r>
      <w:r>
        <w:fldChar w:fldCharType="separate"/>
      </w:r>
      <w:r w:rsidRPr="003C5068">
        <w:rPr>
          <w:lang w:val="fr-CH"/>
        </w:rPr>
        <w:t>26</w:t>
      </w:r>
      <w:r>
        <w:fldChar w:fldCharType="end"/>
      </w:r>
    </w:p>
    <w:p w14:paraId="3D555EFC" w14:textId="55ADD2EC"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6.3</w:t>
      </w:r>
      <w:r>
        <w:rPr>
          <w:rFonts w:asciiTheme="minorHAnsi" w:eastAsiaTheme="minorEastAsia" w:hAnsiTheme="minorHAnsi" w:cstheme="minorBidi"/>
          <w:kern w:val="2"/>
          <w:sz w:val="24"/>
          <w:szCs w:val="24"/>
          <w:lang w:val="fr-CH" w:eastAsia="ja-JP"/>
          <w14:ligatures w14:val="standardContextual"/>
        </w:rPr>
        <w:tab/>
      </w:r>
      <w:r w:rsidRPr="004E0976">
        <w:rPr>
          <w:lang w:val="fr-CH"/>
        </w:rPr>
        <w:t>Signature du protocole de test</w:t>
      </w:r>
      <w:r w:rsidRPr="003C5068">
        <w:rPr>
          <w:lang w:val="fr-CH"/>
        </w:rPr>
        <w:tab/>
      </w:r>
      <w:r>
        <w:fldChar w:fldCharType="begin"/>
      </w:r>
      <w:r w:rsidRPr="003C5068">
        <w:rPr>
          <w:lang w:val="fr-CH"/>
        </w:rPr>
        <w:instrText xml:space="preserve"> PAGEREF _Toc199227090 \h </w:instrText>
      </w:r>
      <w:r>
        <w:fldChar w:fldCharType="separate"/>
      </w:r>
      <w:r w:rsidRPr="003C5068">
        <w:rPr>
          <w:lang w:val="fr-CH"/>
        </w:rPr>
        <w:t>26</w:t>
      </w:r>
      <w:r>
        <w:fldChar w:fldCharType="end"/>
      </w:r>
    </w:p>
    <w:p w14:paraId="0F29B3A7" w14:textId="319F7AF9"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7</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Conclusion</w:t>
      </w:r>
      <w:r w:rsidRPr="003C5068">
        <w:rPr>
          <w:noProof/>
          <w:lang w:val="fr-CH"/>
        </w:rPr>
        <w:tab/>
      </w:r>
      <w:r>
        <w:rPr>
          <w:noProof/>
        </w:rPr>
        <w:fldChar w:fldCharType="begin"/>
      </w:r>
      <w:r w:rsidRPr="003C5068">
        <w:rPr>
          <w:noProof/>
          <w:lang w:val="fr-CH"/>
        </w:rPr>
        <w:instrText xml:space="preserve"> PAGEREF _Toc199227091 \h </w:instrText>
      </w:r>
      <w:r>
        <w:rPr>
          <w:noProof/>
        </w:rPr>
      </w:r>
      <w:r>
        <w:rPr>
          <w:noProof/>
        </w:rPr>
        <w:fldChar w:fldCharType="separate"/>
      </w:r>
      <w:r w:rsidRPr="003C5068">
        <w:rPr>
          <w:noProof/>
          <w:lang w:val="fr-CH"/>
        </w:rPr>
        <w:t>27</w:t>
      </w:r>
      <w:r>
        <w:rPr>
          <w:noProof/>
        </w:rPr>
        <w:fldChar w:fldCharType="end"/>
      </w:r>
    </w:p>
    <w:p w14:paraId="4DDDD9CB" w14:textId="09126F1C"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7.1</w:t>
      </w:r>
      <w:r>
        <w:rPr>
          <w:rFonts w:asciiTheme="minorHAnsi" w:eastAsiaTheme="minorEastAsia" w:hAnsiTheme="minorHAnsi" w:cstheme="minorBidi"/>
          <w:kern w:val="2"/>
          <w:sz w:val="24"/>
          <w:szCs w:val="24"/>
          <w:lang w:val="fr-CH" w:eastAsia="ja-JP"/>
          <w14:ligatures w14:val="standardContextual"/>
        </w:rPr>
        <w:tab/>
      </w:r>
      <w:r w:rsidRPr="004E0976">
        <w:rPr>
          <w:lang w:val="fr-CH"/>
        </w:rPr>
        <w:t>Améliorations possibles</w:t>
      </w:r>
      <w:r w:rsidRPr="003C5068">
        <w:rPr>
          <w:lang w:val="fr-CH"/>
        </w:rPr>
        <w:tab/>
      </w:r>
      <w:r>
        <w:fldChar w:fldCharType="begin"/>
      </w:r>
      <w:r w:rsidRPr="003C5068">
        <w:rPr>
          <w:lang w:val="fr-CH"/>
        </w:rPr>
        <w:instrText xml:space="preserve"> PAGEREF _Toc199227092 \h </w:instrText>
      </w:r>
      <w:r>
        <w:fldChar w:fldCharType="separate"/>
      </w:r>
      <w:r w:rsidRPr="003C5068">
        <w:rPr>
          <w:lang w:val="fr-CH"/>
        </w:rPr>
        <w:t>27</w:t>
      </w:r>
      <w:r>
        <w:fldChar w:fldCharType="end"/>
      </w:r>
    </w:p>
    <w:p w14:paraId="52F92F90" w14:textId="434028FA" w:rsidR="003C5068" w:rsidRDefault="003C5068">
      <w:pPr>
        <w:pStyle w:val="TM2"/>
        <w:rPr>
          <w:rFonts w:asciiTheme="minorHAnsi" w:eastAsiaTheme="minorEastAsia" w:hAnsiTheme="minorHAnsi" w:cstheme="minorBidi"/>
          <w:kern w:val="2"/>
          <w:sz w:val="24"/>
          <w:szCs w:val="24"/>
          <w:lang w:val="fr-CH" w:eastAsia="ja-JP"/>
          <w14:ligatures w14:val="standardContextual"/>
        </w:rPr>
      </w:pPr>
      <w:r w:rsidRPr="004E0976">
        <w:rPr>
          <w:lang w:val="fr-CH"/>
        </w:rPr>
        <w:t>7.2</w:t>
      </w:r>
      <w:r>
        <w:rPr>
          <w:rFonts w:asciiTheme="minorHAnsi" w:eastAsiaTheme="minorEastAsia" w:hAnsiTheme="minorHAnsi" w:cstheme="minorBidi"/>
          <w:kern w:val="2"/>
          <w:sz w:val="24"/>
          <w:szCs w:val="24"/>
          <w:lang w:val="fr-CH" w:eastAsia="ja-JP"/>
          <w14:ligatures w14:val="standardContextual"/>
        </w:rPr>
        <w:tab/>
      </w:r>
      <w:r w:rsidRPr="004E0976">
        <w:rPr>
          <w:lang w:val="fr-CH"/>
        </w:rPr>
        <w:t>Auto-évaluation</w:t>
      </w:r>
      <w:r w:rsidRPr="003C5068">
        <w:rPr>
          <w:lang w:val="fr-CH"/>
        </w:rPr>
        <w:tab/>
      </w:r>
      <w:r>
        <w:fldChar w:fldCharType="begin"/>
      </w:r>
      <w:r w:rsidRPr="003C5068">
        <w:rPr>
          <w:lang w:val="fr-CH"/>
        </w:rPr>
        <w:instrText xml:space="preserve"> PAGEREF _Toc199227093 \h </w:instrText>
      </w:r>
      <w:r>
        <w:fldChar w:fldCharType="separate"/>
      </w:r>
      <w:r w:rsidRPr="003C5068">
        <w:rPr>
          <w:lang w:val="fr-CH"/>
        </w:rPr>
        <w:t>27</w:t>
      </w:r>
      <w:r>
        <w:fldChar w:fldCharType="end"/>
      </w:r>
    </w:p>
    <w:p w14:paraId="3CA299F4" w14:textId="14C90823"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8</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Bibliographie: liste des sources et références</w:t>
      </w:r>
      <w:r w:rsidRPr="003C5068">
        <w:rPr>
          <w:noProof/>
          <w:lang w:val="fr-CH"/>
        </w:rPr>
        <w:tab/>
      </w:r>
      <w:r>
        <w:rPr>
          <w:noProof/>
        </w:rPr>
        <w:fldChar w:fldCharType="begin"/>
      </w:r>
      <w:r w:rsidRPr="003C5068">
        <w:rPr>
          <w:noProof/>
          <w:lang w:val="fr-CH"/>
        </w:rPr>
        <w:instrText xml:space="preserve"> PAGEREF _Toc199227094 \h </w:instrText>
      </w:r>
      <w:r>
        <w:rPr>
          <w:noProof/>
        </w:rPr>
      </w:r>
      <w:r>
        <w:rPr>
          <w:noProof/>
        </w:rPr>
        <w:fldChar w:fldCharType="separate"/>
      </w:r>
      <w:r w:rsidRPr="003C5068">
        <w:rPr>
          <w:noProof/>
          <w:lang w:val="fr-CH"/>
        </w:rPr>
        <w:t>28</w:t>
      </w:r>
      <w:r>
        <w:rPr>
          <w:noProof/>
        </w:rPr>
        <w:fldChar w:fldCharType="end"/>
      </w:r>
    </w:p>
    <w:p w14:paraId="44F8FC08" w14:textId="76CF8F00"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9</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Glossaire</w:t>
      </w:r>
      <w:r>
        <w:rPr>
          <w:noProof/>
        </w:rPr>
        <w:tab/>
      </w:r>
      <w:r>
        <w:rPr>
          <w:noProof/>
        </w:rPr>
        <w:fldChar w:fldCharType="begin"/>
      </w:r>
      <w:r>
        <w:rPr>
          <w:noProof/>
        </w:rPr>
        <w:instrText xml:space="preserve"> PAGEREF _Toc199227095 \h </w:instrText>
      </w:r>
      <w:r>
        <w:rPr>
          <w:noProof/>
        </w:rPr>
      </w:r>
      <w:r>
        <w:rPr>
          <w:noProof/>
        </w:rPr>
        <w:fldChar w:fldCharType="separate"/>
      </w:r>
      <w:r>
        <w:rPr>
          <w:noProof/>
        </w:rPr>
        <w:t>29</w:t>
      </w:r>
      <w:r>
        <w:rPr>
          <w:noProof/>
        </w:rPr>
        <w:fldChar w:fldCharType="end"/>
      </w:r>
    </w:p>
    <w:p w14:paraId="1EE9A94F" w14:textId="7CE51EAB"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10</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Signatures</w:t>
      </w:r>
      <w:r>
        <w:rPr>
          <w:noProof/>
        </w:rPr>
        <w:tab/>
      </w:r>
      <w:r>
        <w:rPr>
          <w:noProof/>
        </w:rPr>
        <w:fldChar w:fldCharType="begin"/>
      </w:r>
      <w:r>
        <w:rPr>
          <w:noProof/>
        </w:rPr>
        <w:instrText xml:space="preserve"> PAGEREF _Toc199227096 \h </w:instrText>
      </w:r>
      <w:r>
        <w:rPr>
          <w:noProof/>
        </w:rPr>
      </w:r>
      <w:r>
        <w:rPr>
          <w:noProof/>
        </w:rPr>
        <w:fldChar w:fldCharType="separate"/>
      </w:r>
      <w:r>
        <w:rPr>
          <w:noProof/>
        </w:rPr>
        <w:t>30</w:t>
      </w:r>
      <w:r>
        <w:rPr>
          <w:noProof/>
        </w:rPr>
        <w:fldChar w:fldCharType="end"/>
      </w:r>
    </w:p>
    <w:p w14:paraId="0510EC7B" w14:textId="10B68124" w:rsidR="003C5068" w:rsidRDefault="003C5068">
      <w:pPr>
        <w:pStyle w:val="TM1"/>
        <w:rPr>
          <w:rFonts w:asciiTheme="minorHAnsi" w:eastAsiaTheme="minorEastAsia" w:hAnsiTheme="minorHAnsi" w:cstheme="minorBidi"/>
          <w:b w:val="0"/>
          <w:bCs w:val="0"/>
          <w:noProof/>
          <w:kern w:val="2"/>
          <w:sz w:val="24"/>
          <w:lang w:val="fr-CH" w:eastAsia="ja-JP"/>
          <w14:ligatures w14:val="standardContextual"/>
        </w:rPr>
      </w:pPr>
      <w:r w:rsidRPr="004E0976">
        <w:rPr>
          <w:noProof/>
          <w:lang w:val="fr-CH"/>
        </w:rPr>
        <w:t>11</w:t>
      </w:r>
      <w:r>
        <w:rPr>
          <w:rFonts w:asciiTheme="minorHAnsi" w:eastAsiaTheme="minorEastAsia" w:hAnsiTheme="minorHAnsi" w:cstheme="minorBidi"/>
          <w:b w:val="0"/>
          <w:bCs w:val="0"/>
          <w:noProof/>
          <w:kern w:val="2"/>
          <w:sz w:val="24"/>
          <w:lang w:val="fr-CH" w:eastAsia="ja-JP"/>
          <w14:ligatures w14:val="standardContextual"/>
        </w:rPr>
        <w:tab/>
      </w:r>
      <w:r w:rsidRPr="004E0976">
        <w:rPr>
          <w:noProof/>
          <w:lang w:val="fr-CH"/>
        </w:rPr>
        <w:t>Annexes</w:t>
      </w:r>
      <w:r>
        <w:rPr>
          <w:noProof/>
        </w:rPr>
        <w:tab/>
      </w:r>
      <w:r>
        <w:rPr>
          <w:noProof/>
        </w:rPr>
        <w:fldChar w:fldCharType="begin"/>
      </w:r>
      <w:r>
        <w:rPr>
          <w:noProof/>
        </w:rPr>
        <w:instrText xml:space="preserve"> PAGEREF _Toc199227097 \h </w:instrText>
      </w:r>
      <w:r>
        <w:rPr>
          <w:noProof/>
        </w:rPr>
      </w:r>
      <w:r>
        <w:rPr>
          <w:noProof/>
        </w:rPr>
        <w:fldChar w:fldCharType="separate"/>
      </w:r>
      <w:r>
        <w:rPr>
          <w:noProof/>
        </w:rPr>
        <w:t>31</w:t>
      </w:r>
      <w:r>
        <w:rPr>
          <w:noProof/>
        </w:rPr>
        <w:fldChar w:fldCharType="end"/>
      </w:r>
    </w:p>
    <w:p w14:paraId="16FD8FDE" w14:textId="754CE7AC" w:rsidR="00920673" w:rsidRPr="00246119" w:rsidRDefault="00917D4F" w:rsidP="00917D4F">
      <w:pPr>
        <w:tabs>
          <w:tab w:val="right" w:leader="dot" w:pos="9072"/>
        </w:tabs>
        <w:rPr>
          <w:rFonts w:cs="Arial"/>
          <w:sz w:val="22"/>
          <w:szCs w:val="22"/>
          <w:lang w:val="fr-CH"/>
        </w:rPr>
      </w:pPr>
      <w:r w:rsidRPr="00246119">
        <w:rPr>
          <w:rFonts w:cs="Arial"/>
          <w:sz w:val="22"/>
          <w:szCs w:val="22"/>
          <w:lang w:val="fr-CH"/>
        </w:rPr>
        <w:fldChar w:fldCharType="end"/>
      </w:r>
    </w:p>
    <w:p w14:paraId="1884EE46" w14:textId="77777777" w:rsidR="00876DF2" w:rsidRPr="00246119" w:rsidRDefault="00876DF2" w:rsidP="00876DF2">
      <w:pPr>
        <w:rPr>
          <w:rFonts w:cs="Arial"/>
          <w:sz w:val="22"/>
          <w:szCs w:val="22"/>
          <w:lang w:val="fr-CH"/>
        </w:rPr>
      </w:pPr>
    </w:p>
    <w:p w14:paraId="3EB5B6DE" w14:textId="77777777" w:rsidR="00876DF2" w:rsidRPr="00246119" w:rsidRDefault="00876DF2" w:rsidP="00876DF2">
      <w:pPr>
        <w:rPr>
          <w:rFonts w:cs="Arial"/>
          <w:sz w:val="22"/>
          <w:szCs w:val="22"/>
          <w:lang w:val="fr-CH"/>
        </w:rPr>
      </w:pPr>
    </w:p>
    <w:p w14:paraId="3034CD30" w14:textId="77777777" w:rsidR="00917D4F" w:rsidRPr="00246119" w:rsidRDefault="00917D4F" w:rsidP="00876DF2">
      <w:pPr>
        <w:tabs>
          <w:tab w:val="left" w:pos="7377"/>
        </w:tabs>
        <w:rPr>
          <w:rFonts w:cs="Arial"/>
          <w:sz w:val="22"/>
          <w:szCs w:val="22"/>
          <w:lang w:val="fr-CH"/>
        </w:rPr>
        <w:sectPr w:rsidR="00917D4F" w:rsidRPr="00246119" w:rsidSect="00920673">
          <w:footerReference w:type="default" r:id="rId9"/>
          <w:footerReference w:type="first" r:id="rId10"/>
          <w:pgSz w:w="11907" w:h="16840" w:code="9"/>
          <w:pgMar w:top="392" w:right="851" w:bottom="851" w:left="992" w:header="284" w:footer="98" w:gutter="0"/>
          <w:pgNumType w:start="0"/>
          <w:cols w:space="720"/>
          <w:titlePg/>
        </w:sectPr>
      </w:pPr>
    </w:p>
    <w:p w14:paraId="74B07F41" w14:textId="77777777" w:rsidR="000D22F7" w:rsidRPr="00246119" w:rsidRDefault="000D6544" w:rsidP="000D22F7">
      <w:pPr>
        <w:pStyle w:val="Titre1"/>
        <w:numPr>
          <w:ilvl w:val="0"/>
          <w:numId w:val="0"/>
        </w:numPr>
        <w:ind w:left="907" w:hanging="907"/>
        <w:rPr>
          <w:lang w:val="fr-CH"/>
        </w:rPr>
      </w:pPr>
      <w:bookmarkStart w:id="1" w:name="_Toc250790969"/>
      <w:bookmarkStart w:id="2" w:name="_Toc199227060"/>
      <w:r w:rsidRPr="00246119">
        <w:rPr>
          <w:lang w:val="fr-CH"/>
        </w:rPr>
        <w:lastRenderedPageBreak/>
        <w:t>Résumé du rapport du TPI</w:t>
      </w:r>
      <w:bookmarkEnd w:id="2"/>
    </w:p>
    <w:p w14:paraId="2567E599" w14:textId="127F589F" w:rsidR="00B15643" w:rsidRPr="00246119" w:rsidRDefault="000D22F7" w:rsidP="00504949">
      <w:pPr>
        <w:rPr>
          <w:rStyle w:val="Hinweistext"/>
          <w:sz w:val="22"/>
          <w:szCs w:val="22"/>
          <w:lang w:val="fr-CH"/>
        </w:rPr>
      </w:pPr>
      <w:r w:rsidRPr="00246119">
        <w:rPr>
          <w:rStyle w:val="Hinweistext"/>
          <w:sz w:val="22"/>
          <w:szCs w:val="22"/>
          <w:lang w:val="fr-CH"/>
        </w:rPr>
        <w:t xml:space="preserve">Le </w:t>
      </w:r>
      <w:r w:rsidR="00504949" w:rsidRPr="00246119">
        <w:rPr>
          <w:rStyle w:val="Hinweistext"/>
          <w:sz w:val="22"/>
          <w:szCs w:val="22"/>
          <w:lang w:val="fr-CH"/>
        </w:rPr>
        <w:t xml:space="preserve">Résumé du rapport du TPI </w:t>
      </w:r>
      <w:r w:rsidRPr="00246119">
        <w:rPr>
          <w:rStyle w:val="Hinweistext"/>
          <w:sz w:val="22"/>
          <w:szCs w:val="22"/>
          <w:lang w:val="fr-CH"/>
        </w:rPr>
        <w:t>est une présentation conceptuelle du travail effectué et du résultat attendu d’au maximum une page A4 qui permettent au lecteur une rapide compréhension du rapport de travail.</w:t>
      </w:r>
      <w:r w:rsidR="00504949" w:rsidRPr="00246119">
        <w:rPr>
          <w:lang w:val="fr-CH"/>
        </w:rPr>
        <w:t xml:space="preserve"> </w:t>
      </w:r>
      <w:r w:rsidR="00504949" w:rsidRPr="00246119">
        <w:rPr>
          <w:rStyle w:val="Hinweistext"/>
          <w:sz w:val="22"/>
          <w:szCs w:val="22"/>
          <w:lang w:val="fr-CH"/>
        </w:rPr>
        <w:t xml:space="preserve">. Il contient trois paragraphes : Situation de départ, mise en </w:t>
      </w:r>
      <w:r w:rsidR="00B15643" w:rsidRPr="00246119">
        <w:rPr>
          <w:rStyle w:val="Hinweistext"/>
          <w:sz w:val="22"/>
          <w:szCs w:val="22"/>
          <w:lang w:val="fr-CH"/>
        </w:rPr>
        <w:t>œuvre, résultats</w:t>
      </w:r>
      <w:r w:rsidR="00504949" w:rsidRPr="00246119">
        <w:rPr>
          <w:rStyle w:val="Hinweistext"/>
          <w:sz w:val="22"/>
          <w:szCs w:val="22"/>
          <w:lang w:val="fr-CH"/>
        </w:rPr>
        <w:t xml:space="preserve">. </w:t>
      </w:r>
      <w:r w:rsidR="004C1892" w:rsidRPr="00246119">
        <w:rPr>
          <w:rStyle w:val="Hinweistext"/>
          <w:color w:val="FF0000"/>
          <w:sz w:val="22"/>
          <w:szCs w:val="22"/>
          <w:lang w:val="fr-CH"/>
        </w:rPr>
        <w:t>(PAS D’IMAGE)</w:t>
      </w:r>
    </w:p>
    <w:p w14:paraId="320ED221" w14:textId="2C04C71A" w:rsidR="000D22F7" w:rsidRPr="00246119" w:rsidRDefault="00504949" w:rsidP="00504949">
      <w:pPr>
        <w:rPr>
          <w:rStyle w:val="Hinweistext"/>
          <w:sz w:val="22"/>
          <w:szCs w:val="22"/>
          <w:lang w:val="fr-CH"/>
        </w:rPr>
      </w:pPr>
      <w:bookmarkStart w:id="3" w:name="_Hlk60501749"/>
      <w:r w:rsidRPr="00246119">
        <w:rPr>
          <w:rStyle w:val="Hinweistext"/>
          <w:sz w:val="22"/>
          <w:szCs w:val="22"/>
          <w:lang w:val="fr-CH"/>
        </w:rPr>
        <w:t xml:space="preserve">Pour plus de détails, </w:t>
      </w:r>
      <w:proofErr w:type="spellStart"/>
      <w:r w:rsidRPr="00246119">
        <w:rPr>
          <w:rStyle w:val="Hinweistext"/>
          <w:sz w:val="22"/>
          <w:szCs w:val="22"/>
          <w:lang w:val="fr-CH"/>
        </w:rPr>
        <w:t>veuillez vous</w:t>
      </w:r>
      <w:proofErr w:type="spellEnd"/>
      <w:r w:rsidRPr="00246119">
        <w:rPr>
          <w:rStyle w:val="Hinweistext"/>
          <w:sz w:val="22"/>
          <w:szCs w:val="22"/>
          <w:lang w:val="fr-CH"/>
        </w:rPr>
        <w:t xml:space="preserve"> référez au Manuel ICT</w:t>
      </w:r>
      <w:r w:rsidR="00B15643" w:rsidRPr="00246119">
        <w:rPr>
          <w:rStyle w:val="Hinweistext"/>
          <w:sz w:val="22"/>
          <w:szCs w:val="22"/>
          <w:lang w:val="fr-CH"/>
        </w:rPr>
        <w:t xml:space="preserve"> - partie B : Documentation / rapport du TPI -</w:t>
      </w:r>
      <w:r w:rsidRPr="00246119">
        <w:rPr>
          <w:rStyle w:val="Hinweistext"/>
          <w:sz w:val="22"/>
          <w:szCs w:val="22"/>
          <w:lang w:val="fr-CH"/>
        </w:rPr>
        <w:t xml:space="preserve"> Question 14 </w:t>
      </w:r>
      <w:r w:rsidR="00B15643" w:rsidRPr="00246119">
        <w:rPr>
          <w:rStyle w:val="Hinweistext"/>
          <w:sz w:val="22"/>
          <w:szCs w:val="22"/>
          <w:lang w:val="fr-CH"/>
        </w:rPr>
        <w:t>-</w:t>
      </w:r>
      <w:r w:rsidRPr="00246119">
        <w:rPr>
          <w:rStyle w:val="Hinweistext"/>
          <w:sz w:val="22"/>
          <w:szCs w:val="22"/>
          <w:lang w:val="fr-CH"/>
        </w:rPr>
        <w:t xml:space="preserve"> page 81</w:t>
      </w:r>
      <w:bookmarkEnd w:id="3"/>
      <w:r w:rsidRPr="00246119">
        <w:rPr>
          <w:rStyle w:val="Hinweistext"/>
          <w:sz w:val="22"/>
          <w:szCs w:val="22"/>
          <w:lang w:val="fr-CH"/>
        </w:rPr>
        <w:t>.</w:t>
      </w:r>
    </w:p>
    <w:p w14:paraId="7DA01D04" w14:textId="77777777" w:rsidR="000D22F7" w:rsidRPr="00246119" w:rsidRDefault="000D22F7" w:rsidP="000D22F7">
      <w:pPr>
        <w:pStyle w:val="BITTextkrper"/>
        <w:rPr>
          <w:szCs w:val="22"/>
          <w:lang w:val="fr-CH"/>
        </w:rPr>
      </w:pPr>
    </w:p>
    <w:p w14:paraId="7036E9FA" w14:textId="3505DE7C" w:rsidR="005479BD" w:rsidRPr="00246119" w:rsidRDefault="00110668" w:rsidP="00F93B5F">
      <w:pPr>
        <w:pStyle w:val="Titre1"/>
        <w:numPr>
          <w:ilvl w:val="0"/>
          <w:numId w:val="5"/>
        </w:numPr>
        <w:rPr>
          <w:lang w:val="fr-CH"/>
        </w:rPr>
      </w:pPr>
      <w:bookmarkStart w:id="4" w:name="_Toc199227061"/>
      <w:r w:rsidRPr="00246119">
        <w:rPr>
          <w:lang w:val="fr-CH"/>
        </w:rPr>
        <w:lastRenderedPageBreak/>
        <w:t>Les grandes lignes du projet</w:t>
      </w:r>
      <w:bookmarkEnd w:id="1"/>
      <w:bookmarkEnd w:id="4"/>
    </w:p>
    <w:p w14:paraId="05BB1BF4" w14:textId="77777777" w:rsidR="0030738A" w:rsidRPr="00246119" w:rsidRDefault="005479BD" w:rsidP="0030738A">
      <w:pPr>
        <w:pStyle w:val="Titre2"/>
        <w:tabs>
          <w:tab w:val="clear" w:pos="851"/>
        </w:tabs>
        <w:rPr>
          <w:lang w:val="fr-CH"/>
        </w:rPr>
      </w:pPr>
      <w:bookmarkStart w:id="5" w:name="_Toc114965594"/>
      <w:bookmarkStart w:id="6" w:name="_Toc250790970"/>
      <w:bookmarkStart w:id="7" w:name="_Toc199227062"/>
      <w:r w:rsidRPr="00246119">
        <w:rPr>
          <w:lang w:val="fr-CH"/>
        </w:rPr>
        <w:t xml:space="preserve">Analyse </w:t>
      </w:r>
      <w:bookmarkEnd w:id="5"/>
      <w:r w:rsidR="00110668" w:rsidRPr="00246119">
        <w:rPr>
          <w:lang w:val="fr-CH"/>
        </w:rPr>
        <w:t xml:space="preserve">de </w:t>
      </w:r>
      <w:bookmarkEnd w:id="6"/>
      <w:r w:rsidR="000D6544" w:rsidRPr="00246119">
        <w:rPr>
          <w:lang w:val="fr-CH"/>
        </w:rPr>
        <w:t>la situation initiale</w:t>
      </w:r>
      <w:bookmarkEnd w:id="7"/>
    </w:p>
    <w:p w14:paraId="7CB110E9" w14:textId="1E7F9619" w:rsidR="00111068" w:rsidRPr="00246119" w:rsidRDefault="00111068" w:rsidP="00111068">
      <w:pPr>
        <w:pStyle w:val="BITTextkrper"/>
        <w:rPr>
          <w:lang w:val="fr-CH"/>
        </w:rPr>
      </w:pPr>
      <w:r w:rsidRPr="00246119">
        <w:rPr>
          <w:lang w:val="fr-CH"/>
        </w:rPr>
        <w:t xml:space="preserve">Lors de festivals, manifestations, concerts ou autres événements, il est naturel de vouloir manger ou boire quelque chose. </w:t>
      </w:r>
      <w:r w:rsidR="00DF53A7" w:rsidRPr="00246119">
        <w:rPr>
          <w:lang w:val="fr-CH"/>
        </w:rPr>
        <w:t>Cependant, les restaurateurs rencontrent souvent des difficultés pour afficher efficacement leurs menus de manière claire et accessible. Les menus imprimés, qu'ils soient sur des feuilles grandes ou petites, ont tendance à tomber ou à s’envoler, tandis que les tableaux noirs ou blancs peuvent être difficiles à lire, surtout de loin ou en cas d'écriture peu soignée.</w:t>
      </w:r>
    </w:p>
    <w:p w14:paraId="2A2C514D" w14:textId="77777777" w:rsidR="00111068" w:rsidRPr="00246119" w:rsidRDefault="00111068" w:rsidP="00111068">
      <w:pPr>
        <w:pStyle w:val="BITTextkrper"/>
        <w:rPr>
          <w:lang w:val="fr-CH"/>
        </w:rPr>
      </w:pPr>
      <w:r w:rsidRPr="00246119">
        <w:rPr>
          <w:lang w:val="fr-CH"/>
        </w:rPr>
        <w:t xml:space="preserve">Le </w:t>
      </w:r>
      <w:proofErr w:type="spellStart"/>
      <w:r w:rsidRPr="00246119">
        <w:rPr>
          <w:b/>
          <w:bCs/>
          <w:lang w:val="fr-CH"/>
        </w:rPr>
        <w:t>WebMenu</w:t>
      </w:r>
      <w:proofErr w:type="spellEnd"/>
      <w:r w:rsidRPr="00246119">
        <w:rPr>
          <w:lang w:val="fr-CH"/>
        </w:rPr>
        <w:t xml:space="preserve"> propose une solution à tous ces problèmes grâce à un affichage numérique adaptable sur des écrans de toutes tailles. Il permet de personnaliser la taille et la couleur de la police pour une meilleure lisibilité. Avec cette application, fini les soucis d’un menu qui tombe ou d’une écriture illisible. De plus, il est possible d’indiquer directement sur le menu numérique lorsqu’un article est épuisé, permettant ainsi aux clients de savoir en temps réel ce qui est disponible.</w:t>
      </w:r>
    </w:p>
    <w:p w14:paraId="28E5C6B9" w14:textId="545E383A" w:rsidR="0036312A" w:rsidRPr="00246119" w:rsidRDefault="00111068" w:rsidP="00111068">
      <w:pPr>
        <w:pStyle w:val="BITTextkrper"/>
        <w:rPr>
          <w:lang w:val="fr-CH"/>
        </w:rPr>
      </w:pPr>
      <w:r w:rsidRPr="00246119">
        <w:rPr>
          <w:lang w:val="fr-CH"/>
        </w:rPr>
        <w:t>Ce projet repose sur des pages HTML côté client et un serveur web qui héberge l’application. Ce dernier accède à une base de données relationnelle pour traiter les requêtes des utilisateurs.</w:t>
      </w:r>
    </w:p>
    <w:p w14:paraId="2B168DD7" w14:textId="77777777" w:rsidR="005479BD" w:rsidRPr="00246119" w:rsidRDefault="005479BD" w:rsidP="0030738A">
      <w:pPr>
        <w:pStyle w:val="Titre2"/>
        <w:tabs>
          <w:tab w:val="clear" w:pos="576"/>
          <w:tab w:val="clear" w:pos="851"/>
          <w:tab w:val="left" w:pos="567"/>
        </w:tabs>
        <w:ind w:left="567" w:hanging="567"/>
        <w:rPr>
          <w:lang w:val="fr-CH"/>
        </w:rPr>
      </w:pPr>
      <w:bookmarkStart w:id="8" w:name="_Toc114965595"/>
      <w:bookmarkStart w:id="9" w:name="_Toc250790971"/>
      <w:bookmarkStart w:id="10" w:name="_Toc199227063"/>
      <w:r w:rsidRPr="00246119">
        <w:rPr>
          <w:lang w:val="fr-CH"/>
        </w:rPr>
        <w:t xml:space="preserve">Analyse </w:t>
      </w:r>
      <w:bookmarkEnd w:id="8"/>
      <w:r w:rsidR="00110668" w:rsidRPr="00246119">
        <w:rPr>
          <w:lang w:val="fr-CH"/>
        </w:rPr>
        <w:t>de l’état désiré</w:t>
      </w:r>
      <w:bookmarkEnd w:id="9"/>
      <w:bookmarkEnd w:id="10"/>
    </w:p>
    <w:p w14:paraId="38E4B5AF" w14:textId="77777777" w:rsidR="008C069D" w:rsidRPr="00246119" w:rsidRDefault="008C069D" w:rsidP="002A2474">
      <w:pPr>
        <w:pStyle w:val="BITTextkrper"/>
        <w:rPr>
          <w:lang w:val="fr-CH"/>
        </w:rPr>
      </w:pPr>
      <w:r w:rsidRPr="00246119">
        <w:rPr>
          <w:lang w:val="fr-CH"/>
        </w:rPr>
        <w:t>Le projet final devrait permettre aux restaurateurs de mettre à jour et d’afficher leur menu de manière claire et simple grâce à une solution numérique. Ils auront la possibilité de personnaliser la police d’écriture, la couleur et les thèmes du menu via une base de données. Ils pourront également mettre à jour en temps réel les articles épuisés ainsi que toutes autres informations relatives aux produits.</w:t>
      </w:r>
    </w:p>
    <w:p w14:paraId="18B67F73" w14:textId="2D8DEDB3" w:rsidR="002A2474" w:rsidRPr="00246119" w:rsidRDefault="002A2474" w:rsidP="002A2474">
      <w:pPr>
        <w:pStyle w:val="BITTextkrper"/>
        <w:rPr>
          <w:lang w:val="fr-CH"/>
        </w:rPr>
      </w:pPr>
      <w:r w:rsidRPr="00246119">
        <w:rPr>
          <w:lang w:val="fr-CH"/>
        </w:rPr>
        <w:t>Le système sera conçu pour être compatible avec des écrans de toutes tailles, qu’il s’agisse de tablettes, de télévisions ou d’autres dispositifs, afin de s’adapter aux différents besoins des utilisateurs.</w:t>
      </w:r>
    </w:p>
    <w:p w14:paraId="32356D7B" w14:textId="514C9210" w:rsidR="00D1568C" w:rsidRPr="00246119" w:rsidRDefault="00D1568C" w:rsidP="005479BD">
      <w:pPr>
        <w:pStyle w:val="BITTextkrper"/>
        <w:rPr>
          <w:lang w:val="fr-CH"/>
        </w:rPr>
      </w:pPr>
      <w:r w:rsidRPr="00246119">
        <w:rPr>
          <w:lang w:val="fr-CH"/>
        </w:rPr>
        <w:t>Cette solution permettra aux restaurateurs de gagner un temps précieux en simplifiant la gestion de leurs menus, tandis que les clients bénéficieront d’une expérience utilisateur améliorée grâce à une lecture facilitée et des informations toujours à jour. En conséquence, la gestion optimisée des articles réduira les frustrations liées à la demande d’articles épuisés.</w:t>
      </w:r>
    </w:p>
    <w:p w14:paraId="50333914" w14:textId="58219200" w:rsidR="00163F46" w:rsidRPr="00246119" w:rsidRDefault="00163F46">
      <w:pPr>
        <w:spacing w:before="0" w:after="0"/>
        <w:rPr>
          <w:sz w:val="22"/>
          <w:lang w:val="fr-CH"/>
        </w:rPr>
      </w:pPr>
      <w:r w:rsidRPr="00246119">
        <w:rPr>
          <w:lang w:val="fr-CH"/>
        </w:rPr>
        <w:br w:type="page"/>
      </w:r>
    </w:p>
    <w:p w14:paraId="38EF63DD" w14:textId="77777777" w:rsidR="005479BD" w:rsidRPr="00246119" w:rsidRDefault="00110668" w:rsidP="0030738A">
      <w:pPr>
        <w:pStyle w:val="Titre2"/>
        <w:tabs>
          <w:tab w:val="clear" w:pos="851"/>
        </w:tabs>
        <w:rPr>
          <w:lang w:val="fr-CH"/>
        </w:rPr>
      </w:pPr>
      <w:bookmarkStart w:id="11" w:name="_Toc250790972"/>
      <w:bookmarkStart w:id="12" w:name="_Toc199227064"/>
      <w:r w:rsidRPr="00246119">
        <w:rPr>
          <w:lang w:val="fr-CH"/>
        </w:rPr>
        <w:lastRenderedPageBreak/>
        <w:t>Cahier des charges</w:t>
      </w:r>
      <w:r w:rsidR="00B56135" w:rsidRPr="00246119">
        <w:rPr>
          <w:lang w:val="fr-CH"/>
        </w:rPr>
        <w:t xml:space="preserve"> / </w:t>
      </w:r>
      <w:r w:rsidRPr="00246119">
        <w:rPr>
          <w:lang w:val="fr-CH"/>
        </w:rPr>
        <w:t>exigences du système</w:t>
      </w:r>
      <w:bookmarkEnd w:id="11"/>
      <w:bookmarkEnd w:id="12"/>
    </w:p>
    <w:p w14:paraId="15E8F811" w14:textId="0438C798" w:rsidR="0010772E" w:rsidRPr="00246119" w:rsidRDefault="00E07F49" w:rsidP="0010772E">
      <w:pPr>
        <w:pStyle w:val="BITTextkrper"/>
        <w:rPr>
          <w:lang w:val="fr-CH"/>
        </w:rPr>
      </w:pPr>
      <w:r w:rsidRPr="00246119">
        <w:rPr>
          <w:lang w:val="fr-CH"/>
        </w:rPr>
        <w:t xml:space="preserve">Voici les exigences du système </w:t>
      </w:r>
      <w:r w:rsidR="00044E27" w:rsidRPr="00246119">
        <w:rPr>
          <w:lang w:val="fr-CH"/>
        </w:rPr>
        <w:t xml:space="preserve">tirées du cahier </w:t>
      </w:r>
      <w:r w:rsidR="00A547B8" w:rsidRPr="00246119">
        <w:rPr>
          <w:lang w:val="fr-CH"/>
        </w:rPr>
        <w:t xml:space="preserve">des charges. Ces exigences correspondent </w:t>
      </w:r>
      <w:r w:rsidR="00F4292A" w:rsidRPr="00246119">
        <w:rPr>
          <w:lang w:val="fr-CH"/>
        </w:rPr>
        <w:t>aux différents éléments qui devront être mis en place pour ce projet</w:t>
      </w:r>
      <w:r w:rsidR="00BF4419" w:rsidRPr="00246119">
        <w:rPr>
          <w:lang w:val="fr-CH"/>
        </w:rPr>
        <w:t> :</w:t>
      </w:r>
    </w:p>
    <w:tbl>
      <w:tblPr>
        <w:tblStyle w:val="TableauGrille2"/>
        <w:tblW w:w="0" w:type="auto"/>
        <w:tblBorders>
          <w:top w:val="single" w:sz="6" w:space="0" w:color="666666" w:themeColor="text1" w:themeTint="99"/>
          <w:left w:val="single" w:sz="6" w:space="0" w:color="666666" w:themeColor="text1" w:themeTint="99"/>
          <w:bottom w:val="single" w:sz="6" w:space="0" w:color="666666" w:themeColor="text1" w:themeTint="99"/>
          <w:right w:val="single" w:sz="6" w:space="0" w:color="666666" w:themeColor="text1" w:themeTint="99"/>
          <w:insideH w:val="single" w:sz="6" w:space="0" w:color="666666" w:themeColor="text1" w:themeTint="99"/>
          <w:insideV w:val="single" w:sz="6" w:space="0" w:color="666666" w:themeColor="text1" w:themeTint="99"/>
        </w:tblBorders>
        <w:tblLook w:val="04A0" w:firstRow="1" w:lastRow="0" w:firstColumn="1" w:lastColumn="0" w:noHBand="0" w:noVBand="1"/>
      </w:tblPr>
      <w:tblGrid>
        <w:gridCol w:w="2266"/>
        <w:gridCol w:w="3966"/>
        <w:gridCol w:w="1276"/>
        <w:gridCol w:w="1547"/>
      </w:tblGrid>
      <w:tr w:rsidR="00DC1FC3" w:rsidRPr="00246119" w14:paraId="21F91A13" w14:textId="77777777" w:rsidTr="00F64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Borders>
              <w:top w:val="single" w:sz="6" w:space="0" w:color="666666" w:themeColor="text1" w:themeTint="99"/>
              <w:right w:val="single" w:sz="6" w:space="0" w:color="666666" w:themeColor="text1" w:themeTint="99"/>
            </w:tcBorders>
          </w:tcPr>
          <w:p w14:paraId="2EF16CB1" w14:textId="6A372CE8" w:rsidR="003B6570" w:rsidRPr="00246119" w:rsidRDefault="004F2DEC" w:rsidP="0010772E">
            <w:pPr>
              <w:pStyle w:val="BITTextkrper"/>
              <w:rPr>
                <w:b w:val="0"/>
                <w:bCs w:val="0"/>
                <w:sz w:val="20"/>
                <w:szCs w:val="20"/>
                <w:lang w:val="fr-CH"/>
              </w:rPr>
            </w:pPr>
            <w:r w:rsidRPr="00246119">
              <w:rPr>
                <w:b w:val="0"/>
                <w:bCs w:val="0"/>
                <w:sz w:val="20"/>
                <w:szCs w:val="20"/>
                <w:lang w:val="fr-CH"/>
              </w:rPr>
              <w:t>Exigence fonctionnelle</w:t>
            </w:r>
          </w:p>
        </w:tc>
        <w:tc>
          <w:tcPr>
            <w:tcW w:w="3966" w:type="dxa"/>
            <w:tcBorders>
              <w:top w:val="single" w:sz="6" w:space="0" w:color="666666" w:themeColor="text1" w:themeTint="99"/>
              <w:left w:val="single" w:sz="6" w:space="0" w:color="666666" w:themeColor="text1" w:themeTint="99"/>
              <w:right w:val="single" w:sz="6" w:space="0" w:color="666666" w:themeColor="text1" w:themeTint="99"/>
            </w:tcBorders>
          </w:tcPr>
          <w:p w14:paraId="7EE39CD0" w14:textId="75C18FA8" w:rsidR="003B6570" w:rsidRPr="00246119" w:rsidRDefault="008E65AF" w:rsidP="0010772E">
            <w:pPr>
              <w:pStyle w:val="BITTextkrp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Description</w:t>
            </w:r>
          </w:p>
        </w:tc>
        <w:tc>
          <w:tcPr>
            <w:tcW w:w="1276" w:type="dxa"/>
            <w:tcBorders>
              <w:top w:val="single" w:sz="6" w:space="0" w:color="666666" w:themeColor="text1" w:themeTint="99"/>
              <w:left w:val="single" w:sz="6" w:space="0" w:color="666666" w:themeColor="text1" w:themeTint="99"/>
              <w:right w:val="single" w:sz="6" w:space="0" w:color="666666" w:themeColor="text1" w:themeTint="99"/>
            </w:tcBorders>
          </w:tcPr>
          <w:p w14:paraId="3CB0CFE9" w14:textId="5494C417" w:rsidR="008E65AF" w:rsidRPr="00246119" w:rsidRDefault="008E65AF" w:rsidP="0069330F">
            <w:pPr>
              <w:pStyle w:val="BITTextkrpe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Priorité</w:t>
            </w:r>
          </w:p>
          <w:p w14:paraId="329628F6" w14:textId="5A9D034F" w:rsidR="008E65AF" w:rsidRPr="00246119" w:rsidRDefault="008E65AF" w:rsidP="002E0C11">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Haute</w:t>
            </w:r>
          </w:p>
          <w:p w14:paraId="48C165AB" w14:textId="6A3390C0" w:rsidR="008E65AF" w:rsidRPr="00246119" w:rsidRDefault="008E65AF" w:rsidP="00841BA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Moyenne</w:t>
            </w:r>
          </w:p>
          <w:p w14:paraId="7D03C195" w14:textId="45AE3F5B" w:rsidR="003B6570" w:rsidRPr="00246119" w:rsidRDefault="008E65AF" w:rsidP="009A540B">
            <w:pPr>
              <w:pStyle w:val="BITTextkrper"/>
              <w:spacing w:before="0" w:after="0"/>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fr-CH"/>
              </w:rPr>
            </w:pPr>
            <w:r w:rsidRPr="00246119">
              <w:rPr>
                <w:b w:val="0"/>
                <w:bCs w:val="0"/>
                <w:sz w:val="20"/>
                <w:szCs w:val="20"/>
                <w:lang w:val="fr-CH"/>
              </w:rPr>
              <w:t>Basse</w:t>
            </w:r>
          </w:p>
        </w:tc>
        <w:tc>
          <w:tcPr>
            <w:tcW w:w="1547" w:type="dxa"/>
            <w:tcBorders>
              <w:top w:val="single" w:sz="6" w:space="0" w:color="666666" w:themeColor="text1" w:themeTint="99"/>
              <w:left w:val="single" w:sz="6" w:space="0" w:color="666666" w:themeColor="text1" w:themeTint="99"/>
            </w:tcBorders>
          </w:tcPr>
          <w:p w14:paraId="4E237AD2" w14:textId="7DF90942" w:rsidR="00ED4D30" w:rsidRPr="00246119" w:rsidRDefault="008E65AF" w:rsidP="0010772E">
            <w:pPr>
              <w:pStyle w:val="BITTextkrper"/>
              <w:cnfStyle w:val="100000000000" w:firstRow="1" w:lastRow="0" w:firstColumn="0" w:lastColumn="0" w:oddVBand="0" w:evenVBand="0" w:oddHBand="0" w:evenHBand="0" w:firstRowFirstColumn="0" w:firstRowLastColumn="0" w:lastRowFirstColumn="0" w:lastRowLastColumn="0"/>
              <w:rPr>
                <w:sz w:val="20"/>
                <w:szCs w:val="20"/>
                <w:lang w:val="fr-CH"/>
              </w:rPr>
            </w:pPr>
            <w:r w:rsidRPr="00246119">
              <w:rPr>
                <w:b w:val="0"/>
                <w:bCs w:val="0"/>
                <w:sz w:val="20"/>
                <w:szCs w:val="20"/>
                <w:lang w:val="fr-CH"/>
              </w:rPr>
              <w:t>Temps estimé</w:t>
            </w:r>
          </w:p>
          <w:p w14:paraId="6D564999" w14:textId="77777777" w:rsidR="00A17932" w:rsidRPr="00246119" w:rsidRDefault="00A17932"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p>
          <w:p w14:paraId="1426723C" w14:textId="44E70276" w:rsidR="005B0208" w:rsidRPr="00246119" w:rsidRDefault="008E65AF" w:rsidP="005B0208">
            <w:pPr>
              <w:pStyle w:val="BITTextkrper"/>
              <w:spacing w:after="0"/>
              <w:jc w:val="center"/>
              <w:cnfStyle w:val="100000000000" w:firstRow="1" w:lastRow="0" w:firstColumn="0" w:lastColumn="0" w:oddVBand="0" w:evenVBand="0" w:oddHBand="0" w:evenHBand="0" w:firstRowFirstColumn="0" w:firstRowLastColumn="0" w:lastRowFirstColumn="0" w:lastRowLastColumn="0"/>
              <w:rPr>
                <w:sz w:val="20"/>
                <w:szCs w:val="20"/>
                <w:lang w:val="fr-CH"/>
              </w:rPr>
            </w:pPr>
            <w:r w:rsidRPr="00246119">
              <w:rPr>
                <w:b w:val="0"/>
                <w:bCs w:val="0"/>
                <w:sz w:val="20"/>
                <w:szCs w:val="20"/>
                <w:lang w:val="fr-CH"/>
              </w:rPr>
              <w:t>(jours)</w:t>
            </w:r>
          </w:p>
        </w:tc>
      </w:tr>
      <w:tr w:rsidR="00F644D2" w:rsidRPr="00246119" w14:paraId="7877D832"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C6A202B" w14:textId="6FF823DA" w:rsidR="003B6570" w:rsidRPr="00246119" w:rsidRDefault="008D77C6" w:rsidP="0010772E">
            <w:pPr>
              <w:pStyle w:val="BITTextkrper"/>
              <w:rPr>
                <w:b w:val="0"/>
                <w:bCs w:val="0"/>
                <w:sz w:val="20"/>
                <w:szCs w:val="20"/>
                <w:lang w:val="fr-CH"/>
              </w:rPr>
            </w:pPr>
            <w:r w:rsidRPr="00246119">
              <w:rPr>
                <w:b w:val="0"/>
                <w:bCs w:val="0"/>
                <w:sz w:val="20"/>
                <w:szCs w:val="20"/>
                <w:lang w:val="fr-CH"/>
              </w:rPr>
              <w:t>Administration</w:t>
            </w:r>
          </w:p>
        </w:tc>
        <w:tc>
          <w:tcPr>
            <w:tcW w:w="3966" w:type="dxa"/>
          </w:tcPr>
          <w:p w14:paraId="3E610696" w14:textId="5FD1FD5D" w:rsidR="003B6570" w:rsidRPr="00246119" w:rsidRDefault="00224885" w:rsidP="00224885">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Administration, planning, visites des experts et séances avec le supérieur professionnel.</w:t>
            </w:r>
          </w:p>
        </w:tc>
        <w:tc>
          <w:tcPr>
            <w:tcW w:w="1276" w:type="dxa"/>
          </w:tcPr>
          <w:p w14:paraId="2B4670CD" w14:textId="50622D84" w:rsidR="003B6570" w:rsidRPr="00246119"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486226D0" w14:textId="33BAC053" w:rsidR="003B6570" w:rsidRPr="00246119" w:rsidRDefault="006A1EDB"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0.5 jour</w:t>
            </w:r>
          </w:p>
        </w:tc>
      </w:tr>
      <w:tr w:rsidR="003B6570" w:rsidRPr="00246119" w14:paraId="5AB5A9C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28ADDFD1" w14:textId="0C2BDD0A" w:rsidR="003B6570" w:rsidRPr="00246119" w:rsidRDefault="00062195" w:rsidP="0010772E">
            <w:pPr>
              <w:pStyle w:val="BITTextkrper"/>
              <w:rPr>
                <w:b w:val="0"/>
                <w:bCs w:val="0"/>
                <w:sz w:val="20"/>
                <w:szCs w:val="20"/>
                <w:lang w:val="fr-CH"/>
              </w:rPr>
            </w:pPr>
            <w:r w:rsidRPr="00246119">
              <w:rPr>
                <w:b w:val="0"/>
                <w:bCs w:val="0"/>
                <w:sz w:val="20"/>
                <w:szCs w:val="20"/>
                <w:lang w:val="fr-CH"/>
              </w:rPr>
              <w:t>Analyse / Conception</w:t>
            </w:r>
          </w:p>
        </w:tc>
        <w:tc>
          <w:tcPr>
            <w:tcW w:w="3966" w:type="dxa"/>
          </w:tcPr>
          <w:p w14:paraId="2822EFCC" w14:textId="4EE8DA47" w:rsidR="00062195" w:rsidRPr="00246119" w:rsidRDefault="00062195" w:rsidP="00062195">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 xml:space="preserve">À partir de ce document et de la discussion avec le supérieur professionnel, analyse des données et des requêtes, analyse des flux entre le serveur et le client, création des </w:t>
            </w:r>
            <w:proofErr w:type="spellStart"/>
            <w:r w:rsidRPr="00246119">
              <w:rPr>
                <w:sz w:val="20"/>
                <w:szCs w:val="20"/>
                <w:lang w:val="fr-CH"/>
              </w:rPr>
              <w:t>mockups</w:t>
            </w:r>
            <w:proofErr w:type="spellEnd"/>
            <w:r w:rsidRPr="00246119">
              <w:rPr>
                <w:sz w:val="20"/>
                <w:szCs w:val="20"/>
                <w:lang w:val="fr-CH"/>
              </w:rPr>
              <w:t>.</w:t>
            </w:r>
          </w:p>
          <w:p w14:paraId="31700CE6" w14:textId="32E32B6A" w:rsidR="003B6570" w:rsidRPr="00246119" w:rsidRDefault="00062195" w:rsidP="00FA06B2">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La documentation doit être traitée en parallèle avec l’analyse et la conception</w:t>
            </w:r>
            <w:r w:rsidR="00A20000" w:rsidRPr="00246119">
              <w:rPr>
                <w:sz w:val="20"/>
                <w:szCs w:val="20"/>
                <w:lang w:val="fr-CH"/>
              </w:rPr>
              <w:t>.</w:t>
            </w:r>
          </w:p>
        </w:tc>
        <w:tc>
          <w:tcPr>
            <w:tcW w:w="1276" w:type="dxa"/>
          </w:tcPr>
          <w:p w14:paraId="32ABA155" w14:textId="428C0802" w:rsidR="003B6570" w:rsidRPr="00246119"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7D59022E" w14:textId="05089FC8" w:rsidR="003B6570" w:rsidRPr="00246119" w:rsidRDefault="005079AF"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1.0 jour</w:t>
            </w:r>
          </w:p>
        </w:tc>
      </w:tr>
      <w:tr w:rsidR="00F644D2" w:rsidRPr="00246119" w14:paraId="272BD113"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63F15EE" w14:textId="1D9666CB" w:rsidR="003B6570" w:rsidRPr="00246119" w:rsidRDefault="00D73972" w:rsidP="0010772E">
            <w:pPr>
              <w:pStyle w:val="BITTextkrper"/>
              <w:rPr>
                <w:b w:val="0"/>
                <w:bCs w:val="0"/>
                <w:sz w:val="20"/>
                <w:szCs w:val="20"/>
                <w:lang w:val="fr-CH"/>
              </w:rPr>
            </w:pPr>
            <w:proofErr w:type="spellStart"/>
            <w:r w:rsidRPr="00246119">
              <w:rPr>
                <w:b w:val="0"/>
                <w:bCs w:val="0"/>
                <w:sz w:val="20"/>
                <w:szCs w:val="20"/>
                <w:lang w:val="fr-CH"/>
              </w:rPr>
              <w:t>éalisation</w:t>
            </w:r>
            <w:proofErr w:type="spellEnd"/>
            <w:r w:rsidRPr="00246119">
              <w:rPr>
                <w:b w:val="0"/>
                <w:bCs w:val="0"/>
                <w:sz w:val="20"/>
                <w:szCs w:val="20"/>
                <w:lang w:val="fr-CH"/>
              </w:rPr>
              <w:t xml:space="preserve"> du serveur</w:t>
            </w:r>
          </w:p>
        </w:tc>
        <w:tc>
          <w:tcPr>
            <w:tcW w:w="3966" w:type="dxa"/>
          </w:tcPr>
          <w:p w14:paraId="34383F07" w14:textId="0F0CA779" w:rsidR="00D73972" w:rsidRPr="00246119" w:rsidRDefault="00D73972" w:rsidP="00D73972">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L’implémentation de cette exigence doit permettre au serveur :</w:t>
            </w:r>
          </w:p>
          <w:p w14:paraId="6CD6C0B0" w14:textId="7BFE7355"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la structure du serveur</w:t>
            </w:r>
          </w:p>
          <w:p w14:paraId="05AB1547" w14:textId="453E6CCC"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les routes</w:t>
            </w:r>
          </w:p>
          <w:p w14:paraId="0F5C09A8" w14:textId="7283F35D"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servir en entrée/sortie l’application cliente</w:t>
            </w:r>
          </w:p>
          <w:p w14:paraId="58EB22BC" w14:textId="107147F5"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D’implémenter les requêtes SQL</w:t>
            </w:r>
          </w:p>
          <w:p w14:paraId="4FA062AF" w14:textId="58C537D7"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D’implémenter la récupération des pages</w:t>
            </w:r>
          </w:p>
          <w:p w14:paraId="56F6ABFD" w14:textId="0371F018"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créer les fichiers ICS</w:t>
            </w:r>
          </w:p>
          <w:p w14:paraId="5030EFA3" w14:textId="3EE1B0D8" w:rsidR="00D73972" w:rsidRPr="00246119" w:rsidRDefault="00D73972" w:rsidP="00F93B5F">
            <w:pPr>
              <w:pStyle w:val="BITTextkrper"/>
              <w:numPr>
                <w:ilvl w:val="0"/>
                <w:numId w:val="7"/>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D’envoyer les mails</w:t>
            </w:r>
          </w:p>
          <w:p w14:paraId="3D390EBF" w14:textId="1277C356" w:rsidR="003B6570" w:rsidRPr="00246119" w:rsidRDefault="00D73972" w:rsidP="00EE35B7">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50F79392" w14:textId="0E5D7777" w:rsidR="003B6570" w:rsidRPr="00246119"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44E52E3E" w14:textId="4BB04EA9" w:rsidR="003B6570" w:rsidRPr="00246119" w:rsidRDefault="009B695D"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3.5 jours</w:t>
            </w:r>
          </w:p>
        </w:tc>
      </w:tr>
      <w:tr w:rsidR="003B6570" w:rsidRPr="00246119" w14:paraId="4BFF00B4"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510EB3FE" w14:textId="77777777" w:rsidR="009B695D" w:rsidRPr="00246119" w:rsidRDefault="009B695D" w:rsidP="009B695D">
            <w:pPr>
              <w:pStyle w:val="BITTextkrper"/>
              <w:rPr>
                <w:b w:val="0"/>
                <w:bCs w:val="0"/>
                <w:sz w:val="20"/>
                <w:szCs w:val="20"/>
                <w:lang w:val="fr-CH"/>
              </w:rPr>
            </w:pPr>
            <w:r w:rsidRPr="00246119">
              <w:rPr>
                <w:b w:val="0"/>
                <w:bCs w:val="0"/>
                <w:sz w:val="20"/>
                <w:szCs w:val="20"/>
                <w:lang w:val="fr-CH"/>
              </w:rPr>
              <w:t xml:space="preserve">Réalisation du client </w:t>
            </w:r>
          </w:p>
          <w:p w14:paraId="5700837E" w14:textId="3C1C099D" w:rsidR="003B6570" w:rsidRPr="00246119" w:rsidRDefault="009B695D" w:rsidP="009B695D">
            <w:pPr>
              <w:pStyle w:val="BITTextkrper"/>
              <w:rPr>
                <w:b w:val="0"/>
                <w:bCs w:val="0"/>
                <w:sz w:val="20"/>
                <w:szCs w:val="20"/>
                <w:lang w:val="fr-CH"/>
              </w:rPr>
            </w:pPr>
            <w:r w:rsidRPr="00246119">
              <w:rPr>
                <w:b w:val="0"/>
                <w:bCs w:val="0"/>
                <w:sz w:val="20"/>
                <w:szCs w:val="20"/>
                <w:lang w:val="fr-CH"/>
              </w:rPr>
              <w:t xml:space="preserve">« </w:t>
            </w:r>
            <w:proofErr w:type="spellStart"/>
            <w:r w:rsidRPr="00246119">
              <w:rPr>
                <w:b w:val="0"/>
                <w:bCs w:val="0"/>
                <w:sz w:val="20"/>
                <w:szCs w:val="20"/>
                <w:lang w:val="fr-CH"/>
              </w:rPr>
              <w:t>coor</w:t>
            </w:r>
            <w:proofErr w:type="spellEnd"/>
            <w:r w:rsidRPr="00246119">
              <w:rPr>
                <w:b w:val="0"/>
                <w:bCs w:val="0"/>
                <w:sz w:val="20"/>
                <w:szCs w:val="20"/>
                <w:lang w:val="fr-CH"/>
              </w:rPr>
              <w:t xml:space="preserve"> »</w:t>
            </w:r>
          </w:p>
        </w:tc>
        <w:tc>
          <w:tcPr>
            <w:tcW w:w="3966" w:type="dxa"/>
          </w:tcPr>
          <w:p w14:paraId="7D398A88" w14:textId="1A123B21" w:rsidR="00127667" w:rsidRPr="00246119" w:rsidRDefault="00127667" w:rsidP="00127667">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L’implémentation de cette exigence doit permettre aux pages du navigateur :</w:t>
            </w:r>
          </w:p>
          <w:p w14:paraId="23849059" w14:textId="2AEA6D9F"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D’interagir avec l’opérateur</w:t>
            </w:r>
          </w:p>
          <w:p w14:paraId="06333FA5" w14:textId="27F4A861"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De transmettre et récupérer les données avec le serveur</w:t>
            </w:r>
          </w:p>
          <w:p w14:paraId="771D5A01" w14:textId="5E33F191"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lastRenderedPageBreak/>
              <w:t>D’afficher le calendrier avec l’horaire du coordinateur</w:t>
            </w:r>
          </w:p>
          <w:p w14:paraId="3C12D9FD" w14:textId="33D19A39" w:rsidR="00127667" w:rsidRPr="00246119" w:rsidRDefault="00127667" w:rsidP="00F93B5F">
            <w:pPr>
              <w:pStyle w:val="BITTextkrper"/>
              <w:numPr>
                <w:ilvl w:val="0"/>
                <w:numId w:val="8"/>
              </w:numP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D’ajouter/effacer des plages de rendez-vous</w:t>
            </w:r>
          </w:p>
          <w:p w14:paraId="49C15E73" w14:textId="22574775" w:rsidR="003B6570" w:rsidRPr="00246119" w:rsidRDefault="00127667" w:rsidP="00B85CB8">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1A514E47" w14:textId="423FAC35" w:rsidR="003B6570" w:rsidRPr="00246119"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lastRenderedPageBreak/>
              <w:t>Haute</w:t>
            </w:r>
          </w:p>
        </w:tc>
        <w:tc>
          <w:tcPr>
            <w:tcW w:w="1547" w:type="dxa"/>
          </w:tcPr>
          <w:p w14:paraId="3C34ADDE" w14:textId="4F90E5DF" w:rsidR="003B6570" w:rsidRPr="00246119" w:rsidRDefault="00127667"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2.5 jours</w:t>
            </w:r>
          </w:p>
        </w:tc>
      </w:tr>
      <w:tr w:rsidR="00F644D2" w:rsidRPr="00246119" w14:paraId="333F055F" w14:textId="77777777" w:rsidTr="00F64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0CAD82E" w14:textId="79482155" w:rsidR="003B6570" w:rsidRPr="00246119" w:rsidRDefault="00B01DC7" w:rsidP="00D274AE">
            <w:pPr>
              <w:pStyle w:val="BITTextkrper"/>
              <w:rPr>
                <w:b w:val="0"/>
                <w:bCs w:val="0"/>
                <w:sz w:val="20"/>
                <w:szCs w:val="20"/>
                <w:lang w:val="fr-CH"/>
              </w:rPr>
            </w:pPr>
            <w:r w:rsidRPr="00246119">
              <w:rPr>
                <w:b w:val="0"/>
                <w:bCs w:val="0"/>
                <w:sz w:val="20"/>
                <w:szCs w:val="20"/>
                <w:lang w:val="fr-CH"/>
              </w:rPr>
              <w:t xml:space="preserve">Réalisation du client « </w:t>
            </w:r>
            <w:proofErr w:type="spellStart"/>
            <w:r w:rsidRPr="00246119">
              <w:rPr>
                <w:b w:val="0"/>
                <w:bCs w:val="0"/>
                <w:sz w:val="20"/>
                <w:szCs w:val="20"/>
                <w:lang w:val="fr-CH"/>
              </w:rPr>
              <w:t>resp</w:t>
            </w:r>
            <w:proofErr w:type="spellEnd"/>
            <w:r w:rsidRPr="00246119">
              <w:rPr>
                <w:b w:val="0"/>
                <w:bCs w:val="0"/>
                <w:sz w:val="20"/>
                <w:szCs w:val="20"/>
                <w:lang w:val="fr-CH"/>
              </w:rPr>
              <w:t xml:space="preserve"> »</w:t>
            </w:r>
          </w:p>
        </w:tc>
        <w:tc>
          <w:tcPr>
            <w:tcW w:w="3966" w:type="dxa"/>
          </w:tcPr>
          <w:p w14:paraId="1BDE2A5C" w14:textId="3027E8CC" w:rsidR="00D274AE" w:rsidRPr="00246119" w:rsidRDefault="00D274AE" w:rsidP="00D274AE">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L’implémentation de cette exigence doit permettre aux pages du navigateur :</w:t>
            </w:r>
          </w:p>
          <w:p w14:paraId="350BBDB3" w14:textId="7B432999"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D’interagir avec l’opérateur</w:t>
            </w:r>
          </w:p>
          <w:p w14:paraId="2F309F36" w14:textId="2598EF6B"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transmettre et récupérer les données avec le serveur</w:t>
            </w:r>
          </w:p>
          <w:p w14:paraId="1E6C3C92" w14:textId="2F81883F"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D’afficher le calendrier avec l’horaire les plages libres</w:t>
            </w:r>
          </w:p>
          <w:p w14:paraId="395C6982" w14:textId="22C0D671"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De sélectionner une plage et de la confirmer</w:t>
            </w:r>
          </w:p>
          <w:p w14:paraId="29486A1C" w14:textId="7E82817F" w:rsidR="00D274AE" w:rsidRPr="00246119" w:rsidRDefault="00D274AE" w:rsidP="00F93B5F">
            <w:pPr>
              <w:pStyle w:val="BITTextkrper"/>
              <w:numPr>
                <w:ilvl w:val="0"/>
                <w:numId w:val="9"/>
              </w:numP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D’annuler son rendez-vous</w:t>
            </w:r>
          </w:p>
          <w:p w14:paraId="50D40792" w14:textId="0494875A" w:rsidR="003B6570" w:rsidRPr="00246119" w:rsidRDefault="00D274AE" w:rsidP="0095711C">
            <w:pPr>
              <w:pStyle w:val="BITTextkrp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La documentation doit être traitée en parallèle avec les développements.</w:t>
            </w:r>
          </w:p>
        </w:tc>
        <w:tc>
          <w:tcPr>
            <w:tcW w:w="1276" w:type="dxa"/>
          </w:tcPr>
          <w:p w14:paraId="713341FB" w14:textId="7883F9DA" w:rsidR="003B6570" w:rsidRPr="00246119" w:rsidRDefault="00420A97"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56772122" w14:textId="6471FB61" w:rsidR="003B6570" w:rsidRPr="00246119" w:rsidRDefault="00801A5F" w:rsidP="00D6110A">
            <w:pPr>
              <w:pStyle w:val="BITTextkrper"/>
              <w:jc w:val="center"/>
              <w:cnfStyle w:val="000000100000" w:firstRow="0" w:lastRow="0" w:firstColumn="0" w:lastColumn="0" w:oddVBand="0" w:evenVBand="0" w:oddHBand="1" w:evenHBand="0" w:firstRowFirstColumn="0" w:firstRowLastColumn="0" w:lastRowFirstColumn="0" w:lastRowLastColumn="0"/>
              <w:rPr>
                <w:sz w:val="20"/>
                <w:szCs w:val="20"/>
                <w:lang w:val="fr-CH"/>
              </w:rPr>
            </w:pPr>
            <w:r w:rsidRPr="00246119">
              <w:rPr>
                <w:sz w:val="20"/>
                <w:szCs w:val="20"/>
                <w:lang w:val="fr-CH"/>
              </w:rPr>
              <w:t>2.0 jours</w:t>
            </w:r>
          </w:p>
        </w:tc>
      </w:tr>
      <w:tr w:rsidR="006A1EDB" w:rsidRPr="00246119" w14:paraId="7A504077" w14:textId="77777777" w:rsidTr="00F644D2">
        <w:tc>
          <w:tcPr>
            <w:cnfStyle w:val="001000000000" w:firstRow="0" w:lastRow="0" w:firstColumn="1" w:lastColumn="0" w:oddVBand="0" w:evenVBand="0" w:oddHBand="0" w:evenHBand="0" w:firstRowFirstColumn="0" w:firstRowLastColumn="0" w:lastRowFirstColumn="0" w:lastRowLastColumn="0"/>
            <w:tcW w:w="2266" w:type="dxa"/>
          </w:tcPr>
          <w:p w14:paraId="4723F896" w14:textId="34C7BF0D" w:rsidR="006A1EDB" w:rsidRPr="00246119" w:rsidRDefault="00801A5F" w:rsidP="0010772E">
            <w:pPr>
              <w:pStyle w:val="BITTextkrper"/>
              <w:rPr>
                <w:b w:val="0"/>
                <w:bCs w:val="0"/>
                <w:sz w:val="20"/>
                <w:szCs w:val="20"/>
                <w:lang w:val="fr-CH"/>
              </w:rPr>
            </w:pPr>
            <w:r w:rsidRPr="00246119">
              <w:rPr>
                <w:b w:val="0"/>
                <w:bCs w:val="0"/>
                <w:sz w:val="20"/>
                <w:szCs w:val="20"/>
                <w:lang w:val="fr-CH"/>
              </w:rPr>
              <w:t>Tests</w:t>
            </w:r>
          </w:p>
        </w:tc>
        <w:tc>
          <w:tcPr>
            <w:tcW w:w="3966" w:type="dxa"/>
          </w:tcPr>
          <w:p w14:paraId="4A0471F3" w14:textId="3F5430B6" w:rsidR="006A1EDB" w:rsidRPr="00246119" w:rsidRDefault="00801A5F" w:rsidP="0010772E">
            <w:pPr>
              <w:pStyle w:val="BITTextkrp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Prévoir une série de tests fonctionnels et les documenter. Tester le programme au travers de cette batterie de tests et documenter le résultat.</w:t>
            </w:r>
          </w:p>
        </w:tc>
        <w:tc>
          <w:tcPr>
            <w:tcW w:w="1276" w:type="dxa"/>
          </w:tcPr>
          <w:p w14:paraId="279460DA" w14:textId="13752F6F" w:rsidR="006A1EDB" w:rsidRPr="00246119"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Haute</w:t>
            </w:r>
          </w:p>
        </w:tc>
        <w:tc>
          <w:tcPr>
            <w:tcW w:w="1547" w:type="dxa"/>
          </w:tcPr>
          <w:p w14:paraId="0254626A" w14:textId="1DC27954" w:rsidR="006A1EDB" w:rsidRPr="00246119" w:rsidRDefault="004403B4" w:rsidP="00D6110A">
            <w:pPr>
              <w:pStyle w:val="BITTextkrper"/>
              <w:jc w:val="center"/>
              <w:cnfStyle w:val="000000000000" w:firstRow="0" w:lastRow="0" w:firstColumn="0" w:lastColumn="0" w:oddVBand="0" w:evenVBand="0" w:oddHBand="0" w:evenHBand="0" w:firstRowFirstColumn="0" w:firstRowLastColumn="0" w:lastRowFirstColumn="0" w:lastRowLastColumn="0"/>
              <w:rPr>
                <w:sz w:val="20"/>
                <w:szCs w:val="20"/>
                <w:lang w:val="fr-CH"/>
              </w:rPr>
            </w:pPr>
            <w:r w:rsidRPr="00246119">
              <w:rPr>
                <w:sz w:val="20"/>
                <w:szCs w:val="20"/>
                <w:lang w:val="fr-CH"/>
              </w:rPr>
              <w:t>0.5 jour</w:t>
            </w:r>
          </w:p>
        </w:tc>
      </w:tr>
    </w:tbl>
    <w:p w14:paraId="0DAAF1F8" w14:textId="358F9266" w:rsidR="00F4292A" w:rsidRPr="00246119" w:rsidRDefault="00F644D2" w:rsidP="00B2707F">
      <w:pPr>
        <w:pStyle w:val="BITTextkrper"/>
        <w:jc w:val="center"/>
        <w:rPr>
          <w:i/>
          <w:iCs/>
          <w:sz w:val="20"/>
          <w:szCs w:val="20"/>
          <w:lang w:val="fr-CH"/>
        </w:rPr>
      </w:pPr>
      <w:r w:rsidRPr="00246119">
        <w:rPr>
          <w:i/>
          <w:iCs/>
          <w:sz w:val="20"/>
          <w:szCs w:val="20"/>
          <w:lang w:val="fr-CH"/>
        </w:rPr>
        <w:t xml:space="preserve">Exigences fonctionnelles </w:t>
      </w:r>
      <w:r w:rsidR="0001005E" w:rsidRPr="00246119">
        <w:rPr>
          <w:i/>
          <w:iCs/>
          <w:sz w:val="20"/>
          <w:szCs w:val="20"/>
          <w:lang w:val="fr-CH"/>
        </w:rPr>
        <w:t>tirées du cahier des charge</w:t>
      </w:r>
      <w:r w:rsidR="00906D9B" w:rsidRPr="00246119">
        <w:rPr>
          <w:i/>
          <w:iCs/>
          <w:sz w:val="20"/>
          <w:szCs w:val="20"/>
          <w:lang w:val="fr-CH"/>
        </w:rPr>
        <w:t>s</w:t>
      </w:r>
    </w:p>
    <w:p w14:paraId="3D39BF14" w14:textId="7AE0950A" w:rsidR="00280FED" w:rsidRPr="00246119" w:rsidRDefault="00A42C0A" w:rsidP="00280FED">
      <w:pPr>
        <w:pStyle w:val="Titre2"/>
        <w:tabs>
          <w:tab w:val="clear" w:pos="851"/>
        </w:tabs>
        <w:rPr>
          <w:lang w:val="fr-CH"/>
        </w:rPr>
      </w:pPr>
      <w:bookmarkStart w:id="13" w:name="_Toc199227065"/>
      <w:r w:rsidRPr="00246119">
        <w:rPr>
          <w:lang w:val="fr-CH"/>
        </w:rPr>
        <w:t>Organisation du</w:t>
      </w:r>
      <w:r w:rsidR="006C13E7" w:rsidRPr="00246119">
        <w:rPr>
          <w:lang w:val="fr-CH"/>
        </w:rPr>
        <w:t xml:space="preserve"> projet</w:t>
      </w:r>
      <w:bookmarkEnd w:id="13"/>
    </w:p>
    <w:p w14:paraId="4C21A135" w14:textId="016940A7" w:rsidR="001F2ABF" w:rsidRPr="00D633D7" w:rsidRDefault="001F2ABF" w:rsidP="001F2ABF">
      <w:pPr>
        <w:pStyle w:val="Titre3"/>
        <w:rPr>
          <w:highlight w:val="yellow"/>
          <w:lang w:val="fr-CH"/>
        </w:rPr>
      </w:pPr>
      <w:r w:rsidRPr="00D633D7">
        <w:rPr>
          <w:highlight w:val="yellow"/>
          <w:lang w:val="fr-CH"/>
        </w:rPr>
        <w:t>Méthode de gestion du projet</w:t>
      </w:r>
    </w:p>
    <w:p w14:paraId="190998DE" w14:textId="3A19083E" w:rsidR="00DF6E3A" w:rsidRPr="00246119" w:rsidRDefault="00DF6E3A" w:rsidP="00DF6E3A">
      <w:pPr>
        <w:pStyle w:val="BITTextkrper"/>
        <w:keepNext/>
        <w:rPr>
          <w:lang w:val="fr-CH"/>
        </w:rPr>
      </w:pPr>
      <w:r w:rsidRPr="00246119">
        <w:rPr>
          <w:lang w:val="fr-CH"/>
        </w:rPr>
        <w:t xml:space="preserve">La méthode utilisée pour la gestion de projet est </w:t>
      </w:r>
      <w:proofErr w:type="spellStart"/>
      <w:r w:rsidR="00D633D7" w:rsidRPr="00D633D7">
        <w:rPr>
          <w:b/>
          <w:bCs/>
          <w:lang w:val="fr-CH"/>
        </w:rPr>
        <w:t>Waterfall</w:t>
      </w:r>
      <w:proofErr w:type="spellEnd"/>
      <w:r w:rsidRPr="00246119">
        <w:rPr>
          <w:lang w:val="fr-CH"/>
        </w:rPr>
        <w:t>. Elle permet de définir approximativement combien de temps et quand les tâches devront être accomplies. Cela me permet, pour ce projet, de garder un fil rouge afin de ne pas me perdre dans les tâches et d'éviter de perdre du temps inutilement.</w:t>
      </w:r>
    </w:p>
    <w:p w14:paraId="35309299" w14:textId="77777777" w:rsidR="00523205" w:rsidRPr="00246119" w:rsidRDefault="00DF6E3A" w:rsidP="00DF6E3A">
      <w:pPr>
        <w:pStyle w:val="BITTextkrper"/>
        <w:keepNext/>
        <w:rPr>
          <w:lang w:val="fr-CH"/>
        </w:rPr>
      </w:pPr>
      <w:r w:rsidRPr="00246119">
        <w:rPr>
          <w:lang w:val="fr-CH"/>
        </w:rPr>
        <w:t xml:space="preserve">Ci-dessous se trouve le planning, où l'on peut observer 6 phases distinctes de travail. Les phases de « Tests » et de « Documentation » seront réalisées tout au long du projet, étant </w:t>
      </w:r>
      <w:r w:rsidRPr="00246119">
        <w:rPr>
          <w:lang w:val="fr-CH"/>
        </w:rPr>
        <w:lastRenderedPageBreak/>
        <w:t>donné que chaque tâche doit être documentée et que chaque implémentation de nouvelles fonctionnalités sera testée à la fin</w:t>
      </w:r>
      <w:r w:rsidR="00523205" w:rsidRPr="00246119">
        <w:rPr>
          <w:lang w:val="fr-CH"/>
        </w:rPr>
        <w:t>.</w:t>
      </w:r>
    </w:p>
    <w:p w14:paraId="56DA207F" w14:textId="54250760" w:rsidR="00993F6F" w:rsidRPr="00246119" w:rsidRDefault="00CE2CD2" w:rsidP="00DF6E3A">
      <w:pPr>
        <w:pStyle w:val="BITTextkrper"/>
        <w:keepNext/>
        <w:rPr>
          <w:lang w:val="fr-CH"/>
        </w:rPr>
      </w:pPr>
      <w:r w:rsidRPr="00CE2CD2">
        <w:rPr>
          <w:noProof/>
          <w:lang w:val="fr-CH"/>
        </w:rPr>
        <w:drawing>
          <wp:inline distT="0" distB="0" distL="0" distR="0" wp14:anchorId="2B98D281" wp14:editId="5B5EDFF3">
            <wp:extent cx="5760085" cy="3429635"/>
            <wp:effectExtent l="0" t="0" r="0" b="0"/>
            <wp:docPr id="2045718805" name="Image 1" descr="Une image contenant texte, capture d’écran, Parallèl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8805" name="Image 1" descr="Une image contenant texte, capture d’écran, Parallèle, nombre&#10;&#10;Le contenu généré par l’IA peut être incorrect."/>
                    <pic:cNvPicPr/>
                  </pic:nvPicPr>
                  <pic:blipFill>
                    <a:blip r:embed="rId11"/>
                    <a:stretch>
                      <a:fillRect/>
                    </a:stretch>
                  </pic:blipFill>
                  <pic:spPr>
                    <a:xfrm>
                      <a:off x="0" y="0"/>
                      <a:ext cx="5760085" cy="3429635"/>
                    </a:xfrm>
                    <a:prstGeom prst="rect">
                      <a:avLst/>
                    </a:prstGeom>
                  </pic:spPr>
                </pic:pic>
              </a:graphicData>
            </a:graphic>
          </wp:inline>
        </w:drawing>
      </w:r>
    </w:p>
    <w:p w14:paraId="493EEC8E" w14:textId="220F3342" w:rsidR="00D348C3" w:rsidRPr="00246119" w:rsidRDefault="00993F6F" w:rsidP="00993F6F">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1</w:t>
      </w:r>
      <w:r w:rsidRPr="00246119">
        <w:rPr>
          <w:lang w:val="fr-CH"/>
        </w:rPr>
        <w:fldChar w:fldCharType="end"/>
      </w:r>
      <w:r w:rsidRPr="00246119">
        <w:rPr>
          <w:lang w:val="fr-CH"/>
        </w:rPr>
        <w:t xml:space="preserve"> - Capture d'écran de mon planning</w:t>
      </w:r>
    </w:p>
    <w:p w14:paraId="3A2E8FF8" w14:textId="786569C0" w:rsidR="005427AA" w:rsidRPr="00246119" w:rsidRDefault="005427AA" w:rsidP="005427AA">
      <w:pPr>
        <w:pStyle w:val="BITTextkrper"/>
        <w:rPr>
          <w:lang w:val="fr-CH"/>
        </w:rPr>
      </w:pPr>
      <w:r w:rsidRPr="00246119">
        <w:rPr>
          <w:lang w:val="fr-CH"/>
        </w:rPr>
        <w:t>Toutes les tâches réalisées son documentées dans le journal de travail, il y est indiqué le temps passé dessus ainsi que la date.</w:t>
      </w:r>
      <w:r w:rsidR="009F3FFA" w:rsidRPr="00246119">
        <w:rPr>
          <w:lang w:val="fr-CH"/>
        </w:rPr>
        <w:t xml:space="preserve"> </w:t>
      </w:r>
      <w:r w:rsidR="00620E92" w:rsidRPr="00246119">
        <w:rPr>
          <w:lang w:val="fr-CH"/>
        </w:rPr>
        <w:t>Un code couleur a été mis en place</w:t>
      </w:r>
      <w:r w:rsidR="00D90305" w:rsidRPr="00246119">
        <w:rPr>
          <w:lang w:val="fr-CH"/>
        </w:rPr>
        <w:t xml:space="preserve"> pour les différents événements importants :</w:t>
      </w:r>
    </w:p>
    <w:p w14:paraId="7A9FA71F" w14:textId="06EF994C" w:rsidR="00993F6F" w:rsidRPr="00246119" w:rsidRDefault="00120896" w:rsidP="00993F6F">
      <w:pPr>
        <w:pStyle w:val="BITTextkrper"/>
        <w:rPr>
          <w:lang w:val="fr-CH"/>
        </w:rPr>
      </w:pPr>
      <w:r w:rsidRPr="00246119">
        <w:rPr>
          <w:noProof/>
          <w:lang w:val="fr-CH"/>
        </w:rPr>
        <w:drawing>
          <wp:inline distT="0" distB="0" distL="0" distR="0" wp14:anchorId="30D8BCF2" wp14:editId="19789926">
            <wp:extent cx="5760085" cy="2726055"/>
            <wp:effectExtent l="0" t="0" r="0" b="0"/>
            <wp:docPr id="1100922863"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2863" name="Image 1" descr="Une image contenant texte, capture d’écran, logiciel, Page web&#10;&#10;Le contenu généré par l’IA peut être incorrect."/>
                    <pic:cNvPicPr/>
                  </pic:nvPicPr>
                  <pic:blipFill>
                    <a:blip r:embed="rId12"/>
                    <a:stretch>
                      <a:fillRect/>
                    </a:stretch>
                  </pic:blipFill>
                  <pic:spPr>
                    <a:xfrm>
                      <a:off x="0" y="0"/>
                      <a:ext cx="5760085" cy="2726055"/>
                    </a:xfrm>
                    <a:prstGeom prst="rect">
                      <a:avLst/>
                    </a:prstGeom>
                  </pic:spPr>
                </pic:pic>
              </a:graphicData>
            </a:graphic>
          </wp:inline>
        </w:drawing>
      </w:r>
    </w:p>
    <w:p w14:paraId="71D2272B" w14:textId="6B0D7F51" w:rsidR="001F2ABF" w:rsidRPr="00246119" w:rsidRDefault="001F2ABF" w:rsidP="00AA0C60">
      <w:pPr>
        <w:pStyle w:val="Titre3"/>
        <w:rPr>
          <w:lang w:val="fr-CH"/>
        </w:rPr>
      </w:pPr>
      <w:r w:rsidRPr="00246119">
        <w:rPr>
          <w:lang w:val="fr-CH"/>
        </w:rPr>
        <w:t xml:space="preserve">Liste des participants </w:t>
      </w:r>
      <w:r w:rsidR="00AA0C60" w:rsidRPr="00246119">
        <w:rPr>
          <w:lang w:val="fr-CH"/>
        </w:rPr>
        <w:t>du projet</w:t>
      </w:r>
    </w:p>
    <w:p w14:paraId="3CFCB443" w14:textId="4FB0E420" w:rsidR="00D1086F" w:rsidRPr="00246119" w:rsidRDefault="00D1086F" w:rsidP="00486099">
      <w:pPr>
        <w:pStyle w:val="BITTextkrper"/>
        <w:rPr>
          <w:lang w:val="fr-CH"/>
        </w:rPr>
      </w:pPr>
      <w:r w:rsidRPr="00246119">
        <w:rPr>
          <w:lang w:val="fr-CH"/>
        </w:rPr>
        <w:t xml:space="preserve">Voici les </w:t>
      </w:r>
      <w:r w:rsidR="00F01E9D" w:rsidRPr="00246119">
        <w:rPr>
          <w:lang w:val="fr-CH"/>
        </w:rPr>
        <w:t>participants sur ce projet ainsi que leurs rôles :</w:t>
      </w:r>
    </w:p>
    <w:tbl>
      <w:tblPr>
        <w:tblStyle w:val="TableauGrille4-Accentuation5"/>
        <w:tblW w:w="0" w:type="auto"/>
        <w:tblLook w:val="04A0" w:firstRow="1" w:lastRow="0" w:firstColumn="1" w:lastColumn="0" w:noHBand="0" w:noVBand="1"/>
      </w:tblPr>
      <w:tblGrid>
        <w:gridCol w:w="4530"/>
        <w:gridCol w:w="4531"/>
      </w:tblGrid>
      <w:tr w:rsidR="009318C5" w:rsidRPr="00246119" w14:paraId="36C1BCC0" w14:textId="77777777" w:rsidTr="00931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7C47C30" w14:textId="1D582965" w:rsidR="009318C5" w:rsidRPr="00246119" w:rsidRDefault="009318C5" w:rsidP="00486099">
            <w:pPr>
              <w:pStyle w:val="BITTextkrper"/>
              <w:rPr>
                <w:color w:val="auto"/>
                <w:lang w:val="fr-CH"/>
              </w:rPr>
            </w:pPr>
            <w:r w:rsidRPr="00246119">
              <w:rPr>
                <w:color w:val="auto"/>
                <w:lang w:val="fr-CH"/>
              </w:rPr>
              <w:lastRenderedPageBreak/>
              <w:t>Participant</w:t>
            </w:r>
            <w:r w:rsidR="00864AF9" w:rsidRPr="00246119">
              <w:rPr>
                <w:color w:val="auto"/>
                <w:lang w:val="fr-CH"/>
              </w:rPr>
              <w:t xml:space="preserve"> au projet</w:t>
            </w:r>
          </w:p>
        </w:tc>
        <w:tc>
          <w:tcPr>
            <w:tcW w:w="4531" w:type="dxa"/>
          </w:tcPr>
          <w:p w14:paraId="37DD1029" w14:textId="62766C5E" w:rsidR="009318C5" w:rsidRPr="00246119" w:rsidRDefault="009318C5" w:rsidP="00486099">
            <w:pPr>
              <w:pStyle w:val="BITTextkrper"/>
              <w:cnfStyle w:val="100000000000" w:firstRow="1" w:lastRow="0" w:firstColumn="0" w:lastColumn="0" w:oddVBand="0" w:evenVBand="0" w:oddHBand="0" w:evenHBand="0" w:firstRowFirstColumn="0" w:firstRowLastColumn="0" w:lastRowFirstColumn="0" w:lastRowLastColumn="0"/>
              <w:rPr>
                <w:color w:val="auto"/>
                <w:lang w:val="fr-CH"/>
              </w:rPr>
            </w:pPr>
            <w:r w:rsidRPr="00246119">
              <w:rPr>
                <w:color w:val="auto"/>
                <w:lang w:val="fr-CH"/>
              </w:rPr>
              <w:t>Rôle</w:t>
            </w:r>
          </w:p>
        </w:tc>
      </w:tr>
      <w:tr w:rsidR="009318C5" w:rsidRPr="00246119" w14:paraId="6EE1F49B"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172F302" w14:textId="2A9161C7" w:rsidR="009318C5" w:rsidRPr="00246119" w:rsidRDefault="0080465E" w:rsidP="00486099">
            <w:pPr>
              <w:pStyle w:val="BITTextkrper"/>
              <w:rPr>
                <w:lang w:val="fr-CH"/>
              </w:rPr>
            </w:pPr>
            <w:r w:rsidRPr="00246119">
              <w:rPr>
                <w:lang w:val="fr-CH"/>
              </w:rPr>
              <w:t xml:space="preserve">Frédéric </w:t>
            </w:r>
            <w:proofErr w:type="spellStart"/>
            <w:r w:rsidRPr="00246119">
              <w:rPr>
                <w:lang w:val="fr-CH"/>
              </w:rPr>
              <w:t>Hertling</w:t>
            </w:r>
            <w:proofErr w:type="spellEnd"/>
          </w:p>
        </w:tc>
        <w:tc>
          <w:tcPr>
            <w:tcW w:w="4531" w:type="dxa"/>
          </w:tcPr>
          <w:p w14:paraId="71E164B9" w14:textId="7C678620" w:rsidR="009318C5" w:rsidRPr="00246119" w:rsidRDefault="0080465E" w:rsidP="00486099">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Formateur en entreprise</w:t>
            </w:r>
          </w:p>
        </w:tc>
      </w:tr>
      <w:tr w:rsidR="005F0CBA" w:rsidRPr="00246119" w14:paraId="50F3B37B" w14:textId="77777777" w:rsidTr="009318C5">
        <w:tc>
          <w:tcPr>
            <w:cnfStyle w:val="001000000000" w:firstRow="0" w:lastRow="0" w:firstColumn="1" w:lastColumn="0" w:oddVBand="0" w:evenVBand="0" w:oddHBand="0" w:evenHBand="0" w:firstRowFirstColumn="0" w:firstRowLastColumn="0" w:lastRowFirstColumn="0" w:lastRowLastColumn="0"/>
            <w:tcW w:w="4530" w:type="dxa"/>
          </w:tcPr>
          <w:p w14:paraId="6D71D19F" w14:textId="36161C3C" w:rsidR="005F0CBA" w:rsidRPr="00246119" w:rsidRDefault="005F0CBA" w:rsidP="005F0CBA">
            <w:pPr>
              <w:pStyle w:val="BITTextkrper"/>
              <w:rPr>
                <w:lang w:val="fr-CH"/>
              </w:rPr>
            </w:pPr>
            <w:r w:rsidRPr="00246119">
              <w:rPr>
                <w:lang w:val="fr-CH"/>
              </w:rPr>
              <w:t xml:space="preserve">Albert </w:t>
            </w:r>
            <w:proofErr w:type="spellStart"/>
            <w:r w:rsidRPr="00246119">
              <w:rPr>
                <w:lang w:val="fr-CH"/>
              </w:rPr>
              <w:t>Waelti</w:t>
            </w:r>
            <w:proofErr w:type="spellEnd"/>
          </w:p>
        </w:tc>
        <w:tc>
          <w:tcPr>
            <w:tcW w:w="4531" w:type="dxa"/>
          </w:tcPr>
          <w:p w14:paraId="4283AF95" w14:textId="0945FDCC" w:rsidR="005F0CBA" w:rsidRPr="00246119" w:rsidRDefault="005F0CBA" w:rsidP="005F0CBA">
            <w:pPr>
              <w:pStyle w:val="BITTextkrper"/>
              <w:cnfStyle w:val="000000000000" w:firstRow="0" w:lastRow="0" w:firstColumn="0" w:lastColumn="0" w:oddVBand="0" w:evenVBand="0" w:oddHBand="0" w:evenHBand="0" w:firstRowFirstColumn="0" w:firstRowLastColumn="0" w:lastRowFirstColumn="0" w:lastRowLastColumn="0"/>
              <w:rPr>
                <w:lang w:val="fr-CH"/>
              </w:rPr>
            </w:pPr>
            <w:r w:rsidRPr="00246119">
              <w:rPr>
                <w:lang w:val="fr-CH"/>
              </w:rPr>
              <w:t>Expert principal</w:t>
            </w:r>
          </w:p>
        </w:tc>
      </w:tr>
      <w:tr w:rsidR="005F0CBA" w:rsidRPr="00246119" w14:paraId="34715BF2"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39530C" w14:textId="1A388B4F" w:rsidR="005F0CBA" w:rsidRPr="00246119" w:rsidRDefault="005F0CBA" w:rsidP="005F0CBA">
            <w:pPr>
              <w:pStyle w:val="BITTextkrper"/>
              <w:rPr>
                <w:lang w:val="fr-CH"/>
              </w:rPr>
            </w:pPr>
            <w:r w:rsidRPr="00246119">
              <w:rPr>
                <w:lang w:val="fr-CH"/>
              </w:rPr>
              <w:t xml:space="preserve">Loris </w:t>
            </w:r>
            <w:proofErr w:type="spellStart"/>
            <w:r w:rsidRPr="00246119">
              <w:rPr>
                <w:lang w:val="fr-CH"/>
              </w:rPr>
              <w:t>Roubaty</w:t>
            </w:r>
            <w:proofErr w:type="spellEnd"/>
          </w:p>
        </w:tc>
        <w:tc>
          <w:tcPr>
            <w:tcW w:w="4531" w:type="dxa"/>
          </w:tcPr>
          <w:p w14:paraId="2233B346" w14:textId="06450DAD" w:rsidR="005F0CBA" w:rsidRPr="00246119" w:rsidRDefault="005F0CBA" w:rsidP="005F0CBA">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Expert secondaire</w:t>
            </w:r>
          </w:p>
        </w:tc>
      </w:tr>
      <w:tr w:rsidR="005F0CBA" w:rsidRPr="00246119" w14:paraId="3140A1F8" w14:textId="77777777" w:rsidTr="009318C5">
        <w:tc>
          <w:tcPr>
            <w:cnfStyle w:val="001000000000" w:firstRow="0" w:lastRow="0" w:firstColumn="1" w:lastColumn="0" w:oddVBand="0" w:evenVBand="0" w:oddHBand="0" w:evenHBand="0" w:firstRowFirstColumn="0" w:firstRowLastColumn="0" w:lastRowFirstColumn="0" w:lastRowLastColumn="0"/>
            <w:tcW w:w="4530" w:type="dxa"/>
          </w:tcPr>
          <w:p w14:paraId="505BC12D" w14:textId="34E552FB" w:rsidR="005F0CBA" w:rsidRPr="00246119" w:rsidRDefault="00724D75" w:rsidP="005F0CBA">
            <w:pPr>
              <w:pStyle w:val="BITTextkrper"/>
              <w:rPr>
                <w:lang w:val="fr-CH"/>
              </w:rPr>
            </w:pPr>
            <w:r w:rsidRPr="00246119">
              <w:rPr>
                <w:lang w:val="fr-CH"/>
              </w:rPr>
              <w:t xml:space="preserve">Pierre-Alain </w:t>
            </w:r>
            <w:proofErr w:type="spellStart"/>
            <w:r w:rsidRPr="00246119">
              <w:rPr>
                <w:lang w:val="fr-CH"/>
              </w:rPr>
              <w:t>Mettraux</w:t>
            </w:r>
            <w:proofErr w:type="spellEnd"/>
          </w:p>
        </w:tc>
        <w:tc>
          <w:tcPr>
            <w:tcW w:w="4531" w:type="dxa"/>
          </w:tcPr>
          <w:p w14:paraId="6B0EC8F7" w14:textId="71844829" w:rsidR="005F0CBA" w:rsidRPr="00246119" w:rsidRDefault="00724D75" w:rsidP="005F0CBA">
            <w:pPr>
              <w:pStyle w:val="BITTextkrper"/>
              <w:cnfStyle w:val="000000000000" w:firstRow="0" w:lastRow="0" w:firstColumn="0" w:lastColumn="0" w:oddVBand="0" w:evenVBand="0" w:oddHBand="0" w:evenHBand="0" w:firstRowFirstColumn="0" w:firstRowLastColumn="0" w:lastRowFirstColumn="0" w:lastRowLastColumn="0"/>
              <w:rPr>
                <w:lang w:val="fr-CH"/>
              </w:rPr>
            </w:pPr>
            <w:r w:rsidRPr="00246119">
              <w:rPr>
                <w:lang w:val="fr-CH"/>
              </w:rPr>
              <w:t>Supérieur professionnel</w:t>
            </w:r>
          </w:p>
        </w:tc>
      </w:tr>
      <w:tr w:rsidR="005F0CBA" w:rsidRPr="00246119" w14:paraId="2410990C" w14:textId="77777777" w:rsidTr="0093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4AF171" w14:textId="157623FC" w:rsidR="005F0CBA" w:rsidRPr="00246119" w:rsidRDefault="00724D75" w:rsidP="005F0CBA">
            <w:pPr>
              <w:pStyle w:val="BITTextkrper"/>
              <w:rPr>
                <w:lang w:val="fr-CH"/>
              </w:rPr>
            </w:pPr>
            <w:r w:rsidRPr="00246119">
              <w:rPr>
                <w:lang w:val="fr-CH"/>
              </w:rPr>
              <w:t>Esther Pham</w:t>
            </w:r>
          </w:p>
        </w:tc>
        <w:tc>
          <w:tcPr>
            <w:tcW w:w="4531" w:type="dxa"/>
          </w:tcPr>
          <w:p w14:paraId="5E1D45EE" w14:textId="39EB3C69" w:rsidR="005F0CBA" w:rsidRPr="00246119" w:rsidRDefault="00E34205" w:rsidP="005F0CBA">
            <w:pPr>
              <w:pStyle w:val="BITTextkrper"/>
              <w:cnfStyle w:val="000000100000" w:firstRow="0" w:lastRow="0" w:firstColumn="0" w:lastColumn="0" w:oddVBand="0" w:evenVBand="0" w:oddHBand="1" w:evenHBand="0" w:firstRowFirstColumn="0" w:firstRowLastColumn="0" w:lastRowFirstColumn="0" w:lastRowLastColumn="0"/>
              <w:rPr>
                <w:lang w:val="fr-CH"/>
              </w:rPr>
            </w:pPr>
            <w:r w:rsidRPr="00246119">
              <w:rPr>
                <w:lang w:val="fr-CH"/>
              </w:rPr>
              <w:t>Candidate</w:t>
            </w:r>
          </w:p>
        </w:tc>
      </w:tr>
    </w:tbl>
    <w:p w14:paraId="5D3E7362" w14:textId="1D753C02" w:rsidR="00AA0C60" w:rsidRPr="00246119" w:rsidRDefault="002117A8" w:rsidP="00106A51">
      <w:pPr>
        <w:pStyle w:val="Titre3"/>
        <w:rPr>
          <w:lang w:val="fr-CH"/>
        </w:rPr>
      </w:pPr>
      <w:r w:rsidRPr="00246119">
        <w:rPr>
          <w:lang w:val="fr-CH"/>
        </w:rPr>
        <w:t xml:space="preserve">Gestion des </w:t>
      </w:r>
      <w:r w:rsidR="00254338" w:rsidRPr="00246119">
        <w:rPr>
          <w:lang w:val="fr-CH"/>
        </w:rPr>
        <w:t>sauvegardes et du versioning</w:t>
      </w:r>
    </w:p>
    <w:p w14:paraId="0137CBAA" w14:textId="3ED90F5A" w:rsidR="002117A8" w:rsidRPr="00246119" w:rsidRDefault="00DB7209" w:rsidP="00486099">
      <w:pPr>
        <w:pStyle w:val="BITTextkrper"/>
        <w:rPr>
          <w:lang w:val="fr-CH"/>
        </w:rPr>
      </w:pPr>
      <w:r w:rsidRPr="00246119">
        <w:rPr>
          <w:lang w:val="fr-CH"/>
        </w:rPr>
        <w:t xml:space="preserve">Il est impératif de sauver ses projets </w:t>
      </w:r>
      <w:r w:rsidR="009C29A6" w:rsidRPr="00246119">
        <w:rPr>
          <w:lang w:val="fr-CH"/>
        </w:rPr>
        <w:t xml:space="preserve">constamment pour ne pas </w:t>
      </w:r>
      <w:r w:rsidR="004B6F3D" w:rsidRPr="00246119">
        <w:rPr>
          <w:lang w:val="fr-CH"/>
        </w:rPr>
        <w:t xml:space="preserve">perdre le travail en cas de problèmes. Voici mon plan de sauvegarde et de </w:t>
      </w:r>
      <w:proofErr w:type="spellStart"/>
      <w:r w:rsidR="004B6F3D" w:rsidRPr="00246119">
        <w:rPr>
          <w:lang w:val="fr-CH"/>
        </w:rPr>
        <w:t>versionning</w:t>
      </w:r>
      <w:proofErr w:type="spellEnd"/>
      <w:r w:rsidR="004B6F3D" w:rsidRPr="00246119">
        <w:rPr>
          <w:lang w:val="fr-CH"/>
        </w:rPr>
        <w:t> :</w:t>
      </w:r>
    </w:p>
    <w:p w14:paraId="26079DAB" w14:textId="0AA24F59" w:rsidR="004B6F3D" w:rsidRPr="00246119" w:rsidRDefault="00C76B31" w:rsidP="00F93B5F">
      <w:pPr>
        <w:pStyle w:val="BITTextkrper"/>
        <w:numPr>
          <w:ilvl w:val="0"/>
          <w:numId w:val="10"/>
        </w:numPr>
        <w:spacing w:after="120"/>
        <w:ind w:left="714" w:hanging="357"/>
        <w:rPr>
          <w:lang w:val="fr-CH"/>
        </w:rPr>
      </w:pPr>
      <w:r w:rsidRPr="00246119">
        <w:rPr>
          <w:lang w:val="fr-CH"/>
        </w:rPr>
        <w:t>Un</w:t>
      </w:r>
      <w:r w:rsidR="006C7F67" w:rsidRPr="00246119">
        <w:rPr>
          <w:lang w:val="fr-CH"/>
        </w:rPr>
        <w:t xml:space="preserve">e sauvegarde dans mon </w:t>
      </w:r>
      <w:r w:rsidR="004B6F3D" w:rsidRPr="00246119">
        <w:rPr>
          <w:lang w:val="fr-CH"/>
        </w:rPr>
        <w:t>OneDrive</w:t>
      </w:r>
      <w:r w:rsidR="000C14CC" w:rsidRPr="00246119">
        <w:rPr>
          <w:lang w:val="fr-CH"/>
        </w:rPr>
        <w:t xml:space="preserve"> </w:t>
      </w:r>
      <w:r w:rsidR="006C7F67" w:rsidRPr="00246119">
        <w:rPr>
          <w:lang w:val="fr-CH"/>
        </w:rPr>
        <w:t xml:space="preserve">personnel </w:t>
      </w:r>
      <w:r w:rsidR="00BF3C05" w:rsidRPr="00246119">
        <w:rPr>
          <w:lang w:val="fr-CH"/>
        </w:rPr>
        <w:t>tous les soirs</w:t>
      </w:r>
    </w:p>
    <w:p w14:paraId="7807FBB0" w14:textId="70B1BBA0" w:rsidR="00747A7B" w:rsidRPr="00246119" w:rsidRDefault="006B5552" w:rsidP="006B5552">
      <w:pPr>
        <w:pStyle w:val="BITTextkrper"/>
        <w:spacing w:before="0"/>
        <w:ind w:left="720"/>
        <w:rPr>
          <w:i/>
          <w:iCs/>
          <w:sz w:val="18"/>
          <w:szCs w:val="18"/>
          <w:lang w:val="fr-CH"/>
        </w:rPr>
      </w:pPr>
      <w:r w:rsidRPr="00246119">
        <w:rPr>
          <w:i/>
          <w:iCs/>
          <w:sz w:val="18"/>
          <w:szCs w:val="18"/>
          <w:lang w:val="fr-CH"/>
        </w:rPr>
        <w:t xml:space="preserve">Sauvegarde de la documentation, </w:t>
      </w:r>
      <w:r w:rsidR="005F411F" w:rsidRPr="00246119">
        <w:rPr>
          <w:i/>
          <w:iCs/>
          <w:sz w:val="18"/>
          <w:szCs w:val="18"/>
          <w:lang w:val="fr-CH"/>
        </w:rPr>
        <w:t>de la gestion du projet et du code</w:t>
      </w:r>
    </w:p>
    <w:p w14:paraId="73017D1B" w14:textId="53E6057A" w:rsidR="00BF3C05" w:rsidRPr="00246119" w:rsidRDefault="00BF3C05" w:rsidP="00F93B5F">
      <w:pPr>
        <w:pStyle w:val="BITTextkrper"/>
        <w:numPr>
          <w:ilvl w:val="0"/>
          <w:numId w:val="10"/>
        </w:numPr>
        <w:rPr>
          <w:lang w:val="fr-CH"/>
        </w:rPr>
      </w:pPr>
      <w:r w:rsidRPr="00246119">
        <w:rPr>
          <w:lang w:val="fr-CH"/>
        </w:rPr>
        <w:t xml:space="preserve">Une sauvegarde dans mon </w:t>
      </w:r>
      <w:r w:rsidR="003A7F2F" w:rsidRPr="00246119">
        <w:rPr>
          <w:lang w:val="fr-CH"/>
        </w:rPr>
        <w:t>GitHub</w:t>
      </w:r>
      <w:r w:rsidR="00950576" w:rsidRPr="00246119">
        <w:rPr>
          <w:lang w:val="fr-CH"/>
        </w:rPr>
        <w:t xml:space="preserve"> mis à jour tous les soirs</w:t>
      </w:r>
    </w:p>
    <w:p w14:paraId="3C684628" w14:textId="77777777" w:rsidR="005F411F" w:rsidRPr="00246119" w:rsidRDefault="005F411F" w:rsidP="005F411F">
      <w:pPr>
        <w:pStyle w:val="BITTextkrper"/>
        <w:spacing w:before="0"/>
        <w:ind w:firstLine="709"/>
        <w:rPr>
          <w:i/>
          <w:iCs/>
          <w:sz w:val="18"/>
          <w:szCs w:val="18"/>
          <w:lang w:val="fr-CH"/>
        </w:rPr>
      </w:pPr>
      <w:r w:rsidRPr="00246119">
        <w:rPr>
          <w:i/>
          <w:iCs/>
          <w:sz w:val="18"/>
          <w:szCs w:val="18"/>
          <w:lang w:val="fr-CH"/>
        </w:rPr>
        <w:t>Sauvegarde de la documentation, de la gestion du projet et du code</w:t>
      </w:r>
    </w:p>
    <w:p w14:paraId="65F669DC" w14:textId="6ACC6EF2" w:rsidR="00950576" w:rsidRPr="00246119" w:rsidRDefault="00950576" w:rsidP="00F93B5F">
      <w:pPr>
        <w:pStyle w:val="BITTextkrper"/>
        <w:numPr>
          <w:ilvl w:val="0"/>
          <w:numId w:val="10"/>
        </w:numPr>
        <w:rPr>
          <w:lang w:val="fr-CH"/>
        </w:rPr>
      </w:pPr>
      <w:r w:rsidRPr="00246119">
        <w:rPr>
          <w:lang w:val="fr-CH"/>
        </w:rPr>
        <w:t xml:space="preserve">Une sauvegarde sur une clé </w:t>
      </w:r>
      <w:r w:rsidR="00747A7B" w:rsidRPr="00246119">
        <w:rPr>
          <w:lang w:val="fr-CH"/>
        </w:rPr>
        <w:t>USB tous les soirs</w:t>
      </w:r>
    </w:p>
    <w:p w14:paraId="0BE4B8BA" w14:textId="70D4AC72" w:rsidR="00106A51" w:rsidRPr="00246119" w:rsidRDefault="00FE488C" w:rsidP="00667A37">
      <w:pPr>
        <w:pStyle w:val="BITTextkrper"/>
        <w:spacing w:before="0"/>
        <w:ind w:firstLine="709"/>
        <w:rPr>
          <w:i/>
          <w:iCs/>
          <w:sz w:val="18"/>
          <w:szCs w:val="18"/>
          <w:lang w:val="fr-CH"/>
        </w:rPr>
      </w:pPr>
      <w:r w:rsidRPr="00246119">
        <w:rPr>
          <w:i/>
          <w:iCs/>
          <w:sz w:val="18"/>
          <w:szCs w:val="18"/>
          <w:lang w:val="fr-CH"/>
        </w:rPr>
        <w:t>Sauvegarde de la documentation, de la gestion du projet et du code</w:t>
      </w:r>
    </w:p>
    <w:p w14:paraId="55F6FC75" w14:textId="6ED7FBDA" w:rsidR="00667A37" w:rsidRPr="00246119" w:rsidRDefault="00667A37" w:rsidP="00667A37">
      <w:pPr>
        <w:pStyle w:val="BITTextkrper"/>
        <w:rPr>
          <w:lang w:val="fr-CH"/>
        </w:rPr>
      </w:pPr>
      <w:r w:rsidRPr="00246119">
        <w:rPr>
          <w:lang w:val="fr-CH"/>
        </w:rPr>
        <w:t xml:space="preserve">OneDrive permet </w:t>
      </w:r>
      <w:r w:rsidR="00883E44" w:rsidRPr="00246119">
        <w:rPr>
          <w:lang w:val="fr-CH"/>
        </w:rPr>
        <w:t>d</w:t>
      </w:r>
      <w:r w:rsidR="0038647B" w:rsidRPr="00246119">
        <w:rPr>
          <w:lang w:val="fr-CH"/>
        </w:rPr>
        <w:t xml:space="preserve">’avoir un historique de version tout comme </w:t>
      </w:r>
      <w:r w:rsidR="003A7F2F" w:rsidRPr="00246119">
        <w:rPr>
          <w:lang w:val="fr-CH"/>
        </w:rPr>
        <w:t>GitHub</w:t>
      </w:r>
      <w:r w:rsidR="0038647B" w:rsidRPr="00246119">
        <w:rPr>
          <w:lang w:val="fr-CH"/>
        </w:rPr>
        <w:t>.</w:t>
      </w:r>
    </w:p>
    <w:p w14:paraId="31840CE9" w14:textId="66CBD2FA" w:rsidR="0038647B" w:rsidRDefault="0038647B" w:rsidP="00667A37">
      <w:pPr>
        <w:pStyle w:val="BITTextkrper"/>
        <w:rPr>
          <w:lang w:val="fr-CH"/>
        </w:rPr>
      </w:pPr>
      <w:r w:rsidRPr="00246119">
        <w:rPr>
          <w:lang w:val="fr-CH"/>
        </w:rPr>
        <w:t>Ma clé USB possède toujours les dernières versions des différents élé</w:t>
      </w:r>
      <w:r w:rsidR="003A7F2F" w:rsidRPr="00246119">
        <w:rPr>
          <w:lang w:val="fr-CH"/>
        </w:rPr>
        <w:t>ments.</w:t>
      </w:r>
    </w:p>
    <w:p w14:paraId="799C36D7" w14:textId="77777777" w:rsidR="009A394D" w:rsidRDefault="009A394D" w:rsidP="009A394D">
      <w:pPr>
        <w:pStyle w:val="BITTextkrper"/>
        <w:keepNext/>
        <w:jc w:val="center"/>
      </w:pPr>
      <w:r>
        <w:rPr>
          <w:noProof/>
        </w:rPr>
        <w:drawing>
          <wp:inline distT="0" distB="0" distL="0" distR="0" wp14:anchorId="2047274C" wp14:editId="1B15118D">
            <wp:extent cx="5765909" cy="2514600"/>
            <wp:effectExtent l="0" t="0" r="6350" b="0"/>
            <wp:docPr id="795019792"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9792" name="Image 1" descr="Une image contenant texte, capture d’écran, nombre, Police&#10;&#10;Le contenu généré par l’IA peut être incorrect."/>
                    <pic:cNvPicPr/>
                  </pic:nvPicPr>
                  <pic:blipFill>
                    <a:blip r:embed="rId13"/>
                    <a:stretch>
                      <a:fillRect/>
                    </a:stretch>
                  </pic:blipFill>
                  <pic:spPr>
                    <a:xfrm>
                      <a:off x="0" y="0"/>
                      <a:ext cx="5795819" cy="2527644"/>
                    </a:xfrm>
                    <a:prstGeom prst="rect">
                      <a:avLst/>
                    </a:prstGeom>
                  </pic:spPr>
                </pic:pic>
              </a:graphicData>
            </a:graphic>
          </wp:inline>
        </w:drawing>
      </w:r>
    </w:p>
    <w:p w14:paraId="0D3B1A0F" w14:textId="4E6C6F09" w:rsidR="009A394D" w:rsidRPr="00C13272" w:rsidRDefault="009A394D" w:rsidP="009A394D">
      <w:pPr>
        <w:pStyle w:val="Lgende"/>
        <w:rPr>
          <w:lang w:val="fr-CH"/>
        </w:rPr>
      </w:pPr>
      <w:r w:rsidRPr="00C13272">
        <w:rPr>
          <w:lang w:val="fr-CH"/>
        </w:rPr>
        <w:t xml:space="preserve">Figure </w:t>
      </w:r>
      <w:r>
        <w:fldChar w:fldCharType="begin"/>
      </w:r>
      <w:r w:rsidRPr="00C13272">
        <w:rPr>
          <w:lang w:val="fr-CH"/>
        </w:rPr>
        <w:instrText xml:space="preserve"> SEQ Figure \* ARABIC </w:instrText>
      </w:r>
      <w:r>
        <w:fldChar w:fldCharType="separate"/>
      </w:r>
      <w:r w:rsidR="0035291E">
        <w:rPr>
          <w:noProof/>
          <w:lang w:val="fr-CH"/>
        </w:rPr>
        <w:t>2</w:t>
      </w:r>
      <w:r>
        <w:fldChar w:fldCharType="end"/>
      </w:r>
      <w:r w:rsidRPr="00C13272">
        <w:rPr>
          <w:lang w:val="fr-CH"/>
        </w:rPr>
        <w:t xml:space="preserve"> - https://github.com/estpha/webmenu.git</w:t>
      </w:r>
    </w:p>
    <w:p w14:paraId="35CA96CB" w14:textId="7390BE7D" w:rsidR="002117A8" w:rsidRPr="00246119" w:rsidRDefault="00106A51" w:rsidP="00106A51">
      <w:pPr>
        <w:pStyle w:val="Titre3"/>
        <w:rPr>
          <w:lang w:val="fr-CH"/>
        </w:rPr>
      </w:pPr>
      <w:r w:rsidRPr="00246119">
        <w:rPr>
          <w:lang w:val="fr-CH"/>
        </w:rPr>
        <w:lastRenderedPageBreak/>
        <w:t>Environnement de développement</w:t>
      </w:r>
    </w:p>
    <w:p w14:paraId="5E0D6E8F" w14:textId="0EB7914D" w:rsidR="00106A51" w:rsidRPr="00246119" w:rsidRDefault="00072813" w:rsidP="00486099">
      <w:pPr>
        <w:pStyle w:val="BITTextkrper"/>
        <w:rPr>
          <w:lang w:val="fr-CH"/>
        </w:rPr>
      </w:pPr>
      <w:r w:rsidRPr="00246119">
        <w:rPr>
          <w:lang w:val="fr-CH"/>
        </w:rPr>
        <w:t xml:space="preserve">Pour travailler sur ce projet un ordinateur </w:t>
      </w:r>
      <w:r w:rsidR="00E92E02" w:rsidRPr="00246119">
        <w:rPr>
          <w:lang w:val="fr-CH"/>
        </w:rPr>
        <w:t>est fourni</w:t>
      </w:r>
      <w:r w:rsidR="00C767F8" w:rsidRPr="00246119">
        <w:rPr>
          <w:lang w:val="fr-CH"/>
        </w:rPr>
        <w:t xml:space="preserve"> par l’é</w:t>
      </w:r>
      <w:r w:rsidR="00B21B69" w:rsidRPr="00246119">
        <w:rPr>
          <w:lang w:val="fr-CH"/>
        </w:rPr>
        <w:t xml:space="preserve">cole sous </w:t>
      </w:r>
      <w:r w:rsidR="00AA743F" w:rsidRPr="00246119">
        <w:rPr>
          <w:lang w:val="fr-CH"/>
        </w:rPr>
        <w:t>W</w:t>
      </w:r>
      <w:r w:rsidR="00B21B69" w:rsidRPr="00246119">
        <w:rPr>
          <w:lang w:val="fr-CH"/>
        </w:rPr>
        <w:t>indows 11</w:t>
      </w:r>
      <w:r w:rsidR="00AA743F" w:rsidRPr="00246119">
        <w:rPr>
          <w:lang w:val="fr-CH"/>
        </w:rPr>
        <w:t> :</w:t>
      </w:r>
    </w:p>
    <w:tbl>
      <w:tblPr>
        <w:tblStyle w:val="Grilledutableau"/>
        <w:tblW w:w="0" w:type="auto"/>
        <w:tblLook w:val="04A0" w:firstRow="1" w:lastRow="0" w:firstColumn="1" w:lastColumn="0" w:noHBand="0" w:noVBand="1"/>
      </w:tblPr>
      <w:tblGrid>
        <w:gridCol w:w="3165"/>
        <w:gridCol w:w="2859"/>
        <w:gridCol w:w="3037"/>
      </w:tblGrid>
      <w:tr w:rsidR="00854C18" w:rsidRPr="00246119" w14:paraId="70ECB63A" w14:textId="77777777" w:rsidTr="00090A5B">
        <w:trPr>
          <w:trHeight w:val="589"/>
        </w:trPr>
        <w:tc>
          <w:tcPr>
            <w:tcW w:w="3165" w:type="dxa"/>
          </w:tcPr>
          <w:p w14:paraId="285F0B81" w14:textId="6EFFA662" w:rsidR="00854C18" w:rsidRPr="00246119" w:rsidRDefault="007E4128" w:rsidP="00854C18">
            <w:pPr>
              <w:pStyle w:val="BITTextkrper"/>
              <w:rPr>
                <w:lang w:val="fr-CH"/>
              </w:rPr>
            </w:pPr>
            <w:r w:rsidRPr="00246119">
              <w:rPr>
                <w:lang w:val="fr-CH"/>
              </w:rPr>
              <w:t>Catégorie</w:t>
            </w:r>
          </w:p>
        </w:tc>
        <w:tc>
          <w:tcPr>
            <w:tcW w:w="2859" w:type="dxa"/>
          </w:tcPr>
          <w:p w14:paraId="2605C006" w14:textId="69D4FA63" w:rsidR="00854C18" w:rsidRPr="00246119" w:rsidRDefault="00854C18" w:rsidP="00854C18">
            <w:pPr>
              <w:pStyle w:val="BITTextkrper"/>
              <w:rPr>
                <w:lang w:val="fr-CH"/>
              </w:rPr>
            </w:pPr>
            <w:r w:rsidRPr="00246119">
              <w:rPr>
                <w:lang w:val="fr-CH"/>
              </w:rPr>
              <w:t>Application</w:t>
            </w:r>
          </w:p>
        </w:tc>
        <w:tc>
          <w:tcPr>
            <w:tcW w:w="3037" w:type="dxa"/>
          </w:tcPr>
          <w:p w14:paraId="6149095C" w14:textId="79D1C0A6" w:rsidR="00854C18" w:rsidRPr="00246119" w:rsidRDefault="00854C18" w:rsidP="00854C18">
            <w:pPr>
              <w:pStyle w:val="BITTextkrper"/>
              <w:rPr>
                <w:lang w:val="fr-CH"/>
              </w:rPr>
            </w:pPr>
            <w:r w:rsidRPr="00246119">
              <w:rPr>
                <w:lang w:val="fr-CH"/>
              </w:rPr>
              <w:t>Version</w:t>
            </w:r>
          </w:p>
        </w:tc>
      </w:tr>
      <w:tr w:rsidR="00854C18" w:rsidRPr="00246119" w14:paraId="0F951DCE" w14:textId="77777777" w:rsidTr="00090A5B">
        <w:trPr>
          <w:trHeight w:val="596"/>
        </w:trPr>
        <w:tc>
          <w:tcPr>
            <w:tcW w:w="3165" w:type="dxa"/>
          </w:tcPr>
          <w:p w14:paraId="4417CDC6" w14:textId="70BB8CDB" w:rsidR="00854C18" w:rsidRPr="00246119" w:rsidRDefault="00854C18" w:rsidP="00854C18">
            <w:pPr>
              <w:pStyle w:val="BITTextkrper"/>
              <w:rPr>
                <w:lang w:val="fr-CH"/>
              </w:rPr>
            </w:pPr>
            <w:r w:rsidRPr="00246119">
              <w:rPr>
                <w:lang w:val="fr-CH"/>
              </w:rPr>
              <w:t>Éditeur de code</w:t>
            </w:r>
          </w:p>
        </w:tc>
        <w:tc>
          <w:tcPr>
            <w:tcW w:w="2859" w:type="dxa"/>
          </w:tcPr>
          <w:p w14:paraId="0663FCCF" w14:textId="2A96A911" w:rsidR="00854C18" w:rsidRPr="00246119" w:rsidRDefault="00854C18" w:rsidP="00854C18">
            <w:pPr>
              <w:pStyle w:val="BITTextkrper"/>
              <w:rPr>
                <w:lang w:val="fr-CH"/>
              </w:rPr>
            </w:pPr>
            <w:proofErr w:type="spellStart"/>
            <w:r w:rsidRPr="00246119">
              <w:rPr>
                <w:lang w:val="fr-CH"/>
              </w:rPr>
              <w:t>VSCode</w:t>
            </w:r>
            <w:proofErr w:type="spellEnd"/>
          </w:p>
        </w:tc>
        <w:tc>
          <w:tcPr>
            <w:tcW w:w="3037" w:type="dxa"/>
          </w:tcPr>
          <w:p w14:paraId="603E04C3" w14:textId="7ED8A201" w:rsidR="00854C18" w:rsidRPr="00246119" w:rsidRDefault="00BA2008" w:rsidP="00854C18">
            <w:pPr>
              <w:pStyle w:val="BITTextkrper"/>
              <w:rPr>
                <w:lang w:val="fr-CH"/>
              </w:rPr>
            </w:pPr>
            <w:r w:rsidRPr="00246119">
              <w:rPr>
                <w:lang w:val="fr-CH"/>
              </w:rPr>
              <w:t>v</w:t>
            </w:r>
            <w:r w:rsidR="008A6DC4" w:rsidRPr="00246119">
              <w:rPr>
                <w:lang w:val="fr-CH"/>
              </w:rPr>
              <w:t>1.100.0</w:t>
            </w:r>
          </w:p>
        </w:tc>
      </w:tr>
      <w:tr w:rsidR="00854C18" w:rsidRPr="00246119" w14:paraId="3FB605D7" w14:textId="77777777" w:rsidTr="00090A5B">
        <w:trPr>
          <w:trHeight w:val="589"/>
        </w:trPr>
        <w:tc>
          <w:tcPr>
            <w:tcW w:w="3165" w:type="dxa"/>
          </w:tcPr>
          <w:p w14:paraId="66A52DAB" w14:textId="6285A303" w:rsidR="00854C18" w:rsidRPr="00246119" w:rsidRDefault="00957717" w:rsidP="00854C18">
            <w:pPr>
              <w:pStyle w:val="BITTextkrper"/>
              <w:rPr>
                <w:lang w:val="fr-CH"/>
              </w:rPr>
            </w:pPr>
            <w:r w:rsidRPr="00246119">
              <w:rPr>
                <w:lang w:val="fr-CH"/>
              </w:rPr>
              <w:t>GUI Git</w:t>
            </w:r>
          </w:p>
        </w:tc>
        <w:tc>
          <w:tcPr>
            <w:tcW w:w="2859" w:type="dxa"/>
          </w:tcPr>
          <w:p w14:paraId="31F3E1D6" w14:textId="34EF1A43" w:rsidR="00854C18" w:rsidRPr="00246119" w:rsidRDefault="007E4128" w:rsidP="00854C18">
            <w:pPr>
              <w:pStyle w:val="BITTextkrper"/>
              <w:rPr>
                <w:lang w:val="fr-CH"/>
              </w:rPr>
            </w:pPr>
            <w:r w:rsidRPr="00246119">
              <w:rPr>
                <w:lang w:val="fr-CH"/>
              </w:rPr>
              <w:t>GitHub Desktop</w:t>
            </w:r>
          </w:p>
        </w:tc>
        <w:tc>
          <w:tcPr>
            <w:tcW w:w="3037" w:type="dxa"/>
          </w:tcPr>
          <w:p w14:paraId="69D5DE0C" w14:textId="5CE585F5" w:rsidR="00854C18" w:rsidRPr="00246119" w:rsidRDefault="00BA2008" w:rsidP="00854C18">
            <w:pPr>
              <w:pStyle w:val="BITTextkrper"/>
              <w:rPr>
                <w:lang w:val="fr-CH"/>
              </w:rPr>
            </w:pPr>
            <w:r w:rsidRPr="00246119">
              <w:rPr>
                <w:lang w:val="fr-CH"/>
              </w:rPr>
              <w:t>v</w:t>
            </w:r>
            <w:r w:rsidR="00727CDB" w:rsidRPr="00246119">
              <w:rPr>
                <w:lang w:val="fr-CH"/>
              </w:rPr>
              <w:t>3.4.19</w:t>
            </w:r>
          </w:p>
        </w:tc>
      </w:tr>
      <w:tr w:rsidR="00854C18" w:rsidRPr="00246119" w14:paraId="06E99922" w14:textId="77777777" w:rsidTr="00090A5B">
        <w:trPr>
          <w:trHeight w:val="589"/>
        </w:trPr>
        <w:tc>
          <w:tcPr>
            <w:tcW w:w="3165" w:type="dxa"/>
          </w:tcPr>
          <w:p w14:paraId="450AE86A" w14:textId="587C09B9" w:rsidR="00854C18" w:rsidRPr="00246119" w:rsidRDefault="00445F6D" w:rsidP="00854C18">
            <w:pPr>
              <w:pStyle w:val="BITTextkrper"/>
              <w:rPr>
                <w:lang w:val="fr-CH"/>
              </w:rPr>
            </w:pPr>
            <w:r w:rsidRPr="00246119">
              <w:rPr>
                <w:lang w:val="fr-CH"/>
              </w:rPr>
              <w:t>Serveur web local</w:t>
            </w:r>
          </w:p>
        </w:tc>
        <w:tc>
          <w:tcPr>
            <w:tcW w:w="2859" w:type="dxa"/>
          </w:tcPr>
          <w:p w14:paraId="3FF32FE0" w14:textId="42893D3C" w:rsidR="00854C18" w:rsidRPr="00246119" w:rsidRDefault="00445F6D" w:rsidP="00854C18">
            <w:pPr>
              <w:pStyle w:val="BITTextkrper"/>
              <w:rPr>
                <w:lang w:val="fr-CH"/>
              </w:rPr>
            </w:pPr>
            <w:r w:rsidRPr="00246119">
              <w:rPr>
                <w:lang w:val="fr-CH"/>
              </w:rPr>
              <w:t>WAMP</w:t>
            </w:r>
          </w:p>
        </w:tc>
        <w:tc>
          <w:tcPr>
            <w:tcW w:w="3037" w:type="dxa"/>
          </w:tcPr>
          <w:p w14:paraId="4E830625" w14:textId="4A87F597" w:rsidR="00854C18" w:rsidRPr="00246119" w:rsidRDefault="00BA2008" w:rsidP="00854C18">
            <w:pPr>
              <w:pStyle w:val="BITTextkrper"/>
              <w:rPr>
                <w:lang w:val="fr-CH"/>
              </w:rPr>
            </w:pPr>
            <w:r w:rsidRPr="00246119">
              <w:rPr>
                <w:lang w:val="fr-CH"/>
              </w:rPr>
              <w:t>v</w:t>
            </w:r>
            <w:r w:rsidR="00306CC1" w:rsidRPr="00246119">
              <w:rPr>
                <w:lang w:val="fr-CH"/>
              </w:rPr>
              <w:t>3.3.7</w:t>
            </w:r>
          </w:p>
        </w:tc>
      </w:tr>
      <w:tr w:rsidR="00306CC1" w:rsidRPr="00246119" w14:paraId="77DFAE5D" w14:textId="77777777" w:rsidTr="00090A5B">
        <w:trPr>
          <w:trHeight w:val="589"/>
        </w:trPr>
        <w:tc>
          <w:tcPr>
            <w:tcW w:w="3165" w:type="dxa"/>
          </w:tcPr>
          <w:p w14:paraId="0A9A500B" w14:textId="70F11105" w:rsidR="00306CC1" w:rsidRPr="00246119" w:rsidRDefault="00930E69" w:rsidP="00854C18">
            <w:pPr>
              <w:pStyle w:val="BITTextkrper"/>
              <w:rPr>
                <w:lang w:val="fr-CH"/>
              </w:rPr>
            </w:pPr>
            <w:r w:rsidRPr="00246119">
              <w:rPr>
                <w:lang w:val="fr-CH"/>
              </w:rPr>
              <w:t>Gestion des bases de données</w:t>
            </w:r>
          </w:p>
        </w:tc>
        <w:tc>
          <w:tcPr>
            <w:tcW w:w="2859" w:type="dxa"/>
          </w:tcPr>
          <w:p w14:paraId="5CFD6FFD" w14:textId="3AE43DA7" w:rsidR="00306CC1" w:rsidRPr="00246119" w:rsidRDefault="00930E69" w:rsidP="00854C18">
            <w:pPr>
              <w:pStyle w:val="BITTextkrper"/>
              <w:rPr>
                <w:lang w:val="fr-CH"/>
              </w:rPr>
            </w:pPr>
            <w:r w:rsidRPr="00246119">
              <w:rPr>
                <w:lang w:val="fr-CH"/>
              </w:rPr>
              <w:t>MySQL Workbench</w:t>
            </w:r>
          </w:p>
        </w:tc>
        <w:tc>
          <w:tcPr>
            <w:tcW w:w="3037" w:type="dxa"/>
          </w:tcPr>
          <w:p w14:paraId="01BE2D62" w14:textId="25D3D465" w:rsidR="00306CC1" w:rsidRPr="00246119" w:rsidRDefault="00BA2008" w:rsidP="00854C18">
            <w:pPr>
              <w:pStyle w:val="BITTextkrper"/>
              <w:rPr>
                <w:lang w:val="fr-CH"/>
              </w:rPr>
            </w:pPr>
            <w:r w:rsidRPr="00246119">
              <w:rPr>
                <w:lang w:val="fr-CH"/>
              </w:rPr>
              <w:t>v8.0</w:t>
            </w:r>
          </w:p>
        </w:tc>
      </w:tr>
      <w:tr w:rsidR="002B1D0D" w:rsidRPr="00246119" w14:paraId="3B5E2506" w14:textId="77777777" w:rsidTr="00090A5B">
        <w:trPr>
          <w:trHeight w:val="589"/>
        </w:trPr>
        <w:tc>
          <w:tcPr>
            <w:tcW w:w="3165" w:type="dxa"/>
          </w:tcPr>
          <w:p w14:paraId="0B29DD41" w14:textId="1DF448B5" w:rsidR="002B1D0D" w:rsidRPr="00246119" w:rsidRDefault="002B1D0D" w:rsidP="00854C18">
            <w:pPr>
              <w:pStyle w:val="BITTextkrper"/>
              <w:rPr>
                <w:lang w:val="fr-CH"/>
              </w:rPr>
            </w:pPr>
            <w:r w:rsidRPr="00246119">
              <w:rPr>
                <w:lang w:val="fr-CH"/>
              </w:rPr>
              <w:t>Navigateur web</w:t>
            </w:r>
          </w:p>
        </w:tc>
        <w:tc>
          <w:tcPr>
            <w:tcW w:w="2859" w:type="dxa"/>
          </w:tcPr>
          <w:p w14:paraId="6019D0A4" w14:textId="42D811A8" w:rsidR="002B1D0D" w:rsidRPr="00246119" w:rsidRDefault="002B1D0D" w:rsidP="00854C18">
            <w:pPr>
              <w:pStyle w:val="BITTextkrper"/>
              <w:rPr>
                <w:lang w:val="fr-CH"/>
              </w:rPr>
            </w:pPr>
            <w:r w:rsidRPr="00246119">
              <w:rPr>
                <w:lang w:val="fr-CH"/>
              </w:rPr>
              <w:t xml:space="preserve">Microsoft </w:t>
            </w:r>
            <w:proofErr w:type="spellStart"/>
            <w:r w:rsidRPr="00246119">
              <w:rPr>
                <w:lang w:val="fr-CH"/>
              </w:rPr>
              <w:t>edge</w:t>
            </w:r>
            <w:proofErr w:type="spellEnd"/>
          </w:p>
        </w:tc>
        <w:tc>
          <w:tcPr>
            <w:tcW w:w="3037" w:type="dxa"/>
          </w:tcPr>
          <w:p w14:paraId="59660F19" w14:textId="38A56FE4" w:rsidR="002B1D0D" w:rsidRPr="00246119" w:rsidRDefault="00ED2654" w:rsidP="00854C18">
            <w:pPr>
              <w:pStyle w:val="BITTextkrper"/>
              <w:rPr>
                <w:lang w:val="fr-CH"/>
              </w:rPr>
            </w:pPr>
            <w:r w:rsidRPr="00246119">
              <w:rPr>
                <w:lang w:val="fr-CH"/>
              </w:rPr>
              <w:t>v136.0.3240.76</w:t>
            </w:r>
          </w:p>
        </w:tc>
      </w:tr>
    </w:tbl>
    <w:p w14:paraId="59800832" w14:textId="6C64EE73" w:rsidR="006D5D97" w:rsidRPr="00246119" w:rsidRDefault="006D5D97" w:rsidP="006D5D97">
      <w:pPr>
        <w:pStyle w:val="Titre2"/>
        <w:rPr>
          <w:lang w:val="fr-CH"/>
        </w:rPr>
      </w:pPr>
      <w:bookmarkStart w:id="14" w:name="_Toc199227066"/>
      <w:r w:rsidRPr="00246119">
        <w:rPr>
          <w:lang w:val="fr-CH"/>
        </w:rPr>
        <w:t>Travaux préparatoires</w:t>
      </w:r>
      <w:bookmarkEnd w:id="14"/>
    </w:p>
    <w:p w14:paraId="470DF3FE" w14:textId="64348610" w:rsidR="006D5D97" w:rsidRPr="00246119" w:rsidRDefault="007613A3" w:rsidP="006D5D97">
      <w:pPr>
        <w:pStyle w:val="BITTextkrper"/>
        <w:rPr>
          <w:lang w:val="fr-CH"/>
        </w:rPr>
      </w:pPr>
      <w:r w:rsidRPr="00246119">
        <w:rPr>
          <w:lang w:val="fr-CH"/>
        </w:rPr>
        <w:t xml:space="preserve">Des travaux préparatoires ont été réalisé du </w:t>
      </w:r>
      <w:r w:rsidR="00D62DDB" w:rsidRPr="00246119">
        <w:rPr>
          <w:lang w:val="fr-CH"/>
        </w:rPr>
        <w:t xml:space="preserve">12.05.2025 au 16.02.2025 pour </w:t>
      </w:r>
      <w:proofErr w:type="spellStart"/>
      <w:r w:rsidR="00D62DDB" w:rsidRPr="00246119">
        <w:rPr>
          <w:lang w:val="fr-CH"/>
        </w:rPr>
        <w:t>facilité</w:t>
      </w:r>
      <w:proofErr w:type="spellEnd"/>
      <w:r w:rsidR="00D62DDB" w:rsidRPr="00246119">
        <w:rPr>
          <w:lang w:val="fr-CH"/>
        </w:rPr>
        <w:t xml:space="preserve"> la réalisation </w:t>
      </w:r>
      <w:r w:rsidR="001527FF" w:rsidRPr="00246119">
        <w:rPr>
          <w:lang w:val="fr-CH"/>
        </w:rPr>
        <w:t xml:space="preserve">du projet plus tard. Ces travaux préparatoires sont listés dans le cahier des charges </w:t>
      </w:r>
      <w:r w:rsidR="00423634" w:rsidRPr="00246119">
        <w:rPr>
          <w:lang w:val="fr-CH"/>
        </w:rPr>
        <w:t>(chapitres 5 – Travaux préparatoires) :</w:t>
      </w:r>
    </w:p>
    <w:p w14:paraId="31749BAF" w14:textId="39146C2D" w:rsidR="00423634" w:rsidRPr="00246119" w:rsidRDefault="00423634" w:rsidP="00F93B5F">
      <w:pPr>
        <w:pStyle w:val="BITTextkrper"/>
        <w:numPr>
          <w:ilvl w:val="0"/>
          <w:numId w:val="10"/>
        </w:numPr>
        <w:rPr>
          <w:lang w:val="fr-CH"/>
        </w:rPr>
      </w:pPr>
      <w:r w:rsidRPr="00246119">
        <w:rPr>
          <w:lang w:val="fr-CH"/>
        </w:rPr>
        <w:t>Installation des outils de développement qui sont laissés au choix du candidat et des outils d’administration</w:t>
      </w:r>
    </w:p>
    <w:p w14:paraId="52DB882C" w14:textId="532DBF9C" w:rsidR="00423634" w:rsidRPr="00246119" w:rsidRDefault="00423634" w:rsidP="00F93B5F">
      <w:pPr>
        <w:pStyle w:val="BITTextkrper"/>
        <w:numPr>
          <w:ilvl w:val="0"/>
          <w:numId w:val="10"/>
        </w:numPr>
        <w:rPr>
          <w:lang w:val="fr-CH"/>
        </w:rPr>
      </w:pPr>
      <w:r w:rsidRPr="00246119">
        <w:rPr>
          <w:lang w:val="fr-CH"/>
        </w:rPr>
        <w:t>Mise en place d’outil de dépôt GIT pour gérer les versions et les sauvegardes</w:t>
      </w:r>
    </w:p>
    <w:p w14:paraId="711DFEE9" w14:textId="6C6F0C4C" w:rsidR="00423634" w:rsidRPr="00246119" w:rsidRDefault="00423634" w:rsidP="00F93B5F">
      <w:pPr>
        <w:pStyle w:val="BITTextkrper"/>
        <w:numPr>
          <w:ilvl w:val="0"/>
          <w:numId w:val="10"/>
        </w:numPr>
        <w:rPr>
          <w:lang w:val="fr-CH"/>
        </w:rPr>
      </w:pPr>
      <w:r w:rsidRPr="00246119">
        <w:rPr>
          <w:lang w:val="fr-CH"/>
        </w:rPr>
        <w:t>Préparation d’un serveur avec un accès public pour l’hébergement de la partie serveur du projet</w:t>
      </w:r>
    </w:p>
    <w:p w14:paraId="0FDF6119" w14:textId="20CCCE18" w:rsidR="00423634" w:rsidRPr="00246119" w:rsidRDefault="00423634" w:rsidP="00F93B5F">
      <w:pPr>
        <w:pStyle w:val="BITTextkrper"/>
        <w:numPr>
          <w:ilvl w:val="0"/>
          <w:numId w:val="10"/>
        </w:numPr>
        <w:rPr>
          <w:lang w:val="fr-CH"/>
        </w:rPr>
      </w:pPr>
      <w:r w:rsidRPr="00246119">
        <w:rPr>
          <w:lang w:val="fr-CH"/>
        </w:rPr>
        <w:t xml:space="preserve">Test d’une librairie JavaScript pour la rotation de pages avec si possible avec un effet agréable à l’œil au moment du changement de page </w:t>
      </w:r>
    </w:p>
    <w:p w14:paraId="2393760E" w14:textId="0350DCA6" w:rsidR="00423634" w:rsidRPr="00246119" w:rsidRDefault="00423634" w:rsidP="00F93B5F">
      <w:pPr>
        <w:pStyle w:val="BITTextkrper"/>
        <w:numPr>
          <w:ilvl w:val="0"/>
          <w:numId w:val="10"/>
        </w:numPr>
        <w:rPr>
          <w:lang w:val="fr-CH"/>
        </w:rPr>
      </w:pPr>
      <w:r w:rsidRPr="00246119">
        <w:rPr>
          <w:lang w:val="fr-CH"/>
        </w:rPr>
        <w:t>Test d’un procédé permettant de gérer l’accès aux points d’entrée du serveur qui modifient les données de la base de données.</w:t>
      </w:r>
    </w:p>
    <w:p w14:paraId="1FAFA346" w14:textId="4E911B96" w:rsidR="00816078" w:rsidRPr="00246119" w:rsidRDefault="00816078" w:rsidP="00816078">
      <w:pPr>
        <w:pStyle w:val="BITTextkrper"/>
        <w:jc w:val="center"/>
        <w:rPr>
          <w:i/>
          <w:iCs/>
          <w:sz w:val="20"/>
          <w:szCs w:val="20"/>
          <w:lang w:val="fr-CH"/>
        </w:rPr>
      </w:pPr>
      <w:r w:rsidRPr="00246119">
        <w:rPr>
          <w:i/>
          <w:iCs/>
          <w:sz w:val="20"/>
          <w:szCs w:val="20"/>
          <w:lang w:val="fr-CH"/>
        </w:rPr>
        <w:t>Liste tirées du cahier des charges</w:t>
      </w:r>
    </w:p>
    <w:p w14:paraId="4A479E8A" w14:textId="0131B501" w:rsidR="00E44C4D" w:rsidRPr="00246119" w:rsidRDefault="007C694B" w:rsidP="006D5D97">
      <w:pPr>
        <w:pStyle w:val="BITTextkrper"/>
        <w:rPr>
          <w:lang w:val="fr-CH"/>
        </w:rPr>
      </w:pPr>
      <w:r w:rsidRPr="00246119">
        <w:rPr>
          <w:lang w:val="fr-CH"/>
        </w:rPr>
        <w:t xml:space="preserve">La réalisation de ces tests est documentée plus tard </w:t>
      </w:r>
      <w:r w:rsidR="0055433B" w:rsidRPr="00246119">
        <w:rPr>
          <w:lang w:val="fr-CH"/>
        </w:rPr>
        <w:t>dans la documentation</w:t>
      </w:r>
      <w:r w:rsidR="00D608B3" w:rsidRPr="00246119">
        <w:rPr>
          <w:lang w:val="fr-CH"/>
        </w:rPr>
        <w:t xml:space="preserve"> (chapitre 3 – Travaux préparatoires).</w:t>
      </w:r>
    </w:p>
    <w:p w14:paraId="501E479F" w14:textId="4FDE9A02" w:rsidR="005479BD" w:rsidRPr="00246119" w:rsidRDefault="00110668" w:rsidP="00A42C0A">
      <w:pPr>
        <w:pStyle w:val="Titre1"/>
        <w:rPr>
          <w:lang w:val="fr-CH"/>
        </w:rPr>
      </w:pPr>
      <w:bookmarkStart w:id="15" w:name="_Toc250790973"/>
      <w:bookmarkStart w:id="16" w:name="_Toc199227067"/>
      <w:r w:rsidRPr="00246119">
        <w:rPr>
          <w:lang w:val="fr-CH"/>
        </w:rPr>
        <w:lastRenderedPageBreak/>
        <w:t>Analyse</w:t>
      </w:r>
      <w:bookmarkEnd w:id="15"/>
      <w:bookmarkEnd w:id="16"/>
    </w:p>
    <w:p w14:paraId="0A671616" w14:textId="77777777" w:rsidR="001F7150" w:rsidRDefault="001F7150" w:rsidP="00C76230">
      <w:pPr>
        <w:pStyle w:val="Titre2"/>
        <w:rPr>
          <w:lang w:val="fr-CH"/>
        </w:rPr>
      </w:pPr>
      <w:bookmarkStart w:id="17" w:name="_Toc114965598"/>
      <w:bookmarkStart w:id="18" w:name="_Toc199227068"/>
      <w:r>
        <w:rPr>
          <w:lang w:val="fr-CH"/>
        </w:rPr>
        <w:t>Cas d’utilisation</w:t>
      </w:r>
      <w:bookmarkEnd w:id="18"/>
    </w:p>
    <w:p w14:paraId="2FC70363" w14:textId="78EA1F20" w:rsidR="001F7150" w:rsidRPr="00246119" w:rsidRDefault="00424832" w:rsidP="001F7150">
      <w:pPr>
        <w:pStyle w:val="Lgende"/>
        <w:keepNext/>
        <w:rPr>
          <w:lang w:val="fr-CH"/>
        </w:rPr>
      </w:pPr>
      <w:r>
        <w:rPr>
          <w:noProof/>
        </w:rPr>
        <w:drawing>
          <wp:inline distT="0" distB="0" distL="0" distR="0" wp14:anchorId="48B90AA2" wp14:editId="0658A021">
            <wp:extent cx="5760085" cy="4407535"/>
            <wp:effectExtent l="0" t="0" r="0" b="0"/>
            <wp:docPr id="1813465757"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65757" name="Image 1" descr="Une image contenant texte, diagramme, capture d’écran, ligne&#10;&#10;Le contenu généré par l’IA peut être incorrect."/>
                    <pic:cNvPicPr/>
                  </pic:nvPicPr>
                  <pic:blipFill>
                    <a:blip r:embed="rId14"/>
                    <a:stretch>
                      <a:fillRect/>
                    </a:stretch>
                  </pic:blipFill>
                  <pic:spPr>
                    <a:xfrm>
                      <a:off x="0" y="0"/>
                      <a:ext cx="5760085" cy="4407535"/>
                    </a:xfrm>
                    <a:prstGeom prst="rect">
                      <a:avLst/>
                    </a:prstGeom>
                  </pic:spPr>
                </pic:pic>
              </a:graphicData>
            </a:graphic>
          </wp:inline>
        </w:drawing>
      </w:r>
    </w:p>
    <w:p w14:paraId="00D9CC0E" w14:textId="1D52FCB2" w:rsidR="001F7150" w:rsidRPr="00246119" w:rsidRDefault="001F7150" w:rsidP="001F7150">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3</w:t>
      </w:r>
      <w:r w:rsidRPr="00246119">
        <w:rPr>
          <w:lang w:val="fr-CH"/>
        </w:rPr>
        <w:fldChar w:fldCharType="end"/>
      </w:r>
      <w:r w:rsidRPr="00246119">
        <w:rPr>
          <w:lang w:val="fr-CH"/>
        </w:rPr>
        <w:t xml:space="preserve"> - useCase.png</w:t>
      </w:r>
    </w:p>
    <w:p w14:paraId="3E75D575" w14:textId="77777777" w:rsidR="001F7150" w:rsidRPr="00246119" w:rsidRDefault="001F7150" w:rsidP="001F7150">
      <w:pPr>
        <w:pStyle w:val="Titre4"/>
        <w:numPr>
          <w:ilvl w:val="3"/>
          <w:numId w:val="1"/>
        </w:numPr>
        <w:rPr>
          <w:lang w:val="fr-CH"/>
        </w:rPr>
      </w:pPr>
      <w:r w:rsidRPr="00F9382E">
        <w:t>Description</w:t>
      </w:r>
      <w:r w:rsidRPr="00246119">
        <w:rPr>
          <w:lang w:val="fr-CH"/>
        </w:rPr>
        <w:t xml:space="preserve"> des acteurs</w:t>
      </w:r>
    </w:p>
    <w:tbl>
      <w:tblPr>
        <w:tblStyle w:val="Grilledutableau"/>
        <w:tblW w:w="0" w:type="auto"/>
        <w:tblLook w:val="04A0" w:firstRow="1" w:lastRow="0" w:firstColumn="1" w:lastColumn="0" w:noHBand="0" w:noVBand="1"/>
      </w:tblPr>
      <w:tblGrid>
        <w:gridCol w:w="4530"/>
        <w:gridCol w:w="4531"/>
      </w:tblGrid>
      <w:tr w:rsidR="001F7150" w:rsidRPr="00246119" w14:paraId="538F2EEB" w14:textId="77777777" w:rsidTr="001F7150">
        <w:tc>
          <w:tcPr>
            <w:tcW w:w="4530" w:type="dxa"/>
          </w:tcPr>
          <w:p w14:paraId="498AAEF7" w14:textId="77777777" w:rsidR="001F7150" w:rsidRPr="001F7150" w:rsidRDefault="001F7150" w:rsidP="000309EB">
            <w:pPr>
              <w:pStyle w:val="BITTextkrper"/>
              <w:jc w:val="center"/>
              <w:rPr>
                <w:b/>
                <w:bCs/>
                <w:iCs/>
                <w:szCs w:val="22"/>
                <w:lang w:val="fr-CH"/>
              </w:rPr>
            </w:pPr>
            <w:r w:rsidRPr="001F7150">
              <w:rPr>
                <w:b/>
                <w:bCs/>
                <w:iCs/>
                <w:szCs w:val="22"/>
                <w:lang w:val="fr-CH"/>
              </w:rPr>
              <w:t>Acteurs</w:t>
            </w:r>
          </w:p>
        </w:tc>
        <w:tc>
          <w:tcPr>
            <w:tcW w:w="4531" w:type="dxa"/>
          </w:tcPr>
          <w:p w14:paraId="68670747" w14:textId="77777777" w:rsidR="001F7150" w:rsidRPr="001F7150" w:rsidRDefault="001F7150" w:rsidP="000309EB">
            <w:pPr>
              <w:pStyle w:val="BITTextkrper"/>
              <w:jc w:val="center"/>
              <w:rPr>
                <w:b/>
                <w:bCs/>
                <w:iCs/>
                <w:szCs w:val="22"/>
                <w:lang w:val="fr-CH"/>
              </w:rPr>
            </w:pPr>
            <w:r w:rsidRPr="001F7150">
              <w:rPr>
                <w:b/>
                <w:bCs/>
                <w:iCs/>
                <w:szCs w:val="22"/>
                <w:lang w:val="fr-CH"/>
              </w:rPr>
              <w:t>Description</w:t>
            </w:r>
          </w:p>
        </w:tc>
      </w:tr>
      <w:tr w:rsidR="001F7150" w:rsidRPr="00654A54" w14:paraId="01910E62" w14:textId="77777777" w:rsidTr="00144682">
        <w:tc>
          <w:tcPr>
            <w:tcW w:w="4530" w:type="dxa"/>
            <w:shd w:val="clear" w:color="auto" w:fill="CCFFCC"/>
          </w:tcPr>
          <w:p w14:paraId="3707DE70" w14:textId="77777777" w:rsidR="001F7150" w:rsidRPr="008A6134" w:rsidRDefault="001F7150" w:rsidP="000309EB">
            <w:pPr>
              <w:pStyle w:val="BITTextkrper"/>
              <w:rPr>
                <w:b/>
                <w:bCs/>
                <w:iCs/>
                <w:szCs w:val="22"/>
                <w:lang w:val="fr-CH"/>
              </w:rPr>
            </w:pPr>
            <w:r w:rsidRPr="008A6134">
              <w:rPr>
                <w:b/>
                <w:bCs/>
                <w:iCs/>
                <w:szCs w:val="22"/>
                <w:lang w:val="fr-CH"/>
              </w:rPr>
              <w:t>Affichage du menu </w:t>
            </w:r>
          </w:p>
        </w:tc>
        <w:tc>
          <w:tcPr>
            <w:tcW w:w="4531" w:type="dxa"/>
          </w:tcPr>
          <w:p w14:paraId="43ED4C33" w14:textId="77777777" w:rsidR="001F7150" w:rsidRPr="00246119" w:rsidRDefault="001F7150" w:rsidP="000309EB">
            <w:pPr>
              <w:pStyle w:val="BITTextkrper"/>
              <w:rPr>
                <w:iCs/>
                <w:szCs w:val="22"/>
                <w:lang w:val="fr-CH"/>
              </w:rPr>
            </w:pPr>
            <w:r w:rsidRPr="00246119">
              <w:rPr>
                <w:iCs/>
                <w:szCs w:val="22"/>
                <w:lang w:val="fr-CH"/>
              </w:rPr>
              <w:t>L’affichage du menu correspond aux pages affichant le menu avec les différents articles.</w:t>
            </w:r>
          </w:p>
        </w:tc>
      </w:tr>
      <w:tr w:rsidR="001F7150" w:rsidRPr="00654A54" w14:paraId="4E641A7F" w14:textId="77777777" w:rsidTr="00144682">
        <w:tc>
          <w:tcPr>
            <w:tcW w:w="4530" w:type="dxa"/>
            <w:shd w:val="clear" w:color="auto" w:fill="CCFFFF"/>
          </w:tcPr>
          <w:p w14:paraId="34E16E83" w14:textId="77777777" w:rsidR="001F7150" w:rsidRPr="008A6134" w:rsidRDefault="001F7150" w:rsidP="000309EB">
            <w:pPr>
              <w:pStyle w:val="BITTextkrper"/>
              <w:rPr>
                <w:b/>
                <w:bCs/>
                <w:iCs/>
                <w:szCs w:val="22"/>
                <w:lang w:val="fr-CH"/>
              </w:rPr>
            </w:pPr>
            <w:r w:rsidRPr="008A6134">
              <w:rPr>
                <w:b/>
                <w:bCs/>
                <w:iCs/>
                <w:szCs w:val="22"/>
                <w:lang w:val="fr-CH"/>
              </w:rPr>
              <w:t>Gestionnaire </w:t>
            </w:r>
          </w:p>
        </w:tc>
        <w:tc>
          <w:tcPr>
            <w:tcW w:w="4531" w:type="dxa"/>
          </w:tcPr>
          <w:p w14:paraId="4759782C" w14:textId="77777777" w:rsidR="001F7150" w:rsidRPr="00246119" w:rsidRDefault="001F7150" w:rsidP="000309EB">
            <w:pPr>
              <w:pStyle w:val="BITTextkrper"/>
              <w:rPr>
                <w:iCs/>
                <w:szCs w:val="22"/>
                <w:lang w:val="fr-CH"/>
              </w:rPr>
            </w:pPr>
            <w:r w:rsidRPr="00246119">
              <w:rPr>
                <w:iCs/>
                <w:szCs w:val="22"/>
                <w:lang w:val="fr-CH"/>
              </w:rPr>
              <w:t>Le gestionnaire correspond à l’admin de l’application, pour accéder à ce statu, il faut se log in.</w:t>
            </w:r>
          </w:p>
        </w:tc>
      </w:tr>
    </w:tbl>
    <w:p w14:paraId="71594882" w14:textId="77777777" w:rsidR="001F7150" w:rsidRPr="00246119" w:rsidRDefault="001F7150" w:rsidP="001F7150">
      <w:pPr>
        <w:pStyle w:val="Titre4"/>
        <w:numPr>
          <w:ilvl w:val="3"/>
          <w:numId w:val="1"/>
        </w:numPr>
        <w:rPr>
          <w:lang w:val="fr-CH"/>
        </w:rPr>
      </w:pPr>
      <w:r w:rsidRPr="00F9382E">
        <w:t>Description</w:t>
      </w:r>
      <w:r w:rsidRPr="00246119">
        <w:rPr>
          <w:lang w:val="fr-CH"/>
        </w:rPr>
        <w:t xml:space="preserve"> des actions</w:t>
      </w:r>
    </w:p>
    <w:tbl>
      <w:tblPr>
        <w:tblStyle w:val="Grilledutableau"/>
        <w:tblW w:w="0" w:type="auto"/>
        <w:tblLook w:val="04A0" w:firstRow="1" w:lastRow="0" w:firstColumn="1" w:lastColumn="0" w:noHBand="0" w:noVBand="1"/>
      </w:tblPr>
      <w:tblGrid>
        <w:gridCol w:w="4530"/>
        <w:gridCol w:w="4531"/>
      </w:tblGrid>
      <w:tr w:rsidR="001F7150" w:rsidRPr="00246119" w14:paraId="4CFC2054" w14:textId="77777777" w:rsidTr="008A6134">
        <w:tc>
          <w:tcPr>
            <w:tcW w:w="4530" w:type="dxa"/>
          </w:tcPr>
          <w:p w14:paraId="093FA348" w14:textId="77777777" w:rsidR="001F7150" w:rsidRPr="008A6134" w:rsidRDefault="001F7150" w:rsidP="000309EB">
            <w:pPr>
              <w:pStyle w:val="BITTextkrper"/>
              <w:jc w:val="center"/>
              <w:rPr>
                <w:b/>
                <w:bCs/>
                <w:iCs/>
                <w:szCs w:val="22"/>
                <w:lang w:val="fr-CH"/>
              </w:rPr>
            </w:pPr>
            <w:r w:rsidRPr="008A6134">
              <w:rPr>
                <w:b/>
                <w:bCs/>
                <w:iCs/>
                <w:szCs w:val="22"/>
                <w:lang w:val="fr-CH"/>
              </w:rPr>
              <w:t>Action</w:t>
            </w:r>
          </w:p>
        </w:tc>
        <w:tc>
          <w:tcPr>
            <w:tcW w:w="4531" w:type="dxa"/>
          </w:tcPr>
          <w:p w14:paraId="6967C4F7" w14:textId="77777777" w:rsidR="001F7150" w:rsidRPr="008A6134" w:rsidRDefault="001F7150" w:rsidP="000309EB">
            <w:pPr>
              <w:pStyle w:val="BITTextkrper"/>
              <w:jc w:val="center"/>
              <w:rPr>
                <w:b/>
                <w:bCs/>
                <w:iCs/>
                <w:szCs w:val="22"/>
                <w:lang w:val="fr-CH"/>
              </w:rPr>
            </w:pPr>
            <w:r w:rsidRPr="008A6134">
              <w:rPr>
                <w:b/>
                <w:bCs/>
                <w:iCs/>
                <w:szCs w:val="22"/>
                <w:lang w:val="fr-CH"/>
              </w:rPr>
              <w:t>Description</w:t>
            </w:r>
          </w:p>
        </w:tc>
      </w:tr>
      <w:tr w:rsidR="001F7150" w:rsidRPr="00654A54" w14:paraId="21E35B8C" w14:textId="77777777" w:rsidTr="00144682">
        <w:tc>
          <w:tcPr>
            <w:tcW w:w="4530" w:type="dxa"/>
            <w:shd w:val="clear" w:color="auto" w:fill="CCFFCC"/>
          </w:tcPr>
          <w:p w14:paraId="7F71263B" w14:textId="77777777" w:rsidR="001F7150" w:rsidRPr="008A6134" w:rsidRDefault="001F7150" w:rsidP="000309EB">
            <w:pPr>
              <w:pStyle w:val="BITTextkrper"/>
              <w:rPr>
                <w:b/>
                <w:bCs/>
                <w:iCs/>
                <w:szCs w:val="22"/>
                <w:lang w:val="fr-CH"/>
              </w:rPr>
            </w:pPr>
            <w:r w:rsidRPr="008A6134">
              <w:rPr>
                <w:b/>
                <w:bCs/>
                <w:iCs/>
                <w:szCs w:val="22"/>
                <w:lang w:val="fr-CH"/>
              </w:rPr>
              <w:lastRenderedPageBreak/>
              <w:t>Récupération des données </w:t>
            </w:r>
          </w:p>
        </w:tc>
        <w:tc>
          <w:tcPr>
            <w:tcW w:w="4531" w:type="dxa"/>
          </w:tcPr>
          <w:p w14:paraId="32D49EF8" w14:textId="77777777" w:rsidR="001F7150" w:rsidRPr="00246119" w:rsidRDefault="001F7150" w:rsidP="000309EB">
            <w:pPr>
              <w:pStyle w:val="BITTextkrper"/>
              <w:rPr>
                <w:iCs/>
                <w:szCs w:val="22"/>
                <w:lang w:val="fr-CH"/>
              </w:rPr>
            </w:pPr>
            <w:r w:rsidRPr="00246119">
              <w:rPr>
                <w:iCs/>
                <w:szCs w:val="22"/>
                <w:lang w:val="fr-CH"/>
              </w:rPr>
              <w:t>Le serveur effectue une requête GET pour récupérer la configuration et les données nécessaires pour l’affichage du menu et de ses articles.</w:t>
            </w:r>
          </w:p>
        </w:tc>
      </w:tr>
      <w:tr w:rsidR="001F7150" w:rsidRPr="00654A54" w14:paraId="3521DE57" w14:textId="77777777" w:rsidTr="00144682">
        <w:tc>
          <w:tcPr>
            <w:tcW w:w="4530" w:type="dxa"/>
            <w:shd w:val="clear" w:color="auto" w:fill="CCFFCC"/>
          </w:tcPr>
          <w:p w14:paraId="2A3BE054" w14:textId="77777777" w:rsidR="001F7150" w:rsidRPr="008A6134" w:rsidRDefault="001F7150" w:rsidP="000309EB">
            <w:pPr>
              <w:pStyle w:val="BITTextkrper"/>
              <w:rPr>
                <w:b/>
                <w:bCs/>
                <w:iCs/>
                <w:szCs w:val="22"/>
                <w:lang w:val="fr-CH"/>
              </w:rPr>
            </w:pPr>
            <w:r w:rsidRPr="008A6134">
              <w:rPr>
                <w:b/>
                <w:bCs/>
                <w:iCs/>
                <w:szCs w:val="22"/>
                <w:lang w:val="fr-CH"/>
              </w:rPr>
              <w:t>Affichage des pages du menu</w:t>
            </w:r>
          </w:p>
        </w:tc>
        <w:tc>
          <w:tcPr>
            <w:tcW w:w="4531" w:type="dxa"/>
          </w:tcPr>
          <w:p w14:paraId="5619C185" w14:textId="77777777" w:rsidR="001F7150" w:rsidRPr="00246119" w:rsidRDefault="001F7150" w:rsidP="000309EB">
            <w:pPr>
              <w:pStyle w:val="BITTextkrper"/>
              <w:rPr>
                <w:iCs/>
                <w:szCs w:val="22"/>
                <w:lang w:val="fr-CH"/>
              </w:rPr>
            </w:pPr>
            <w:r w:rsidRPr="00246119">
              <w:rPr>
                <w:iCs/>
                <w:szCs w:val="22"/>
                <w:lang w:val="fr-CH"/>
              </w:rPr>
              <w:t>Le client affiche le menu avec les différents groupes et leurs articles.</w:t>
            </w:r>
          </w:p>
        </w:tc>
      </w:tr>
      <w:tr w:rsidR="001F7150" w:rsidRPr="00654A54" w14:paraId="6EB57314" w14:textId="77777777" w:rsidTr="00144682">
        <w:tc>
          <w:tcPr>
            <w:tcW w:w="4530" w:type="dxa"/>
            <w:shd w:val="clear" w:color="auto" w:fill="CCFFCC"/>
          </w:tcPr>
          <w:p w14:paraId="6F5B6CF8" w14:textId="77777777" w:rsidR="001F7150" w:rsidRPr="008A6134" w:rsidRDefault="001F7150" w:rsidP="000309EB">
            <w:pPr>
              <w:pStyle w:val="BITTextkrper"/>
              <w:rPr>
                <w:b/>
                <w:bCs/>
                <w:iCs/>
                <w:szCs w:val="22"/>
                <w:lang w:val="fr-CH"/>
              </w:rPr>
            </w:pPr>
            <w:r w:rsidRPr="008A6134">
              <w:rPr>
                <w:b/>
                <w:bCs/>
                <w:iCs/>
                <w:szCs w:val="22"/>
                <w:lang w:val="fr-CH"/>
              </w:rPr>
              <w:t>Log in </w:t>
            </w:r>
          </w:p>
        </w:tc>
        <w:tc>
          <w:tcPr>
            <w:tcW w:w="4531" w:type="dxa"/>
          </w:tcPr>
          <w:p w14:paraId="21705D3B" w14:textId="77777777" w:rsidR="001F7150" w:rsidRPr="00246119" w:rsidRDefault="001F7150" w:rsidP="000309EB">
            <w:pPr>
              <w:pStyle w:val="BITTextkrper"/>
              <w:rPr>
                <w:iCs/>
                <w:szCs w:val="22"/>
                <w:lang w:val="fr-CH"/>
              </w:rPr>
            </w:pPr>
            <w:r w:rsidRPr="00246119">
              <w:rPr>
                <w:iCs/>
                <w:szCs w:val="22"/>
                <w:lang w:val="fr-CH"/>
              </w:rPr>
              <w:t>L'utilisateur passe de l’état « affichage du menu » à un état « gestionnaire » en s’authentifiant avec un mot de passe.</w:t>
            </w:r>
          </w:p>
        </w:tc>
      </w:tr>
      <w:tr w:rsidR="001F7150" w:rsidRPr="00654A54" w14:paraId="1A58FB3F" w14:textId="77777777" w:rsidTr="00144682">
        <w:tc>
          <w:tcPr>
            <w:tcW w:w="4530" w:type="dxa"/>
            <w:shd w:val="clear" w:color="auto" w:fill="CCFFFF"/>
          </w:tcPr>
          <w:p w14:paraId="420CAD84" w14:textId="77777777" w:rsidR="001F7150" w:rsidRPr="008A6134" w:rsidRDefault="001F7150" w:rsidP="000309EB">
            <w:pPr>
              <w:pStyle w:val="BITTextkrper"/>
              <w:rPr>
                <w:b/>
                <w:bCs/>
                <w:iCs/>
                <w:szCs w:val="22"/>
                <w:lang w:val="fr-CH"/>
              </w:rPr>
            </w:pPr>
            <w:r w:rsidRPr="008A6134">
              <w:rPr>
                <w:b/>
                <w:bCs/>
                <w:iCs/>
                <w:szCs w:val="22"/>
                <w:lang w:val="fr-CH"/>
              </w:rPr>
              <w:t>Log out </w:t>
            </w:r>
          </w:p>
        </w:tc>
        <w:tc>
          <w:tcPr>
            <w:tcW w:w="4531" w:type="dxa"/>
          </w:tcPr>
          <w:p w14:paraId="7B69867A" w14:textId="77777777" w:rsidR="001F7150" w:rsidRPr="00246119" w:rsidRDefault="001F7150" w:rsidP="000309EB">
            <w:pPr>
              <w:pStyle w:val="BITTextkrper"/>
              <w:rPr>
                <w:iCs/>
                <w:szCs w:val="22"/>
                <w:lang w:val="fr-CH"/>
              </w:rPr>
            </w:pPr>
            <w:r w:rsidRPr="00246119">
              <w:rPr>
                <w:iCs/>
                <w:szCs w:val="22"/>
                <w:lang w:val="fr-CH"/>
              </w:rPr>
              <w:t>L'utilisateur retourne à l’état « affichage du menu » en se désauthentifiant.</w:t>
            </w:r>
          </w:p>
        </w:tc>
      </w:tr>
      <w:tr w:rsidR="001F7150" w:rsidRPr="00654A54" w14:paraId="7F494CC5" w14:textId="77777777" w:rsidTr="00144682">
        <w:tc>
          <w:tcPr>
            <w:tcW w:w="4530" w:type="dxa"/>
            <w:shd w:val="clear" w:color="auto" w:fill="CCFFFF"/>
          </w:tcPr>
          <w:p w14:paraId="62AB5C5A" w14:textId="77777777" w:rsidR="001F7150" w:rsidRPr="008A6134" w:rsidRDefault="001F7150" w:rsidP="000309EB">
            <w:pPr>
              <w:pStyle w:val="BITTextkrper"/>
              <w:rPr>
                <w:b/>
                <w:bCs/>
                <w:iCs/>
                <w:szCs w:val="22"/>
                <w:lang w:val="fr-CH"/>
              </w:rPr>
            </w:pPr>
            <w:r w:rsidRPr="008A6134">
              <w:rPr>
                <w:b/>
                <w:bCs/>
                <w:iCs/>
                <w:szCs w:val="22"/>
                <w:lang w:val="fr-CH"/>
              </w:rPr>
              <w:t>Gestion des données</w:t>
            </w:r>
          </w:p>
        </w:tc>
        <w:tc>
          <w:tcPr>
            <w:tcW w:w="4531" w:type="dxa"/>
          </w:tcPr>
          <w:p w14:paraId="6302D8F0" w14:textId="77777777" w:rsidR="001F7150" w:rsidRPr="00246119" w:rsidRDefault="001F7150" w:rsidP="000309EB">
            <w:pPr>
              <w:pStyle w:val="BITTextkrper"/>
              <w:rPr>
                <w:iCs/>
                <w:szCs w:val="22"/>
                <w:lang w:val="fr-CH"/>
              </w:rPr>
            </w:pPr>
            <w:r w:rsidRPr="00246119">
              <w:rPr>
                <w:iCs/>
                <w:szCs w:val="22"/>
                <w:lang w:val="fr-CH"/>
              </w:rPr>
              <w:t>Le gestionnaire peut ajouter, supprimer ou modifier les articles et les configurations se trouvant dans la base de données.</w:t>
            </w:r>
          </w:p>
        </w:tc>
      </w:tr>
    </w:tbl>
    <w:p w14:paraId="280FD2AF" w14:textId="3D7C18DE" w:rsidR="002E4C98" w:rsidRPr="00246119" w:rsidRDefault="00110668" w:rsidP="00C76230">
      <w:pPr>
        <w:pStyle w:val="Titre2"/>
        <w:rPr>
          <w:lang w:val="fr-CH"/>
        </w:rPr>
      </w:pPr>
      <w:bookmarkStart w:id="19" w:name="_Toc199227069"/>
      <w:r w:rsidRPr="00246119">
        <w:rPr>
          <w:lang w:val="fr-CH"/>
        </w:rPr>
        <w:t>Analyse de l’état actuel</w:t>
      </w:r>
      <w:bookmarkEnd w:id="19"/>
    </w:p>
    <w:p w14:paraId="360EBABD" w14:textId="268A4EAE" w:rsidR="00246119" w:rsidRPr="00246119" w:rsidRDefault="000F7A93" w:rsidP="00246119">
      <w:pPr>
        <w:pStyle w:val="BITTextkrper"/>
        <w:rPr>
          <w:lang w:val="fr-CH"/>
        </w:rPr>
      </w:pPr>
      <w:r w:rsidRPr="00246119">
        <w:rPr>
          <w:lang w:val="fr-CH"/>
        </w:rPr>
        <w:t xml:space="preserve">Comme mentionné dans le chapitre 1.1 – Analyse de la situation actuelle, il est toujours difficile pour les restaurateurs d’afficher leurs menus durant des festivals, concerts et autres événements. Les méthodes traditionnelles, comme les affiches imprimées ainsi que les tableaux blancs et noirs, présentent </w:t>
      </w:r>
      <w:r w:rsidR="000863A5">
        <w:rPr>
          <w:lang w:val="fr-CH"/>
        </w:rPr>
        <w:t xml:space="preserve">des </w:t>
      </w:r>
      <w:r w:rsidR="00246119" w:rsidRPr="00246119">
        <w:rPr>
          <w:lang w:val="fr-CH"/>
        </w:rPr>
        <w:t>inconvénients</w:t>
      </w:r>
      <w:r w:rsidR="00070D7A">
        <w:rPr>
          <w:lang w:val="fr-CH"/>
        </w:rPr>
        <w:t xml:space="preserve"> considérables pour ce genre d’événements</w:t>
      </w:r>
      <w:r w:rsidR="00246119" w:rsidRPr="00246119">
        <w:rPr>
          <w:lang w:val="fr-CH"/>
        </w:rPr>
        <w:t> :</w:t>
      </w:r>
    </w:p>
    <w:p w14:paraId="0EB2EEE2" w14:textId="77777777" w:rsidR="00246119" w:rsidRPr="00246119" w:rsidRDefault="000F7A93" w:rsidP="00F93B5F">
      <w:pPr>
        <w:pStyle w:val="BITTextkrper"/>
        <w:numPr>
          <w:ilvl w:val="0"/>
          <w:numId w:val="11"/>
        </w:numPr>
        <w:rPr>
          <w:lang w:val="fr-CH"/>
        </w:rPr>
      </w:pPr>
      <w:r w:rsidRPr="00246119">
        <w:rPr>
          <w:lang w:val="fr-CH"/>
        </w:rPr>
        <w:t>Les affiches imprimées tombent et s’envolent souvent. Elles sont également difficiles à lire si elles ne sont pas assez grandes.</w:t>
      </w:r>
    </w:p>
    <w:p w14:paraId="6CF02E4B" w14:textId="50F2D3C4" w:rsidR="000F7A93" w:rsidRPr="00246119" w:rsidRDefault="000F7A93" w:rsidP="00F93B5F">
      <w:pPr>
        <w:pStyle w:val="BITTextkrper"/>
        <w:numPr>
          <w:ilvl w:val="0"/>
          <w:numId w:val="11"/>
        </w:numPr>
        <w:rPr>
          <w:rFonts w:ascii="Times New Roman" w:hAnsi="Times New Roman"/>
          <w:lang w:val="fr-CH" w:eastAsia="ja-JP"/>
        </w:rPr>
      </w:pPr>
      <w:r w:rsidRPr="00246119">
        <w:rPr>
          <w:lang w:val="fr-CH"/>
        </w:rPr>
        <w:t>Les tableaux blancs et noirs sont difficiles à lire, surtout si l’écriture est trop petite ou mal soignée.</w:t>
      </w:r>
    </w:p>
    <w:p w14:paraId="552CD926" w14:textId="22316CA0" w:rsidR="000F7A93" w:rsidRPr="00246119" w:rsidRDefault="000F7A93" w:rsidP="00246119">
      <w:pPr>
        <w:pStyle w:val="BITTextkrper"/>
        <w:rPr>
          <w:lang w:val="fr-CH"/>
        </w:rPr>
      </w:pPr>
      <w:r w:rsidRPr="00246119">
        <w:rPr>
          <w:lang w:val="fr-CH"/>
        </w:rPr>
        <w:t xml:space="preserve">Ces inconvénients empêchent une communication claire entre les restaurateurs et les participants. Cela pose </w:t>
      </w:r>
      <w:r w:rsidR="001F7150">
        <w:rPr>
          <w:lang w:val="fr-CH"/>
        </w:rPr>
        <w:t xml:space="preserve">un </w:t>
      </w:r>
      <w:r w:rsidRPr="00246119">
        <w:rPr>
          <w:lang w:val="fr-CH"/>
        </w:rPr>
        <w:t xml:space="preserve">problème et </w:t>
      </w:r>
      <w:r w:rsidR="0069533C">
        <w:rPr>
          <w:lang w:val="fr-CH"/>
        </w:rPr>
        <w:t>cause</w:t>
      </w:r>
      <w:r w:rsidRPr="00246119">
        <w:rPr>
          <w:lang w:val="fr-CH"/>
        </w:rPr>
        <w:t xml:space="preserve"> une perte de temps considérable pour les deux parties.</w:t>
      </w:r>
    </w:p>
    <w:p w14:paraId="6B8EEC71" w14:textId="77777777" w:rsidR="00A43205" w:rsidRDefault="00A43205" w:rsidP="00A43205">
      <w:pPr>
        <w:pStyle w:val="Titre2"/>
        <w:rPr>
          <w:lang w:val="fr-CH"/>
        </w:rPr>
      </w:pPr>
      <w:bookmarkStart w:id="20" w:name="_Toc250790979"/>
      <w:bookmarkStart w:id="21" w:name="_Toc114965614"/>
      <w:bookmarkStart w:id="22" w:name="_Toc199227070"/>
      <w:bookmarkEnd w:id="17"/>
      <w:r w:rsidRPr="00246119">
        <w:rPr>
          <w:lang w:val="fr-CH"/>
        </w:rPr>
        <w:t>Diagrammes d’activités</w:t>
      </w:r>
      <w:bookmarkEnd w:id="22"/>
    </w:p>
    <w:p w14:paraId="65119FA3" w14:textId="77777777" w:rsidR="00A43205" w:rsidRDefault="00A43205" w:rsidP="00A43205">
      <w:pPr>
        <w:pStyle w:val="Titre3"/>
        <w:rPr>
          <w:lang w:val="fr-CH"/>
        </w:rPr>
      </w:pPr>
      <w:r w:rsidRPr="00246119">
        <w:rPr>
          <w:lang w:val="fr-CH"/>
        </w:rPr>
        <w:t>GET de la configuration</w:t>
      </w:r>
    </w:p>
    <w:p w14:paraId="70262254" w14:textId="77777777" w:rsidR="00A43205" w:rsidRPr="00934076" w:rsidRDefault="00A43205" w:rsidP="00A43205">
      <w:pPr>
        <w:pStyle w:val="BITTextkrper"/>
        <w:rPr>
          <w:lang w:val="fr-CH"/>
        </w:rPr>
      </w:pPr>
      <w:r>
        <w:rPr>
          <w:lang w:val="fr-CH"/>
        </w:rPr>
        <w:t>Ce diagramme correspond au GET des articles du menu. Lorsque l’on se rends sur l’URL du menu, le chargement de la page démarre le GET de la configuration. Le client envoie une demande au serveur et le serveur envoie une requête à la base de données. La base de données renvoie les configurations et le client les récupère.</w:t>
      </w:r>
    </w:p>
    <w:p w14:paraId="01FFE2DC"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755C03CA" wp14:editId="660A516B">
            <wp:extent cx="5760085" cy="2070735"/>
            <wp:effectExtent l="0" t="0" r="0" b="5715"/>
            <wp:docPr id="400870445" name="Image 1"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70445" name="Image 1" descr="Une image contenant texte, ligne, diagramme, Tracé&#10;&#10;Le contenu généré par l’IA peut être incorrect."/>
                    <pic:cNvPicPr/>
                  </pic:nvPicPr>
                  <pic:blipFill>
                    <a:blip r:embed="rId15"/>
                    <a:stretch>
                      <a:fillRect/>
                    </a:stretch>
                  </pic:blipFill>
                  <pic:spPr>
                    <a:xfrm>
                      <a:off x="0" y="0"/>
                      <a:ext cx="5760085" cy="2070735"/>
                    </a:xfrm>
                    <a:prstGeom prst="rect">
                      <a:avLst/>
                    </a:prstGeom>
                  </pic:spPr>
                </pic:pic>
              </a:graphicData>
            </a:graphic>
          </wp:inline>
        </w:drawing>
      </w:r>
    </w:p>
    <w:p w14:paraId="50AECC97" w14:textId="43C37E00"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4</w:t>
      </w:r>
      <w:r w:rsidRPr="00246119">
        <w:rPr>
          <w:lang w:val="fr-CH"/>
        </w:rPr>
        <w:fldChar w:fldCharType="end"/>
      </w:r>
      <w:r w:rsidRPr="00246119">
        <w:rPr>
          <w:lang w:val="fr-CH"/>
        </w:rPr>
        <w:t xml:space="preserve"> - diagAct_getConf.png</w:t>
      </w:r>
    </w:p>
    <w:p w14:paraId="5CEB9F50" w14:textId="77777777" w:rsidR="00A43205" w:rsidRDefault="00A43205" w:rsidP="00A43205">
      <w:pPr>
        <w:pStyle w:val="Titre3"/>
        <w:rPr>
          <w:lang w:val="fr-CH"/>
        </w:rPr>
      </w:pPr>
      <w:r w:rsidRPr="00246119">
        <w:rPr>
          <w:lang w:val="fr-CH"/>
        </w:rPr>
        <w:t>GET des articles</w:t>
      </w:r>
    </w:p>
    <w:p w14:paraId="564BA477" w14:textId="77777777" w:rsidR="00A43205" w:rsidRPr="0084227D" w:rsidRDefault="00A43205" w:rsidP="00A43205">
      <w:pPr>
        <w:pStyle w:val="BITTextkrper"/>
        <w:rPr>
          <w:lang w:val="fr-CH"/>
        </w:rPr>
      </w:pPr>
      <w:r>
        <w:rPr>
          <w:lang w:val="fr-CH"/>
        </w:rPr>
        <w:t>Ce diagramme correspond au GET des articles du menu. Lorsque l’on se rends sur l’URL du menu, le chargement de la page démarre le GET des articles. Le client envoie une demande au serveur et le serveur envoie une requête à la base de données. La base de données renvoie les articles et le client les affiche.</w:t>
      </w:r>
    </w:p>
    <w:p w14:paraId="2EF1525B" w14:textId="77777777" w:rsidR="00A43205" w:rsidRPr="00246119" w:rsidRDefault="00A43205" w:rsidP="00A43205">
      <w:pPr>
        <w:pStyle w:val="BITTextkrper"/>
        <w:keepNext/>
        <w:jc w:val="center"/>
        <w:rPr>
          <w:lang w:val="fr-CH"/>
        </w:rPr>
      </w:pPr>
      <w:r w:rsidRPr="00246119">
        <w:rPr>
          <w:noProof/>
          <w:lang w:val="fr-CH"/>
        </w:rPr>
        <w:drawing>
          <wp:inline distT="0" distB="0" distL="0" distR="0" wp14:anchorId="34E26B96" wp14:editId="6D461AAD">
            <wp:extent cx="5433237" cy="2619885"/>
            <wp:effectExtent l="0" t="0" r="0" b="9525"/>
            <wp:docPr id="1290878311"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78311" name="Image 1" descr="Une image contenant texte, capture d’écran, diagramme, ligne&#10;&#10;Le contenu généré par l’IA peut être incorrect."/>
                    <pic:cNvPicPr/>
                  </pic:nvPicPr>
                  <pic:blipFill>
                    <a:blip r:embed="rId16"/>
                    <a:stretch>
                      <a:fillRect/>
                    </a:stretch>
                  </pic:blipFill>
                  <pic:spPr>
                    <a:xfrm>
                      <a:off x="0" y="0"/>
                      <a:ext cx="5439144" cy="2622734"/>
                    </a:xfrm>
                    <a:prstGeom prst="rect">
                      <a:avLst/>
                    </a:prstGeom>
                  </pic:spPr>
                </pic:pic>
              </a:graphicData>
            </a:graphic>
          </wp:inline>
        </w:drawing>
      </w:r>
    </w:p>
    <w:p w14:paraId="7AF140D3" w14:textId="0233EF23"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5</w:t>
      </w:r>
      <w:r w:rsidRPr="00246119">
        <w:rPr>
          <w:lang w:val="fr-CH"/>
        </w:rPr>
        <w:fldChar w:fldCharType="end"/>
      </w:r>
      <w:r w:rsidRPr="00246119">
        <w:rPr>
          <w:lang w:val="fr-CH"/>
        </w:rPr>
        <w:t xml:space="preserve"> - diagAct_getArt.png</w:t>
      </w:r>
    </w:p>
    <w:p w14:paraId="26BC3F5B" w14:textId="700FA97F" w:rsidR="00416324" w:rsidRDefault="00A43205" w:rsidP="00416324">
      <w:pPr>
        <w:pStyle w:val="Titre3"/>
        <w:rPr>
          <w:lang w:val="fr-CH"/>
        </w:rPr>
      </w:pPr>
      <w:r w:rsidRPr="00246119">
        <w:rPr>
          <w:lang w:val="fr-CH"/>
        </w:rPr>
        <w:t>C</w:t>
      </w:r>
      <w:r w:rsidR="002C1DB4">
        <w:rPr>
          <w:lang w:val="fr-CH"/>
        </w:rPr>
        <w:t>R</w:t>
      </w:r>
      <w:r w:rsidRPr="00246119">
        <w:rPr>
          <w:lang w:val="fr-CH"/>
        </w:rPr>
        <w:t>UD des articles / de la configuration</w:t>
      </w:r>
    </w:p>
    <w:p w14:paraId="2AF48BF0" w14:textId="6A9108D3" w:rsidR="00FF2B29" w:rsidRPr="00FF2B29" w:rsidRDefault="00FF2B29" w:rsidP="00FF2B29">
      <w:pPr>
        <w:pStyle w:val="BITTextkrper"/>
        <w:rPr>
          <w:lang w:val="fr-CH"/>
        </w:rPr>
      </w:pPr>
      <w:r>
        <w:rPr>
          <w:lang w:val="fr-CH"/>
        </w:rPr>
        <w:t xml:space="preserve">Ce diagramme d’activité correspond </w:t>
      </w:r>
      <w:r w:rsidR="002C1DB4">
        <w:rPr>
          <w:lang w:val="fr-CH"/>
        </w:rPr>
        <w:t xml:space="preserve">à l’action </w:t>
      </w:r>
      <w:r w:rsidR="0016065B">
        <w:rPr>
          <w:lang w:val="fr-CH"/>
        </w:rPr>
        <w:t xml:space="preserve">d’ajouter, de supprimer ou de modifier </w:t>
      </w:r>
      <w:r w:rsidR="00536812">
        <w:rPr>
          <w:lang w:val="fr-CH"/>
        </w:rPr>
        <w:t xml:space="preserve">les articles. Lorsque le bouton est appuyé, les données sont </w:t>
      </w:r>
      <w:r w:rsidR="00095A6F">
        <w:rPr>
          <w:lang w:val="fr-CH"/>
        </w:rPr>
        <w:t>vérifiées</w:t>
      </w:r>
      <w:r w:rsidR="00703607">
        <w:rPr>
          <w:lang w:val="fr-CH"/>
        </w:rPr>
        <w:t xml:space="preserve"> avant l’ajout</w:t>
      </w:r>
      <w:r w:rsidR="005E44D4">
        <w:rPr>
          <w:lang w:val="fr-CH"/>
        </w:rPr>
        <w:t xml:space="preserve">, la suppression ou la modification. Une fois quelles </w:t>
      </w:r>
      <w:r w:rsidR="00D205C2">
        <w:rPr>
          <w:lang w:val="fr-CH"/>
        </w:rPr>
        <w:t xml:space="preserve">sont </w:t>
      </w:r>
      <w:r w:rsidR="005E44D4">
        <w:rPr>
          <w:lang w:val="fr-CH"/>
        </w:rPr>
        <w:t>vérifiées</w:t>
      </w:r>
      <w:r w:rsidR="003E53C8">
        <w:rPr>
          <w:lang w:val="fr-CH"/>
        </w:rPr>
        <w:t>,</w:t>
      </w:r>
      <w:r w:rsidR="009466AA">
        <w:rPr>
          <w:lang w:val="fr-CH"/>
        </w:rPr>
        <w:t xml:space="preserve"> la base de données est </w:t>
      </w:r>
      <w:r w:rsidR="00F028DB">
        <w:rPr>
          <w:lang w:val="fr-CH"/>
        </w:rPr>
        <w:t>modifiée</w:t>
      </w:r>
      <w:r w:rsidR="009466AA">
        <w:rPr>
          <w:lang w:val="fr-CH"/>
        </w:rPr>
        <w:t>.</w:t>
      </w:r>
    </w:p>
    <w:p w14:paraId="7DEF8463"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357A601A" wp14:editId="32C585A9">
            <wp:extent cx="5760085" cy="3604260"/>
            <wp:effectExtent l="0" t="0" r="0" b="0"/>
            <wp:docPr id="437514978" name="Image 1"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14978" name="Image 1" descr="Une image contenant texte, capture d’écran, diagramme, Rectangle&#10;&#10;Le contenu généré par l’IA peut être incorrect."/>
                    <pic:cNvPicPr/>
                  </pic:nvPicPr>
                  <pic:blipFill>
                    <a:blip r:embed="rId17"/>
                    <a:stretch>
                      <a:fillRect/>
                    </a:stretch>
                  </pic:blipFill>
                  <pic:spPr>
                    <a:xfrm>
                      <a:off x="0" y="0"/>
                      <a:ext cx="5760085" cy="3604260"/>
                    </a:xfrm>
                    <a:prstGeom prst="rect">
                      <a:avLst/>
                    </a:prstGeom>
                  </pic:spPr>
                </pic:pic>
              </a:graphicData>
            </a:graphic>
          </wp:inline>
        </w:drawing>
      </w:r>
    </w:p>
    <w:p w14:paraId="68B6CD89" w14:textId="547B95DF"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6</w:t>
      </w:r>
      <w:r w:rsidRPr="00246119">
        <w:rPr>
          <w:lang w:val="fr-CH"/>
        </w:rPr>
        <w:fldChar w:fldCharType="end"/>
      </w:r>
      <w:r w:rsidRPr="00246119">
        <w:rPr>
          <w:lang w:val="fr-CH"/>
        </w:rPr>
        <w:t xml:space="preserve"> - diagAct_cudArtConf.png</w:t>
      </w:r>
    </w:p>
    <w:p w14:paraId="47F7FF79" w14:textId="77777777" w:rsidR="00A43205" w:rsidRDefault="00A43205" w:rsidP="00A43205">
      <w:pPr>
        <w:pStyle w:val="Titre3"/>
        <w:rPr>
          <w:lang w:val="fr-CH"/>
        </w:rPr>
      </w:pPr>
      <w:r w:rsidRPr="00246119">
        <w:rPr>
          <w:lang w:val="fr-CH"/>
        </w:rPr>
        <w:t>Rechargement de la page menu</w:t>
      </w:r>
    </w:p>
    <w:p w14:paraId="1010A4B8" w14:textId="77777777" w:rsidR="00A43205" w:rsidRDefault="00A43205" w:rsidP="00A43205">
      <w:pPr>
        <w:pStyle w:val="BITTextkrper"/>
        <w:rPr>
          <w:lang w:val="fr-CH"/>
        </w:rPr>
      </w:pPr>
      <w:r>
        <w:rPr>
          <w:lang w:val="fr-CH"/>
        </w:rPr>
        <w:t>Ce diagramme montre la répétition du chargement de la page d’article pour que les articles soient toujours à jours.</w:t>
      </w:r>
    </w:p>
    <w:p w14:paraId="698BDF90" w14:textId="77777777" w:rsidR="00A43205" w:rsidRDefault="00A43205" w:rsidP="00A43205">
      <w:pPr>
        <w:pStyle w:val="BITTextkrper"/>
        <w:rPr>
          <w:lang w:val="fr-CH"/>
        </w:rPr>
      </w:pPr>
      <w:r>
        <w:rPr>
          <w:lang w:val="fr-CH"/>
        </w:rPr>
        <w:t>Tout d’abord, la couleur des activité GET dans ce schéma est différente des autres activité, car ce sont des activités qui correspondent aux diagrammes d’activités parlées auparavant (chapitres 2.3.1 – GET de la configuration et 2.3.2 - GET des articles). À chaque appel GET, un check du contenu du résultat de la requête est fait pour vérifier si le résultat est vide ou pas.</w:t>
      </w:r>
    </w:p>
    <w:p w14:paraId="360C8469" w14:textId="77777777" w:rsidR="00A43205" w:rsidRPr="00402A76" w:rsidRDefault="00A43205" w:rsidP="00A43205">
      <w:pPr>
        <w:pStyle w:val="BITTextkrper"/>
        <w:rPr>
          <w:lang w:val="fr-CH"/>
        </w:rPr>
      </w:pPr>
      <w:r>
        <w:rPr>
          <w:lang w:val="fr-CH"/>
        </w:rPr>
        <w:t>Une fois les GET effectués, le client affiche les différentes page du menu avec les différents groupes et les articles y correspondant.</w:t>
      </w:r>
    </w:p>
    <w:p w14:paraId="1940759B" w14:textId="77777777" w:rsidR="00A43205" w:rsidRPr="00246119" w:rsidRDefault="00A43205" w:rsidP="00A43205">
      <w:pPr>
        <w:pStyle w:val="BITTextkrper"/>
        <w:keepNext/>
        <w:jc w:val="center"/>
        <w:rPr>
          <w:lang w:val="fr-CH"/>
        </w:rPr>
      </w:pPr>
      <w:r w:rsidRPr="00246119">
        <w:rPr>
          <w:noProof/>
          <w:lang w:val="fr-CH"/>
        </w:rPr>
        <w:lastRenderedPageBreak/>
        <w:drawing>
          <wp:inline distT="0" distB="0" distL="0" distR="0" wp14:anchorId="5EA5716B" wp14:editId="0BFD0B96">
            <wp:extent cx="2720001" cy="4667693"/>
            <wp:effectExtent l="0" t="0" r="4445" b="0"/>
            <wp:docPr id="1626599266"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99266" name="Image 1" descr="Une image contenant texte, capture d’écran, logiciel&#10;&#10;Le contenu généré par l’IA peut être incorrect."/>
                    <pic:cNvPicPr/>
                  </pic:nvPicPr>
                  <pic:blipFill>
                    <a:blip r:embed="rId18"/>
                    <a:stretch>
                      <a:fillRect/>
                    </a:stretch>
                  </pic:blipFill>
                  <pic:spPr>
                    <a:xfrm>
                      <a:off x="0" y="0"/>
                      <a:ext cx="2732253" cy="4688719"/>
                    </a:xfrm>
                    <a:prstGeom prst="rect">
                      <a:avLst/>
                    </a:prstGeom>
                  </pic:spPr>
                </pic:pic>
              </a:graphicData>
            </a:graphic>
          </wp:inline>
        </w:drawing>
      </w:r>
    </w:p>
    <w:p w14:paraId="58EC7D65" w14:textId="732872BA"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7</w:t>
      </w:r>
      <w:r w:rsidRPr="00246119">
        <w:rPr>
          <w:lang w:val="fr-CH"/>
        </w:rPr>
        <w:fldChar w:fldCharType="end"/>
      </w:r>
      <w:r w:rsidRPr="00246119">
        <w:rPr>
          <w:lang w:val="fr-CH"/>
        </w:rPr>
        <w:t xml:space="preserve"> - diagAct_rechargePage.png</w:t>
      </w:r>
    </w:p>
    <w:p w14:paraId="03936D7A" w14:textId="77777777" w:rsidR="00A43205" w:rsidRPr="00246119" w:rsidRDefault="00A43205" w:rsidP="00A43205">
      <w:pPr>
        <w:pStyle w:val="Titre2"/>
        <w:rPr>
          <w:lang w:val="fr-CH"/>
        </w:rPr>
      </w:pPr>
      <w:bookmarkStart w:id="23" w:name="_Toc199227071"/>
      <w:r w:rsidRPr="00246119">
        <w:rPr>
          <w:lang w:val="fr-CH"/>
        </w:rPr>
        <w:t>Diagrammes de séquence</w:t>
      </w:r>
      <w:bookmarkEnd w:id="23"/>
    </w:p>
    <w:p w14:paraId="49DB965F" w14:textId="77777777" w:rsidR="00A43205" w:rsidRDefault="00A43205" w:rsidP="000F582D">
      <w:pPr>
        <w:pStyle w:val="Titre3"/>
        <w:rPr>
          <w:lang w:val="fr-CH"/>
        </w:rPr>
      </w:pPr>
      <w:r w:rsidRPr="00246119">
        <w:rPr>
          <w:lang w:val="fr-CH"/>
        </w:rPr>
        <w:t>Lecture des données</w:t>
      </w:r>
    </w:p>
    <w:p w14:paraId="64089CA2" w14:textId="0DFF0063" w:rsidR="006D32EA" w:rsidRDefault="008646AF" w:rsidP="006D32EA">
      <w:pPr>
        <w:pStyle w:val="BITTextkrper"/>
        <w:rPr>
          <w:lang w:val="fr-CH"/>
        </w:rPr>
      </w:pPr>
      <w:r>
        <w:rPr>
          <w:lang w:val="fr-CH"/>
        </w:rPr>
        <w:t xml:space="preserve">Ce diagramme </w:t>
      </w:r>
      <w:r w:rsidR="00E24F57">
        <w:rPr>
          <w:lang w:val="fr-CH"/>
        </w:rPr>
        <w:t>décrit</w:t>
      </w:r>
      <w:r w:rsidR="00DA037F">
        <w:rPr>
          <w:lang w:val="fr-CH"/>
        </w:rPr>
        <w:t xml:space="preserve"> en détail les différents diagramme</w:t>
      </w:r>
      <w:r w:rsidR="00AD608F">
        <w:rPr>
          <w:lang w:val="fr-CH"/>
        </w:rPr>
        <w:t>s d’activités</w:t>
      </w:r>
      <w:r w:rsidR="00343DBD">
        <w:rPr>
          <w:lang w:val="fr-CH"/>
        </w:rPr>
        <w:t>.</w:t>
      </w:r>
      <w:r w:rsidR="006D32EA">
        <w:rPr>
          <w:lang w:val="fr-CH"/>
        </w:rPr>
        <w:t xml:space="preserve"> </w:t>
      </w:r>
      <w:r w:rsidR="00573F27">
        <w:rPr>
          <w:lang w:val="fr-CH"/>
        </w:rPr>
        <w:t xml:space="preserve">Ce diagramme indique quel code d’erreur HTTP sera renvoyé </w:t>
      </w:r>
      <w:r w:rsidR="00CA193D">
        <w:rPr>
          <w:lang w:val="fr-CH"/>
        </w:rPr>
        <w:t>si les données reçues sont vides.</w:t>
      </w:r>
    </w:p>
    <w:p w14:paraId="25430DF8" w14:textId="1BDBDDBA" w:rsidR="00CA193D" w:rsidRPr="0015685D" w:rsidRDefault="00CA193D" w:rsidP="006D32EA">
      <w:pPr>
        <w:pStyle w:val="BITTextkrper"/>
        <w:rPr>
          <w:lang w:val="fr-CH"/>
        </w:rPr>
      </w:pPr>
      <w:r>
        <w:rPr>
          <w:lang w:val="fr-CH"/>
        </w:rPr>
        <w:t xml:space="preserve">Le code d’erreur renvoyé sera 400, il correspond le mieux </w:t>
      </w:r>
      <w:r w:rsidR="00416324">
        <w:rPr>
          <w:lang w:val="fr-CH"/>
        </w:rPr>
        <w:t>à l’erreur.</w:t>
      </w:r>
    </w:p>
    <w:p w14:paraId="7C11ACBF"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05B23AAF" wp14:editId="2182001A">
            <wp:extent cx="5760085" cy="4604385"/>
            <wp:effectExtent l="0" t="0" r="0" b="5715"/>
            <wp:docPr id="1516096212"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96212" name="Image 1" descr="Une image contenant texte, capture d’écran, diagramme, Parallèle&#10;&#10;Le contenu généré par l’IA peut être incorrect."/>
                    <pic:cNvPicPr/>
                  </pic:nvPicPr>
                  <pic:blipFill>
                    <a:blip r:embed="rId19"/>
                    <a:stretch>
                      <a:fillRect/>
                    </a:stretch>
                  </pic:blipFill>
                  <pic:spPr>
                    <a:xfrm>
                      <a:off x="0" y="0"/>
                      <a:ext cx="5760085" cy="4604385"/>
                    </a:xfrm>
                    <a:prstGeom prst="rect">
                      <a:avLst/>
                    </a:prstGeom>
                  </pic:spPr>
                </pic:pic>
              </a:graphicData>
            </a:graphic>
          </wp:inline>
        </w:drawing>
      </w:r>
    </w:p>
    <w:p w14:paraId="4D1D17D8" w14:textId="1D80E655"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8</w:t>
      </w:r>
      <w:r w:rsidRPr="00246119">
        <w:rPr>
          <w:lang w:val="fr-CH"/>
        </w:rPr>
        <w:fldChar w:fldCharType="end"/>
      </w:r>
      <w:r w:rsidRPr="00246119">
        <w:rPr>
          <w:lang w:val="fr-CH"/>
        </w:rPr>
        <w:t xml:space="preserve"> - diagSeq_lectureDonnees.png</w:t>
      </w:r>
    </w:p>
    <w:p w14:paraId="70288811" w14:textId="77777777" w:rsidR="00A43205" w:rsidRDefault="00A43205" w:rsidP="000F582D">
      <w:pPr>
        <w:pStyle w:val="Titre3"/>
        <w:rPr>
          <w:lang w:val="fr-CH"/>
        </w:rPr>
      </w:pPr>
      <w:r w:rsidRPr="00246119">
        <w:rPr>
          <w:lang w:val="fr-CH"/>
        </w:rPr>
        <w:t>Ajout/suppression/modification des données</w:t>
      </w:r>
    </w:p>
    <w:p w14:paraId="14B4FB08" w14:textId="447666BF" w:rsidR="00416324" w:rsidRDefault="008225D3" w:rsidP="00416324">
      <w:pPr>
        <w:pStyle w:val="BITTextkrper"/>
        <w:rPr>
          <w:lang w:val="fr-CH"/>
        </w:rPr>
      </w:pPr>
      <w:r>
        <w:rPr>
          <w:lang w:val="fr-CH"/>
        </w:rPr>
        <w:t>Pour l’ajout, la suppression et la modification, plusieurs code</w:t>
      </w:r>
      <w:r w:rsidR="00E97DA5">
        <w:rPr>
          <w:lang w:val="fr-CH"/>
        </w:rPr>
        <w:t>s</w:t>
      </w:r>
      <w:r>
        <w:rPr>
          <w:lang w:val="fr-CH"/>
        </w:rPr>
        <w:t xml:space="preserve"> d’erreur</w:t>
      </w:r>
      <w:r w:rsidR="00E97DA5">
        <w:rPr>
          <w:lang w:val="fr-CH"/>
        </w:rPr>
        <w:t>s</w:t>
      </w:r>
      <w:r>
        <w:rPr>
          <w:lang w:val="fr-CH"/>
        </w:rPr>
        <w:t xml:space="preserve"> sont renvoyés</w:t>
      </w:r>
      <w:r w:rsidR="00E97DA5">
        <w:rPr>
          <w:lang w:val="fr-CH"/>
        </w:rPr>
        <w:t xml:space="preserve"> </w:t>
      </w:r>
      <w:r w:rsidR="001766D8">
        <w:rPr>
          <w:lang w:val="fr-CH"/>
        </w:rPr>
        <w:t>car il faut un login pour accéder à cette page. Voici les différent</w:t>
      </w:r>
      <w:r w:rsidR="00BA0F8B">
        <w:rPr>
          <w:lang w:val="fr-CH"/>
        </w:rPr>
        <w:t>s test et les codes d’erreurs renvoyés pour chacun.</w:t>
      </w:r>
    </w:p>
    <w:p w14:paraId="3D4C3772" w14:textId="00F12209" w:rsidR="001766D8" w:rsidRDefault="00EF2743" w:rsidP="00F93B5F">
      <w:pPr>
        <w:pStyle w:val="BITTextkrper"/>
        <w:numPr>
          <w:ilvl w:val="0"/>
          <w:numId w:val="12"/>
        </w:numPr>
        <w:rPr>
          <w:lang w:val="fr-CH"/>
        </w:rPr>
      </w:pPr>
      <w:r w:rsidRPr="00140419">
        <w:rPr>
          <w:b/>
          <w:bCs/>
          <w:lang w:val="fr-CH"/>
        </w:rPr>
        <w:t>Vérifie l’état de la session</w:t>
      </w:r>
      <w:r>
        <w:rPr>
          <w:lang w:val="fr-CH"/>
        </w:rPr>
        <w:t xml:space="preserve"> : </w:t>
      </w:r>
      <w:r w:rsidR="008F7B19">
        <w:rPr>
          <w:lang w:val="fr-CH"/>
        </w:rPr>
        <w:t xml:space="preserve">Lorsque la demande </w:t>
      </w:r>
      <w:r w:rsidR="007F3962">
        <w:rPr>
          <w:lang w:val="fr-CH"/>
        </w:rPr>
        <w:t xml:space="preserve">de la modification de la base de données est </w:t>
      </w:r>
      <w:r w:rsidR="00140419">
        <w:rPr>
          <w:lang w:val="fr-CH"/>
        </w:rPr>
        <w:t>envoyée</w:t>
      </w:r>
      <w:r w:rsidR="007F3962">
        <w:rPr>
          <w:lang w:val="fr-CH"/>
        </w:rPr>
        <w:t xml:space="preserve">, </w:t>
      </w:r>
      <w:r w:rsidR="00750E80">
        <w:rPr>
          <w:lang w:val="fr-CH"/>
        </w:rPr>
        <w:t xml:space="preserve">si </w:t>
      </w:r>
      <w:r w:rsidR="005C1E10">
        <w:rPr>
          <w:lang w:val="fr-CH"/>
        </w:rPr>
        <w:t xml:space="preserve">l’utilisateur </w:t>
      </w:r>
      <w:r w:rsidR="00204E35">
        <w:rPr>
          <w:lang w:val="fr-CH"/>
        </w:rPr>
        <w:t xml:space="preserve">n’est pas connecté, le code d’erreur 401 est </w:t>
      </w:r>
      <w:r w:rsidR="00140419">
        <w:rPr>
          <w:lang w:val="fr-CH"/>
        </w:rPr>
        <w:t>renvoyé au client.</w:t>
      </w:r>
    </w:p>
    <w:p w14:paraId="607B582C" w14:textId="1C12B460" w:rsidR="00140419" w:rsidRDefault="00140419" w:rsidP="00F93B5F">
      <w:pPr>
        <w:pStyle w:val="BITTextkrper"/>
        <w:numPr>
          <w:ilvl w:val="0"/>
          <w:numId w:val="12"/>
        </w:numPr>
        <w:rPr>
          <w:lang w:val="fr-CH"/>
        </w:rPr>
      </w:pPr>
      <w:r w:rsidRPr="00CC1E5F">
        <w:rPr>
          <w:b/>
          <w:bCs/>
          <w:lang w:val="fr-CH"/>
        </w:rPr>
        <w:t>Validation des données</w:t>
      </w:r>
      <w:r>
        <w:rPr>
          <w:lang w:val="fr-CH"/>
        </w:rPr>
        <w:t> :</w:t>
      </w:r>
      <w:r w:rsidR="00FF0EFA">
        <w:rPr>
          <w:lang w:val="fr-CH"/>
        </w:rPr>
        <w:t xml:space="preserve"> Lors de la </w:t>
      </w:r>
      <w:r w:rsidR="00BB7A4C">
        <w:rPr>
          <w:lang w:val="fr-CH"/>
        </w:rPr>
        <w:t>validation des données, si celles-ci sont invalides</w:t>
      </w:r>
      <w:r w:rsidR="00F11CCD">
        <w:rPr>
          <w:lang w:val="fr-CH"/>
        </w:rPr>
        <w:t xml:space="preserve"> le code d’erreur 400 est renvoyé</w:t>
      </w:r>
      <w:r w:rsidR="00CC1E5F">
        <w:rPr>
          <w:lang w:val="fr-CH"/>
        </w:rPr>
        <w:t>.</w:t>
      </w:r>
    </w:p>
    <w:p w14:paraId="2354CBFE" w14:textId="7CAB6E35" w:rsidR="00CC1E5F" w:rsidRPr="00416324" w:rsidRDefault="00601630" w:rsidP="00F93B5F">
      <w:pPr>
        <w:pStyle w:val="BITTextkrper"/>
        <w:numPr>
          <w:ilvl w:val="0"/>
          <w:numId w:val="12"/>
        </w:numPr>
        <w:rPr>
          <w:lang w:val="fr-CH"/>
        </w:rPr>
      </w:pPr>
      <w:r>
        <w:rPr>
          <w:b/>
          <w:bCs/>
          <w:lang w:val="fr-CH"/>
        </w:rPr>
        <w:t>Vérification de l’ajout/suppression/modification</w:t>
      </w:r>
      <w:r w:rsidR="00EB59C4">
        <w:rPr>
          <w:lang w:val="fr-CH"/>
        </w:rPr>
        <w:t xml:space="preserve"> : </w:t>
      </w:r>
      <w:r w:rsidR="00293F7C">
        <w:rPr>
          <w:lang w:val="fr-CH"/>
        </w:rPr>
        <w:t>Pendant</w:t>
      </w:r>
      <w:r w:rsidR="00EB59C4">
        <w:rPr>
          <w:lang w:val="fr-CH"/>
        </w:rPr>
        <w:t xml:space="preserve"> la vérification de la modification de la base de données, </w:t>
      </w:r>
      <w:r w:rsidR="00F20782">
        <w:rPr>
          <w:lang w:val="fr-CH"/>
        </w:rPr>
        <w:t xml:space="preserve">si </w:t>
      </w:r>
      <w:r w:rsidR="00293F7C">
        <w:rPr>
          <w:lang w:val="fr-CH"/>
        </w:rPr>
        <w:t xml:space="preserve">une erreur est </w:t>
      </w:r>
      <w:r w:rsidR="00F028DB">
        <w:rPr>
          <w:lang w:val="fr-CH"/>
        </w:rPr>
        <w:t>survenue</w:t>
      </w:r>
      <w:r w:rsidR="00293F7C">
        <w:rPr>
          <w:lang w:val="fr-CH"/>
        </w:rPr>
        <w:t xml:space="preserve"> le code d’erreur renvoyé est </w:t>
      </w:r>
      <w:r w:rsidR="00CD0B00">
        <w:rPr>
          <w:lang w:val="fr-CH"/>
        </w:rPr>
        <w:t>503.</w:t>
      </w:r>
    </w:p>
    <w:p w14:paraId="5DF8E2C5"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134AA596" wp14:editId="31BF318D">
            <wp:extent cx="5760085" cy="6486525"/>
            <wp:effectExtent l="0" t="0" r="0" b="9525"/>
            <wp:docPr id="1338727281"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7281" name="Image 1" descr="Une image contenant texte, capture d’écran, diagramme, Parallèle&#10;&#10;Le contenu généré par l’IA peut être incorrect."/>
                    <pic:cNvPicPr/>
                  </pic:nvPicPr>
                  <pic:blipFill>
                    <a:blip r:embed="rId20"/>
                    <a:stretch>
                      <a:fillRect/>
                    </a:stretch>
                  </pic:blipFill>
                  <pic:spPr>
                    <a:xfrm>
                      <a:off x="0" y="0"/>
                      <a:ext cx="5760085" cy="6486525"/>
                    </a:xfrm>
                    <a:prstGeom prst="rect">
                      <a:avLst/>
                    </a:prstGeom>
                  </pic:spPr>
                </pic:pic>
              </a:graphicData>
            </a:graphic>
          </wp:inline>
        </w:drawing>
      </w:r>
    </w:p>
    <w:p w14:paraId="30207D4E" w14:textId="3DCBD0DF"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9</w:t>
      </w:r>
      <w:r w:rsidRPr="00246119">
        <w:rPr>
          <w:lang w:val="fr-CH"/>
        </w:rPr>
        <w:fldChar w:fldCharType="end"/>
      </w:r>
      <w:r w:rsidRPr="00246119">
        <w:rPr>
          <w:lang w:val="fr-CH"/>
        </w:rPr>
        <w:t xml:space="preserve"> - diagSeq_ajoutSuppModif.png</w:t>
      </w:r>
    </w:p>
    <w:p w14:paraId="6973D5BA" w14:textId="77777777" w:rsidR="00A43205" w:rsidRDefault="00A43205" w:rsidP="000F582D">
      <w:pPr>
        <w:pStyle w:val="Titre3"/>
        <w:rPr>
          <w:lang w:val="fr-CH"/>
        </w:rPr>
      </w:pPr>
      <w:r w:rsidRPr="00246119">
        <w:rPr>
          <w:lang w:val="fr-CH"/>
        </w:rPr>
        <w:t xml:space="preserve">Rechargement de la page </w:t>
      </w:r>
    </w:p>
    <w:p w14:paraId="5C1492EC" w14:textId="1FA3B97D" w:rsidR="00CD0B00" w:rsidRPr="00CD0B00" w:rsidRDefault="00A95489" w:rsidP="00CD0B00">
      <w:pPr>
        <w:pStyle w:val="BITTextkrper"/>
        <w:rPr>
          <w:lang w:val="fr-CH"/>
        </w:rPr>
      </w:pPr>
      <w:r>
        <w:rPr>
          <w:lang w:val="fr-CH"/>
        </w:rPr>
        <w:t xml:space="preserve">Dans ce diagramme aucun </w:t>
      </w:r>
      <w:r w:rsidR="000D5248">
        <w:rPr>
          <w:lang w:val="fr-CH"/>
        </w:rPr>
        <w:t>code d’erreur n’est indiqué mais il sera affiché dans les popup d</w:t>
      </w:r>
      <w:r w:rsidR="008F684C">
        <w:rPr>
          <w:lang w:val="fr-CH"/>
        </w:rPr>
        <w:t xml:space="preserve">’erreur. Comme indiqué dans le schéma, </w:t>
      </w:r>
      <w:r w:rsidR="00564F0C">
        <w:rPr>
          <w:lang w:val="fr-CH"/>
        </w:rPr>
        <w:t xml:space="preserve">la récupération des données fait appel </w:t>
      </w:r>
      <w:r w:rsidR="00E67B06">
        <w:rPr>
          <w:lang w:val="fr-CH"/>
        </w:rPr>
        <w:t xml:space="preserve">à </w:t>
      </w:r>
      <w:r w:rsidR="00046AA6">
        <w:rPr>
          <w:lang w:val="fr-CH"/>
        </w:rPr>
        <w:t xml:space="preserve">2 autres </w:t>
      </w:r>
      <w:r w:rsidR="00736B14">
        <w:rPr>
          <w:lang w:val="fr-CH"/>
        </w:rPr>
        <w:t>schémas.</w:t>
      </w:r>
    </w:p>
    <w:p w14:paraId="1BDB29D9" w14:textId="77777777" w:rsidR="00A43205" w:rsidRPr="00246119" w:rsidRDefault="00A43205" w:rsidP="00A43205">
      <w:pPr>
        <w:pStyle w:val="BITTextkrper"/>
        <w:keepNext/>
        <w:rPr>
          <w:lang w:val="fr-CH"/>
        </w:rPr>
      </w:pPr>
      <w:r w:rsidRPr="00246119">
        <w:rPr>
          <w:noProof/>
          <w:lang w:val="fr-CH"/>
        </w:rPr>
        <w:lastRenderedPageBreak/>
        <w:drawing>
          <wp:inline distT="0" distB="0" distL="0" distR="0" wp14:anchorId="0EDCC1B2" wp14:editId="45FF8A7A">
            <wp:extent cx="5760085" cy="5856605"/>
            <wp:effectExtent l="0" t="0" r="0" b="0"/>
            <wp:docPr id="1774927679"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27679" name="Image 1" descr="Une image contenant texte, capture d’écran, diagramme, Parallèle&#10;&#10;Le contenu généré par l’IA peut être incorrect."/>
                    <pic:cNvPicPr/>
                  </pic:nvPicPr>
                  <pic:blipFill>
                    <a:blip r:embed="rId21"/>
                    <a:stretch>
                      <a:fillRect/>
                    </a:stretch>
                  </pic:blipFill>
                  <pic:spPr>
                    <a:xfrm>
                      <a:off x="0" y="0"/>
                      <a:ext cx="5760085" cy="5856605"/>
                    </a:xfrm>
                    <a:prstGeom prst="rect">
                      <a:avLst/>
                    </a:prstGeom>
                  </pic:spPr>
                </pic:pic>
              </a:graphicData>
            </a:graphic>
          </wp:inline>
        </w:drawing>
      </w:r>
    </w:p>
    <w:p w14:paraId="41E1252D" w14:textId="6130033B" w:rsidR="00A43205" w:rsidRPr="00246119" w:rsidRDefault="00A43205" w:rsidP="00A43205">
      <w:pPr>
        <w:pStyle w:val="Lgende"/>
        <w:rPr>
          <w:lang w:val="fr-CH"/>
        </w:rPr>
      </w:pPr>
      <w:r w:rsidRPr="00246119">
        <w:rPr>
          <w:lang w:val="fr-CH"/>
        </w:rPr>
        <w:t xml:space="preserve">Figure </w:t>
      </w:r>
      <w:r w:rsidRPr="00246119">
        <w:rPr>
          <w:lang w:val="fr-CH"/>
        </w:rPr>
        <w:fldChar w:fldCharType="begin"/>
      </w:r>
      <w:r w:rsidRPr="00246119">
        <w:rPr>
          <w:lang w:val="fr-CH"/>
        </w:rPr>
        <w:instrText xml:space="preserve"> SEQ Figure \* ARABIC </w:instrText>
      </w:r>
      <w:r w:rsidRPr="00246119">
        <w:rPr>
          <w:lang w:val="fr-CH"/>
        </w:rPr>
        <w:fldChar w:fldCharType="separate"/>
      </w:r>
      <w:r w:rsidR="0035291E">
        <w:rPr>
          <w:noProof/>
          <w:lang w:val="fr-CH"/>
        </w:rPr>
        <w:t>10</w:t>
      </w:r>
      <w:r w:rsidRPr="00246119">
        <w:rPr>
          <w:lang w:val="fr-CH"/>
        </w:rPr>
        <w:fldChar w:fldCharType="end"/>
      </w:r>
      <w:r w:rsidRPr="00246119">
        <w:rPr>
          <w:lang w:val="fr-CH"/>
        </w:rPr>
        <w:t xml:space="preserve"> - diagSeq_rechargePage.png</w:t>
      </w:r>
    </w:p>
    <w:p w14:paraId="413382E8" w14:textId="7650807A" w:rsidR="00B51636" w:rsidRDefault="00B51636" w:rsidP="000F582D">
      <w:pPr>
        <w:pStyle w:val="Titre2"/>
        <w:rPr>
          <w:lang w:val="fr-CH"/>
        </w:rPr>
      </w:pPr>
      <w:bookmarkStart w:id="24" w:name="_Toc199227072"/>
      <w:r w:rsidRPr="00246119">
        <w:rPr>
          <w:lang w:val="fr-CH"/>
        </w:rPr>
        <w:t>Analyse de l’état désiré</w:t>
      </w:r>
      <w:r w:rsidR="00762410">
        <w:rPr>
          <w:lang w:val="fr-CH"/>
        </w:rPr>
        <w:t xml:space="preserve"> / maquettes</w:t>
      </w:r>
      <w:bookmarkEnd w:id="24"/>
    </w:p>
    <w:p w14:paraId="7031DD10" w14:textId="77777777" w:rsidR="00B51636" w:rsidRDefault="00B51636" w:rsidP="00B51636">
      <w:pPr>
        <w:pStyle w:val="BITTextkrper"/>
        <w:rPr>
          <w:lang w:val="fr-CH"/>
        </w:rPr>
      </w:pPr>
      <w:r>
        <w:rPr>
          <w:lang w:val="fr-CH"/>
        </w:rPr>
        <w:t>Le projet final doit permettre d’afficher les pages du menu avec une animation entre chacune d’elles. Voici à quoi devrait ressembler l’affichage des articles du menu. Les maquettes qui vont suivre ne sont pas le résultat final des différentes pages de l’application. Cependant, elles permettent d’avoir un guide pour la réalisation de l’application :</w:t>
      </w:r>
    </w:p>
    <w:p w14:paraId="010CCE33" w14:textId="77777777" w:rsidR="0015299E" w:rsidRDefault="00B51636" w:rsidP="0015299E">
      <w:pPr>
        <w:pStyle w:val="BITTextkrper"/>
        <w:keepNext/>
        <w:jc w:val="center"/>
      </w:pPr>
      <w:r w:rsidRPr="00246119">
        <w:rPr>
          <w:noProof/>
          <w:lang w:val="fr-CH"/>
        </w:rPr>
        <w:lastRenderedPageBreak/>
        <w:drawing>
          <wp:inline distT="0" distB="0" distL="0" distR="0" wp14:anchorId="0B3591AD" wp14:editId="2122629B">
            <wp:extent cx="2763473" cy="4137660"/>
            <wp:effectExtent l="0" t="0" r="0" b="0"/>
            <wp:docPr id="1870962768"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62768" name="Image 1" descr="Une image contenant texte, capture d’écran, nombre, Police&#10;&#10;Le contenu généré par l’IA peut être incorrect."/>
                    <pic:cNvPicPr/>
                  </pic:nvPicPr>
                  <pic:blipFill>
                    <a:blip r:embed="rId22"/>
                    <a:stretch>
                      <a:fillRect/>
                    </a:stretch>
                  </pic:blipFill>
                  <pic:spPr>
                    <a:xfrm>
                      <a:off x="0" y="0"/>
                      <a:ext cx="2796578" cy="4187227"/>
                    </a:xfrm>
                    <a:prstGeom prst="rect">
                      <a:avLst/>
                    </a:prstGeom>
                  </pic:spPr>
                </pic:pic>
              </a:graphicData>
            </a:graphic>
          </wp:inline>
        </w:drawing>
      </w:r>
    </w:p>
    <w:p w14:paraId="43FAA666" w14:textId="4CA38598" w:rsidR="00B51636" w:rsidRDefault="0015299E" w:rsidP="0015299E">
      <w:pPr>
        <w:pStyle w:val="Lgende"/>
        <w:rPr>
          <w:lang w:val="fr-CH"/>
        </w:rPr>
      </w:pPr>
      <w:r>
        <w:t xml:space="preserve">Figure </w:t>
      </w:r>
      <w:r>
        <w:fldChar w:fldCharType="begin"/>
      </w:r>
      <w:r>
        <w:instrText xml:space="preserve"> SEQ Figure \* ARABIC </w:instrText>
      </w:r>
      <w:r>
        <w:fldChar w:fldCharType="separate"/>
      </w:r>
      <w:r w:rsidR="0035291E">
        <w:rPr>
          <w:noProof/>
        </w:rPr>
        <w:t>11</w:t>
      </w:r>
      <w:r>
        <w:fldChar w:fldCharType="end"/>
      </w:r>
      <w:r>
        <w:t xml:space="preserve"> - </w:t>
      </w:r>
      <w:r w:rsidRPr="001C3F71">
        <w:t>maq_affMenu.png</w:t>
      </w:r>
    </w:p>
    <w:p w14:paraId="01CE6D00" w14:textId="77777777" w:rsidR="00B51636" w:rsidRDefault="00B51636" w:rsidP="00B51636">
      <w:pPr>
        <w:pStyle w:val="BITTextkrper"/>
        <w:rPr>
          <w:lang w:val="fr-CH"/>
        </w:rPr>
      </w:pPr>
      <w:r>
        <w:rPr>
          <w:lang w:val="fr-CH"/>
        </w:rPr>
        <w:t>Il y aura également une page pour la gestion des articles. Pour accéder à la page d’administrateur, il faut connaître l’URL, sur cette page il sera possible de modifier les articles, les supprimer ou en ajouter.</w:t>
      </w:r>
    </w:p>
    <w:p w14:paraId="67385996" w14:textId="0C4CEAE8" w:rsidR="00B51636" w:rsidRDefault="00B51636" w:rsidP="00B51636">
      <w:pPr>
        <w:pStyle w:val="BITTextkrper"/>
        <w:rPr>
          <w:lang w:val="fr-CH"/>
        </w:rPr>
      </w:pPr>
      <w:r>
        <w:rPr>
          <w:lang w:val="fr-CH"/>
        </w:rPr>
        <w:t xml:space="preserve">Sur cette page se trouve les icones de modification et de suppression ainsi qu’un bouton d’ajout pour les articles. Il y a également une liste qui permet de filtrer les articles par groupe auxquels </w:t>
      </w:r>
      <w:r w:rsidR="0058483C">
        <w:rPr>
          <w:lang w:val="fr-CH"/>
        </w:rPr>
        <w:t>ils appartiennent</w:t>
      </w:r>
      <w:r>
        <w:rPr>
          <w:lang w:val="fr-CH"/>
        </w:rPr>
        <w:t> :</w:t>
      </w:r>
    </w:p>
    <w:p w14:paraId="1769B8AA" w14:textId="77777777" w:rsidR="00892BD5" w:rsidRDefault="00B51636" w:rsidP="00892BD5">
      <w:pPr>
        <w:pStyle w:val="BITTextkrper"/>
        <w:keepNext/>
        <w:jc w:val="center"/>
      </w:pPr>
      <w:r w:rsidRPr="00246119">
        <w:rPr>
          <w:noProof/>
          <w:lang w:val="fr-CH"/>
        </w:rPr>
        <w:lastRenderedPageBreak/>
        <w:drawing>
          <wp:inline distT="0" distB="0" distL="0" distR="0" wp14:anchorId="3F2D9619" wp14:editId="21E9EDC7">
            <wp:extent cx="2752725" cy="3184524"/>
            <wp:effectExtent l="0" t="0" r="0" b="0"/>
            <wp:docPr id="257809469"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09469" name="Image 1" descr="Une image contenant texte, capture d’écran, nombre, Police&#10;&#10;Le contenu généré par l’IA peut être incorrect."/>
                    <pic:cNvPicPr/>
                  </pic:nvPicPr>
                  <pic:blipFill>
                    <a:blip r:embed="rId23"/>
                    <a:stretch>
                      <a:fillRect/>
                    </a:stretch>
                  </pic:blipFill>
                  <pic:spPr>
                    <a:xfrm>
                      <a:off x="0" y="0"/>
                      <a:ext cx="2758064" cy="3190700"/>
                    </a:xfrm>
                    <a:prstGeom prst="rect">
                      <a:avLst/>
                    </a:prstGeom>
                  </pic:spPr>
                </pic:pic>
              </a:graphicData>
            </a:graphic>
          </wp:inline>
        </w:drawing>
      </w:r>
    </w:p>
    <w:p w14:paraId="77D1BF5C" w14:textId="5BC4393F" w:rsidR="00B51636" w:rsidRDefault="00892BD5" w:rsidP="00892BD5">
      <w:pPr>
        <w:pStyle w:val="Lgende"/>
        <w:rPr>
          <w:lang w:val="fr-CH"/>
        </w:rPr>
      </w:pPr>
      <w:r>
        <w:t xml:space="preserve">Figure </w:t>
      </w:r>
      <w:r>
        <w:fldChar w:fldCharType="begin"/>
      </w:r>
      <w:r>
        <w:instrText xml:space="preserve"> SEQ Figure \* ARABIC </w:instrText>
      </w:r>
      <w:r>
        <w:fldChar w:fldCharType="separate"/>
      </w:r>
      <w:r w:rsidR="0035291E">
        <w:rPr>
          <w:noProof/>
        </w:rPr>
        <w:t>12</w:t>
      </w:r>
      <w:r>
        <w:fldChar w:fldCharType="end"/>
      </w:r>
      <w:r>
        <w:t xml:space="preserve"> - </w:t>
      </w:r>
      <w:r w:rsidRPr="005F3230">
        <w:t>maq_indexAdmin</w:t>
      </w:r>
      <w:r>
        <w:t>.png</w:t>
      </w:r>
    </w:p>
    <w:p w14:paraId="44A72488" w14:textId="4ADEF3FD" w:rsidR="00B51636" w:rsidRDefault="00B51636" w:rsidP="00B51636">
      <w:pPr>
        <w:pStyle w:val="BITTextkrper"/>
        <w:rPr>
          <w:lang w:val="fr-CH"/>
        </w:rPr>
      </w:pPr>
      <w:r>
        <w:rPr>
          <w:lang w:val="fr-CH"/>
        </w:rPr>
        <w:t xml:space="preserve">Lorsque l’on ajoute un article des champs se rajoute à la fin de la page pour </w:t>
      </w:r>
      <w:r w:rsidR="0015299E">
        <w:rPr>
          <w:lang w:val="fr-CH"/>
        </w:rPr>
        <w:t>indiquer</w:t>
      </w:r>
      <w:r>
        <w:rPr>
          <w:lang w:val="fr-CH"/>
        </w:rPr>
        <w:t xml:space="preserve"> le nom de l’article, sa quantité (ml/gr) ainsi que le prix de l’article. Il y aura aussi un bouton pour ajouter un articles dans la liste :</w:t>
      </w:r>
    </w:p>
    <w:p w14:paraId="64D480B6" w14:textId="77777777" w:rsidR="00AB6B20" w:rsidRDefault="00B51636" w:rsidP="00AB6B20">
      <w:pPr>
        <w:pStyle w:val="BITTextkrper"/>
        <w:keepNext/>
        <w:jc w:val="center"/>
      </w:pPr>
      <w:r w:rsidRPr="00246119">
        <w:rPr>
          <w:noProof/>
          <w:lang w:val="fr-CH"/>
        </w:rPr>
        <w:drawing>
          <wp:inline distT="0" distB="0" distL="0" distR="0" wp14:anchorId="10538FCF" wp14:editId="0710BA47">
            <wp:extent cx="2737668" cy="3733800"/>
            <wp:effectExtent l="0" t="0" r="5715" b="0"/>
            <wp:docPr id="677122467"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467" name="Image 1" descr="Une image contenant texte, capture d’écran, nombre, Police&#10;&#10;Le contenu généré par l’IA peut être incorrect."/>
                    <pic:cNvPicPr/>
                  </pic:nvPicPr>
                  <pic:blipFill>
                    <a:blip r:embed="rId24"/>
                    <a:stretch>
                      <a:fillRect/>
                    </a:stretch>
                  </pic:blipFill>
                  <pic:spPr>
                    <a:xfrm>
                      <a:off x="0" y="0"/>
                      <a:ext cx="2746613" cy="3745999"/>
                    </a:xfrm>
                    <a:prstGeom prst="rect">
                      <a:avLst/>
                    </a:prstGeom>
                  </pic:spPr>
                </pic:pic>
              </a:graphicData>
            </a:graphic>
          </wp:inline>
        </w:drawing>
      </w:r>
    </w:p>
    <w:p w14:paraId="5B3155D6" w14:textId="548C7D54" w:rsidR="00B51636" w:rsidRDefault="00AB6B20" w:rsidP="00AB6B20">
      <w:pPr>
        <w:pStyle w:val="Lgende"/>
        <w:rPr>
          <w:lang w:val="fr-CH"/>
        </w:rPr>
      </w:pPr>
      <w:r>
        <w:t xml:space="preserve">Figure </w:t>
      </w:r>
      <w:r>
        <w:fldChar w:fldCharType="begin"/>
      </w:r>
      <w:r>
        <w:instrText xml:space="preserve"> SEQ Figure \* ARABIC </w:instrText>
      </w:r>
      <w:r>
        <w:fldChar w:fldCharType="separate"/>
      </w:r>
      <w:r w:rsidR="0035291E">
        <w:rPr>
          <w:noProof/>
        </w:rPr>
        <w:t>13</w:t>
      </w:r>
      <w:r>
        <w:fldChar w:fldCharType="end"/>
      </w:r>
      <w:r>
        <w:t xml:space="preserve"> - </w:t>
      </w:r>
      <w:r w:rsidRPr="00F1570D">
        <w:t>maq_ajoArt.png</w:t>
      </w:r>
    </w:p>
    <w:p w14:paraId="0EB6EA2E" w14:textId="77777777" w:rsidR="00B51636" w:rsidRDefault="00B51636" w:rsidP="00B51636">
      <w:pPr>
        <w:pStyle w:val="BITTextkrper"/>
        <w:rPr>
          <w:lang w:val="fr-CH"/>
        </w:rPr>
      </w:pPr>
      <w:r>
        <w:rPr>
          <w:lang w:val="fr-CH"/>
        </w:rPr>
        <w:lastRenderedPageBreak/>
        <w:t>Pour modifier un article, la page ressemble à la page d’ajout. Des champs se rajoute en bas de la page pour modifier l’article. Les champs modifiables sont le nom, la quantité (ml/gr), le prix et l’option d’indiqué si l’article est épuisé ou non :</w:t>
      </w:r>
    </w:p>
    <w:p w14:paraId="765367B1" w14:textId="77777777" w:rsidR="004661F5" w:rsidRDefault="00B51636" w:rsidP="004661F5">
      <w:pPr>
        <w:pStyle w:val="BITTextkrper"/>
        <w:keepNext/>
        <w:jc w:val="center"/>
      </w:pPr>
      <w:r w:rsidRPr="00246119">
        <w:rPr>
          <w:noProof/>
          <w:lang w:val="fr-CH"/>
        </w:rPr>
        <w:drawing>
          <wp:inline distT="0" distB="0" distL="0" distR="0" wp14:anchorId="2DC2B846" wp14:editId="4921EBDF">
            <wp:extent cx="3082332" cy="4479958"/>
            <wp:effectExtent l="0" t="0" r="3810" b="0"/>
            <wp:docPr id="971447206"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47206" name="Image 1" descr="Une image contenant texte, capture d’écran, nombre, Police&#10;&#10;Le contenu généré par l’IA peut être incorrect."/>
                    <pic:cNvPicPr/>
                  </pic:nvPicPr>
                  <pic:blipFill>
                    <a:blip r:embed="rId25"/>
                    <a:stretch>
                      <a:fillRect/>
                    </a:stretch>
                  </pic:blipFill>
                  <pic:spPr>
                    <a:xfrm>
                      <a:off x="0" y="0"/>
                      <a:ext cx="3090586" cy="4491955"/>
                    </a:xfrm>
                    <a:prstGeom prst="rect">
                      <a:avLst/>
                    </a:prstGeom>
                  </pic:spPr>
                </pic:pic>
              </a:graphicData>
            </a:graphic>
          </wp:inline>
        </w:drawing>
      </w:r>
    </w:p>
    <w:p w14:paraId="1A42AEB8" w14:textId="15C1C64A" w:rsidR="00B51636" w:rsidRPr="00246119" w:rsidRDefault="004661F5" w:rsidP="004661F5">
      <w:pPr>
        <w:pStyle w:val="Lgende"/>
        <w:rPr>
          <w:lang w:val="fr-CH"/>
        </w:rPr>
      </w:pPr>
      <w:r>
        <w:t xml:space="preserve">Figure </w:t>
      </w:r>
      <w:r>
        <w:fldChar w:fldCharType="begin"/>
      </w:r>
      <w:r>
        <w:instrText xml:space="preserve"> SEQ Figure \* ARABIC </w:instrText>
      </w:r>
      <w:r>
        <w:fldChar w:fldCharType="separate"/>
      </w:r>
      <w:r w:rsidR="0035291E">
        <w:rPr>
          <w:noProof/>
        </w:rPr>
        <w:t>14</w:t>
      </w:r>
      <w:r>
        <w:fldChar w:fldCharType="end"/>
      </w:r>
      <w:r>
        <w:t xml:space="preserve"> - </w:t>
      </w:r>
      <w:r w:rsidRPr="00B273E3">
        <w:t>maq_modifArt</w:t>
      </w:r>
      <w:r>
        <w:t>.png</w:t>
      </w:r>
    </w:p>
    <w:p w14:paraId="63457ECB" w14:textId="5C09BE0D" w:rsidR="00E9559B" w:rsidRDefault="00110668" w:rsidP="00F93B5F">
      <w:pPr>
        <w:pStyle w:val="Titre2"/>
        <w:numPr>
          <w:ilvl w:val="1"/>
          <w:numId w:val="1"/>
        </w:numPr>
        <w:rPr>
          <w:lang w:val="fr-CH"/>
        </w:rPr>
      </w:pPr>
      <w:bookmarkStart w:id="25" w:name="_Toc199227073"/>
      <w:r w:rsidRPr="00246119">
        <w:rPr>
          <w:lang w:val="fr-CH"/>
        </w:rPr>
        <w:t>Sécurité de l’information et protection des données</w:t>
      </w:r>
      <w:bookmarkEnd w:id="20"/>
      <w:bookmarkEnd w:id="25"/>
    </w:p>
    <w:p w14:paraId="665985FC" w14:textId="6028C8EB" w:rsidR="005C3CDF" w:rsidRPr="00246119" w:rsidRDefault="00D268F0" w:rsidP="005C3CDF">
      <w:pPr>
        <w:pStyle w:val="BITTextkrper"/>
        <w:rPr>
          <w:lang w:val="fr-CH"/>
        </w:rPr>
      </w:pPr>
      <w:r>
        <w:rPr>
          <w:lang w:val="fr-CH"/>
        </w:rPr>
        <w:t>Ce projet ne sera pas utilisé</w:t>
      </w:r>
      <w:r w:rsidR="009E28D7">
        <w:rPr>
          <w:lang w:val="fr-CH"/>
        </w:rPr>
        <w:t xml:space="preserve"> plus tard</w:t>
      </w:r>
      <w:r w:rsidR="00EE33BE">
        <w:rPr>
          <w:lang w:val="fr-CH"/>
        </w:rPr>
        <w:t xml:space="preserve">, </w:t>
      </w:r>
      <w:r w:rsidR="00337BBE">
        <w:rPr>
          <w:lang w:val="fr-CH"/>
        </w:rPr>
        <w:t>aucune autres personnes ne sera impacté étant donné que ce n’est pas un</w:t>
      </w:r>
      <w:r w:rsidR="007B438D">
        <w:rPr>
          <w:lang w:val="fr-CH"/>
        </w:rPr>
        <w:t xml:space="preserve"> contrat</w:t>
      </w:r>
      <w:r w:rsidR="00337BBE">
        <w:rPr>
          <w:lang w:val="fr-CH"/>
        </w:rPr>
        <w:t>. Ce projet sert de test uniquement</w:t>
      </w:r>
      <w:r w:rsidR="00B5342F">
        <w:rPr>
          <w:lang w:val="fr-CH"/>
        </w:rPr>
        <w:t xml:space="preserve">, il y </w:t>
      </w:r>
      <w:r w:rsidR="0078515B">
        <w:rPr>
          <w:lang w:val="fr-CH"/>
        </w:rPr>
        <w:t xml:space="preserve">aura quand même HTTPS mis en place </w:t>
      </w:r>
      <w:r w:rsidR="006E1FBE">
        <w:rPr>
          <w:lang w:val="fr-CH"/>
        </w:rPr>
        <w:t xml:space="preserve">et un login pour se connecter à la page de </w:t>
      </w:r>
      <w:r w:rsidR="008057B5">
        <w:rPr>
          <w:lang w:val="fr-CH"/>
        </w:rPr>
        <w:t>gestion des articles</w:t>
      </w:r>
      <w:bookmarkStart w:id="26" w:name="_Toc114965602"/>
      <w:r w:rsidR="000C6C3B">
        <w:rPr>
          <w:lang w:val="fr-CH"/>
        </w:rPr>
        <w:t>.</w:t>
      </w:r>
    </w:p>
    <w:p w14:paraId="4F173B8B" w14:textId="59FBED2B" w:rsidR="0020684A" w:rsidRDefault="008D56FE" w:rsidP="008D56FE">
      <w:pPr>
        <w:pStyle w:val="Titre1"/>
        <w:rPr>
          <w:lang w:val="fr-CH"/>
        </w:rPr>
      </w:pPr>
      <w:bookmarkStart w:id="27" w:name="_Toc199227074"/>
      <w:r w:rsidRPr="00246119">
        <w:rPr>
          <w:lang w:val="fr-CH"/>
        </w:rPr>
        <w:lastRenderedPageBreak/>
        <w:t>Travaux préparatoires</w:t>
      </w:r>
      <w:bookmarkEnd w:id="27"/>
    </w:p>
    <w:p w14:paraId="28073DCB" w14:textId="198545BC" w:rsidR="00736B14" w:rsidRDefault="00F7618A" w:rsidP="00F7618A">
      <w:pPr>
        <w:pStyle w:val="Titre2"/>
        <w:rPr>
          <w:lang w:val="fr-CH"/>
        </w:rPr>
      </w:pPr>
      <w:bookmarkStart w:id="28" w:name="_Toc199227075"/>
      <w:r>
        <w:rPr>
          <w:lang w:val="fr-CH"/>
        </w:rPr>
        <w:t>Librairie d’animation javascript</w:t>
      </w:r>
      <w:bookmarkEnd w:id="28"/>
    </w:p>
    <w:p w14:paraId="522A697D" w14:textId="1AD16A75" w:rsidR="00FB7B1F" w:rsidRDefault="00AD79D6" w:rsidP="00131B1C">
      <w:pPr>
        <w:pStyle w:val="BITTextkrper"/>
        <w:rPr>
          <w:lang w:val="fr-CH"/>
        </w:rPr>
      </w:pPr>
      <w:r>
        <w:rPr>
          <w:lang w:val="fr-CH"/>
        </w:rPr>
        <w:t xml:space="preserve">La librairie choisie pour </w:t>
      </w:r>
      <w:r w:rsidR="00DA14AD">
        <w:rPr>
          <w:lang w:val="fr-CH"/>
        </w:rPr>
        <w:t xml:space="preserve">l’animation entre les pages est </w:t>
      </w:r>
      <w:r w:rsidR="008D5625">
        <w:rPr>
          <w:lang w:val="fr-CH"/>
        </w:rPr>
        <w:t>S</w:t>
      </w:r>
      <w:r w:rsidR="00DA14AD">
        <w:rPr>
          <w:lang w:val="fr-CH"/>
        </w:rPr>
        <w:t>lick.js</w:t>
      </w:r>
      <w:r w:rsidR="0099613D">
        <w:rPr>
          <w:lang w:val="fr-CH"/>
        </w:rPr>
        <w:t>, elle permet de faire différent</w:t>
      </w:r>
      <w:r w:rsidR="00E46532">
        <w:rPr>
          <w:lang w:val="fr-CH"/>
        </w:rPr>
        <w:t xml:space="preserve">es type d’animation entre les données. Ce site web permet </w:t>
      </w:r>
      <w:r w:rsidR="00935D37">
        <w:rPr>
          <w:lang w:val="fr-CH"/>
        </w:rPr>
        <w:t>de tester ces différentes animations mais</w:t>
      </w:r>
      <w:r w:rsidR="00247592">
        <w:rPr>
          <w:lang w:val="fr-CH"/>
        </w:rPr>
        <w:t xml:space="preserve"> fourni également des démonstrations ainsi que des bouts de codes permettant de </w:t>
      </w:r>
      <w:r w:rsidR="00DA2EEF">
        <w:rPr>
          <w:lang w:val="fr-CH"/>
        </w:rPr>
        <w:t>les tester.</w:t>
      </w:r>
    </w:p>
    <w:p w14:paraId="061A0DE8" w14:textId="6C6E91B5" w:rsidR="00F84EF4" w:rsidRPr="00F7618A" w:rsidRDefault="00F84EF4" w:rsidP="00131B1C">
      <w:pPr>
        <w:pStyle w:val="BITTextkrper"/>
        <w:rPr>
          <w:lang w:val="fr-CH"/>
        </w:rPr>
      </w:pPr>
      <w:r>
        <w:rPr>
          <w:lang w:val="fr-CH"/>
        </w:rPr>
        <w:t xml:space="preserve">Voici l’adresse pour la librairie : </w:t>
      </w:r>
      <w:hyperlink r:id="rId26" w:history="1">
        <w:proofErr w:type="spellStart"/>
        <w:r w:rsidRPr="00F84EF4">
          <w:rPr>
            <w:rStyle w:val="Lienhypertexte"/>
          </w:rPr>
          <w:t>slick</w:t>
        </w:r>
        <w:proofErr w:type="spellEnd"/>
        <w:r w:rsidRPr="00F84EF4">
          <w:rPr>
            <w:rStyle w:val="Lienhypertexte"/>
          </w:rPr>
          <w:t xml:space="preserve"> - </w:t>
        </w:r>
        <w:proofErr w:type="spellStart"/>
        <w:r w:rsidRPr="00F84EF4">
          <w:rPr>
            <w:rStyle w:val="Lienhypertexte"/>
          </w:rPr>
          <w:t>the</w:t>
        </w:r>
        <w:proofErr w:type="spellEnd"/>
        <w:r w:rsidRPr="00F84EF4">
          <w:rPr>
            <w:rStyle w:val="Lienhypertexte"/>
          </w:rPr>
          <w:t xml:space="preserve"> last </w:t>
        </w:r>
        <w:proofErr w:type="spellStart"/>
        <w:r w:rsidRPr="00F84EF4">
          <w:rPr>
            <w:rStyle w:val="Lienhypertexte"/>
          </w:rPr>
          <w:t>carousel</w:t>
        </w:r>
        <w:proofErr w:type="spellEnd"/>
        <w:r w:rsidRPr="00F84EF4">
          <w:rPr>
            <w:rStyle w:val="Lienhypertexte"/>
          </w:rPr>
          <w:t xml:space="preserve"> </w:t>
        </w:r>
        <w:proofErr w:type="spellStart"/>
        <w:r w:rsidRPr="00F84EF4">
          <w:rPr>
            <w:rStyle w:val="Lienhypertexte"/>
          </w:rPr>
          <w:t>you'll</w:t>
        </w:r>
        <w:proofErr w:type="spellEnd"/>
        <w:r w:rsidRPr="00F84EF4">
          <w:rPr>
            <w:rStyle w:val="Lienhypertexte"/>
          </w:rPr>
          <w:t xml:space="preserve"> </w:t>
        </w:r>
        <w:proofErr w:type="spellStart"/>
        <w:r w:rsidRPr="00F84EF4">
          <w:rPr>
            <w:rStyle w:val="Lienhypertexte"/>
          </w:rPr>
          <w:t>ever</w:t>
        </w:r>
        <w:proofErr w:type="spellEnd"/>
        <w:r w:rsidRPr="00F84EF4">
          <w:rPr>
            <w:rStyle w:val="Lienhypertexte"/>
          </w:rPr>
          <w:t xml:space="preserve"> </w:t>
        </w:r>
        <w:proofErr w:type="spellStart"/>
        <w:r w:rsidRPr="00F84EF4">
          <w:rPr>
            <w:rStyle w:val="Lienhypertexte"/>
          </w:rPr>
          <w:t>need</w:t>
        </w:r>
        <w:proofErr w:type="spellEnd"/>
      </w:hyperlink>
    </w:p>
    <w:p w14:paraId="25643672" w14:textId="11792FEE" w:rsidR="002E4C98" w:rsidRPr="00246119" w:rsidRDefault="00110668" w:rsidP="00F93B5F">
      <w:pPr>
        <w:pStyle w:val="Titre1"/>
        <w:numPr>
          <w:ilvl w:val="0"/>
          <w:numId w:val="1"/>
        </w:numPr>
        <w:rPr>
          <w:lang w:val="fr-CH"/>
        </w:rPr>
      </w:pPr>
      <w:bookmarkStart w:id="29" w:name="_Toc250790980"/>
      <w:bookmarkStart w:id="30" w:name="_Toc199227076"/>
      <w:bookmarkEnd w:id="26"/>
      <w:r w:rsidRPr="00246119">
        <w:rPr>
          <w:lang w:val="fr-CH"/>
        </w:rPr>
        <w:lastRenderedPageBreak/>
        <w:t>Concept</w:t>
      </w:r>
      <w:bookmarkEnd w:id="29"/>
      <w:r w:rsidR="00B457BE" w:rsidRPr="00246119">
        <w:rPr>
          <w:lang w:val="fr-CH"/>
        </w:rPr>
        <w:t>ion</w:t>
      </w:r>
      <w:bookmarkEnd w:id="30"/>
    </w:p>
    <w:p w14:paraId="10898983" w14:textId="77777777" w:rsidR="002E4C98" w:rsidRPr="00EF1252" w:rsidRDefault="00110668" w:rsidP="00F93B5F">
      <w:pPr>
        <w:pStyle w:val="Titre2"/>
        <w:numPr>
          <w:ilvl w:val="1"/>
          <w:numId w:val="1"/>
        </w:numPr>
        <w:rPr>
          <w:highlight w:val="yellow"/>
          <w:lang w:val="fr-CH"/>
        </w:rPr>
      </w:pPr>
      <w:bookmarkStart w:id="31" w:name="_Toc250790981"/>
      <w:bookmarkStart w:id="32" w:name="_Toc199227077"/>
      <w:r w:rsidRPr="00EF1252">
        <w:rPr>
          <w:highlight w:val="yellow"/>
          <w:lang w:val="fr-CH"/>
        </w:rPr>
        <w:t>Exigences du système</w:t>
      </w:r>
      <w:bookmarkEnd w:id="31"/>
      <w:bookmarkEnd w:id="32"/>
    </w:p>
    <w:p w14:paraId="652B6CA1" w14:textId="550E0F5C" w:rsidR="00685C0A" w:rsidRPr="002E2083" w:rsidRDefault="002E2083" w:rsidP="00685C0A">
      <w:pPr>
        <w:pStyle w:val="BITTextkrper"/>
        <w:rPr>
          <w:lang w:val="fr-CH"/>
        </w:rPr>
      </w:pPr>
      <w:r w:rsidRPr="002E2083">
        <w:rPr>
          <w:lang w:val="fr-CH"/>
        </w:rPr>
        <w:t xml:space="preserve">Après </w:t>
      </w:r>
      <w:r>
        <w:rPr>
          <w:lang w:val="fr-CH"/>
        </w:rPr>
        <w:t xml:space="preserve">discussion avec mon responsable supérieur </w:t>
      </w:r>
      <w:r w:rsidR="006D6251">
        <w:rPr>
          <w:lang w:val="fr-CH"/>
        </w:rPr>
        <w:t>professionnel,</w:t>
      </w:r>
    </w:p>
    <w:p w14:paraId="1CA3CFC3" w14:textId="45F9C56D" w:rsidR="00F27ABA" w:rsidRPr="003C5068" w:rsidRDefault="00F27ABA" w:rsidP="00F27ABA">
      <w:pPr>
        <w:pStyle w:val="Titre2"/>
        <w:rPr>
          <w:highlight w:val="yellow"/>
        </w:rPr>
      </w:pPr>
      <w:bookmarkStart w:id="33" w:name="_Toc250790982"/>
      <w:bookmarkStart w:id="34" w:name="_Toc199227078"/>
      <w:r w:rsidRPr="003C5068">
        <w:rPr>
          <w:highlight w:val="yellow"/>
        </w:rPr>
        <w:t xml:space="preserve">Architecture du </w:t>
      </w:r>
      <w:proofErr w:type="spellStart"/>
      <w:r w:rsidRPr="003C5068">
        <w:rPr>
          <w:highlight w:val="yellow"/>
        </w:rPr>
        <w:t>système</w:t>
      </w:r>
      <w:bookmarkEnd w:id="33"/>
      <w:bookmarkEnd w:id="34"/>
      <w:proofErr w:type="spellEnd"/>
    </w:p>
    <w:p w14:paraId="0DABB778" w14:textId="77777777" w:rsidR="002E4C98" w:rsidRPr="003C5068" w:rsidRDefault="00110668" w:rsidP="00F93B5F">
      <w:pPr>
        <w:pStyle w:val="Titre2"/>
        <w:numPr>
          <w:ilvl w:val="1"/>
          <w:numId w:val="1"/>
        </w:numPr>
        <w:rPr>
          <w:highlight w:val="yellow"/>
          <w:lang w:val="fr-CH"/>
        </w:rPr>
      </w:pPr>
      <w:bookmarkStart w:id="35" w:name="_Toc250790983"/>
      <w:bookmarkStart w:id="36" w:name="_Toc199227079"/>
      <w:r w:rsidRPr="003C5068">
        <w:rPr>
          <w:highlight w:val="yellow"/>
          <w:lang w:val="fr-CH"/>
        </w:rPr>
        <w:t>Plan d’intégration des systèmes</w:t>
      </w:r>
      <w:bookmarkEnd w:id="35"/>
      <w:bookmarkEnd w:id="36"/>
    </w:p>
    <w:p w14:paraId="0D4DCF87" w14:textId="77777777" w:rsidR="002E4C98" w:rsidRPr="00857DFE" w:rsidRDefault="00110668" w:rsidP="00F93B5F">
      <w:pPr>
        <w:pStyle w:val="Titre2"/>
        <w:numPr>
          <w:ilvl w:val="1"/>
          <w:numId w:val="1"/>
        </w:numPr>
        <w:rPr>
          <w:lang w:val="fr-CH"/>
        </w:rPr>
      </w:pPr>
      <w:bookmarkStart w:id="37" w:name="_Toc250790984"/>
      <w:bookmarkStart w:id="38" w:name="_Toc199227080"/>
      <w:r w:rsidRPr="00857DFE">
        <w:rPr>
          <w:lang w:val="fr-CH"/>
        </w:rPr>
        <w:t>Concept d‘implémentation</w:t>
      </w:r>
      <w:bookmarkEnd w:id="37"/>
      <w:bookmarkEnd w:id="38"/>
    </w:p>
    <w:p w14:paraId="386362D9" w14:textId="77777777" w:rsidR="007D5013" w:rsidRDefault="007D5013" w:rsidP="007D5013">
      <w:pPr>
        <w:pStyle w:val="Titre3"/>
        <w:rPr>
          <w:lang w:val="fr-CH"/>
        </w:rPr>
      </w:pPr>
      <w:r w:rsidRPr="00246119">
        <w:rPr>
          <w:lang w:val="fr-CH"/>
        </w:rPr>
        <w:t>Diagramme de classes du client</w:t>
      </w:r>
    </w:p>
    <w:p w14:paraId="57D3F214" w14:textId="77777777" w:rsidR="007D5013" w:rsidRDefault="007D5013" w:rsidP="007D5013">
      <w:pPr>
        <w:pStyle w:val="BITTextkrper"/>
        <w:rPr>
          <w:lang w:val="fr-CH"/>
        </w:rPr>
      </w:pPr>
      <w:r>
        <w:rPr>
          <w:lang w:val="fr-CH"/>
        </w:rPr>
        <w:t>Ce diagramme de classe correspond à la structure de la partie client de l’application. Chaque pages html possède un contrôleur, et chaque contrôleur est relié au fichier de service HTTP.</w:t>
      </w:r>
    </w:p>
    <w:p w14:paraId="78FABB89" w14:textId="08B9198D" w:rsidR="007D5013" w:rsidRPr="00B653B8" w:rsidRDefault="007D5013" w:rsidP="007D5013">
      <w:pPr>
        <w:pStyle w:val="BITTextkrper"/>
        <w:rPr>
          <w:lang w:val="fr-CH"/>
        </w:rPr>
      </w:pPr>
      <w:r>
        <w:rPr>
          <w:lang w:val="fr-CH"/>
        </w:rPr>
        <w:t xml:space="preserve">Les couleurs correspondent au modèle MVC. Les classes jaunes correspondent aux </w:t>
      </w:r>
      <w:proofErr w:type="spellStart"/>
      <w:r>
        <w:rPr>
          <w:lang w:val="fr-CH"/>
        </w:rPr>
        <w:t>View</w:t>
      </w:r>
      <w:proofErr w:type="spellEnd"/>
      <w:r>
        <w:rPr>
          <w:lang w:val="fr-CH"/>
        </w:rPr>
        <w:t xml:space="preserve">, les classes vertes correspondent aux Controller et </w:t>
      </w:r>
      <w:r w:rsidR="00AB6B20">
        <w:rPr>
          <w:lang w:val="fr-CH"/>
        </w:rPr>
        <w:t>les classes bleues</w:t>
      </w:r>
      <w:r>
        <w:rPr>
          <w:lang w:val="fr-CH"/>
        </w:rPr>
        <w:t xml:space="preserve"> correspondent au </w:t>
      </w:r>
      <w:proofErr w:type="spellStart"/>
      <w:r>
        <w:rPr>
          <w:lang w:val="fr-CH"/>
        </w:rPr>
        <w:t>Worker</w:t>
      </w:r>
      <w:proofErr w:type="spellEnd"/>
      <w:r w:rsidR="00AB6B20">
        <w:rPr>
          <w:lang w:val="fr-CH"/>
        </w:rPr>
        <w:t>.</w:t>
      </w:r>
    </w:p>
    <w:p w14:paraId="32165AB0" w14:textId="77777777" w:rsidR="00001654" w:rsidRDefault="007D5013" w:rsidP="00001654">
      <w:pPr>
        <w:pStyle w:val="BITTextkrper"/>
        <w:keepNext/>
      </w:pPr>
      <w:r w:rsidRPr="00246119">
        <w:rPr>
          <w:noProof/>
          <w:lang w:val="fr-CH"/>
        </w:rPr>
        <w:drawing>
          <wp:inline distT="0" distB="0" distL="0" distR="0" wp14:anchorId="0CEF0033" wp14:editId="47E74A37">
            <wp:extent cx="5519024" cy="3314700"/>
            <wp:effectExtent l="0" t="0" r="5715" b="0"/>
            <wp:docPr id="1453439834"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39834" name="Image 1" descr="Une image contenant texte, capture d’écran, diagramme, ligne&#10;&#10;Le contenu généré par l’IA peut être incorrect."/>
                    <pic:cNvPicPr/>
                  </pic:nvPicPr>
                  <pic:blipFill>
                    <a:blip r:embed="rId27"/>
                    <a:stretch>
                      <a:fillRect/>
                    </a:stretch>
                  </pic:blipFill>
                  <pic:spPr>
                    <a:xfrm>
                      <a:off x="0" y="0"/>
                      <a:ext cx="5520183" cy="3315396"/>
                    </a:xfrm>
                    <a:prstGeom prst="rect">
                      <a:avLst/>
                    </a:prstGeom>
                  </pic:spPr>
                </pic:pic>
              </a:graphicData>
            </a:graphic>
          </wp:inline>
        </w:drawing>
      </w:r>
    </w:p>
    <w:p w14:paraId="45F9618B" w14:textId="67B2032F" w:rsidR="007D5013" w:rsidRPr="00001654" w:rsidRDefault="00001654" w:rsidP="00001654">
      <w:pPr>
        <w:pStyle w:val="Lgende"/>
      </w:pPr>
      <w:r>
        <w:t xml:space="preserve">Figure </w:t>
      </w:r>
      <w:r>
        <w:fldChar w:fldCharType="begin"/>
      </w:r>
      <w:r>
        <w:instrText xml:space="preserve"> SEQ Figure \* ARABIC </w:instrText>
      </w:r>
      <w:r>
        <w:fldChar w:fldCharType="separate"/>
      </w:r>
      <w:r w:rsidR="0035291E">
        <w:rPr>
          <w:noProof/>
        </w:rPr>
        <w:t>15</w:t>
      </w:r>
      <w:r>
        <w:fldChar w:fldCharType="end"/>
      </w:r>
      <w:r>
        <w:t xml:space="preserve"> - </w:t>
      </w:r>
      <w:r w:rsidRPr="00472CAF">
        <w:t>diagCla_client.png</w:t>
      </w:r>
    </w:p>
    <w:tbl>
      <w:tblPr>
        <w:tblStyle w:val="Grilledutableau"/>
        <w:tblW w:w="0" w:type="auto"/>
        <w:tblLook w:val="04A0" w:firstRow="1" w:lastRow="0" w:firstColumn="1" w:lastColumn="0" w:noHBand="0" w:noVBand="1"/>
      </w:tblPr>
      <w:tblGrid>
        <w:gridCol w:w="4530"/>
        <w:gridCol w:w="4531"/>
      </w:tblGrid>
      <w:tr w:rsidR="007D5013" w14:paraId="133EE65E" w14:textId="77777777" w:rsidTr="004B3FC7">
        <w:tc>
          <w:tcPr>
            <w:tcW w:w="4530" w:type="dxa"/>
          </w:tcPr>
          <w:p w14:paraId="0B1FE532" w14:textId="77777777" w:rsidR="007D5013" w:rsidRPr="006D3970" w:rsidRDefault="007D5013" w:rsidP="004B3FC7">
            <w:pPr>
              <w:pStyle w:val="BITTextkrper"/>
              <w:jc w:val="center"/>
              <w:rPr>
                <w:b/>
                <w:bCs/>
                <w:lang w:val="fr-CH"/>
              </w:rPr>
            </w:pPr>
            <w:r w:rsidRPr="006D3970">
              <w:rPr>
                <w:b/>
                <w:bCs/>
                <w:lang w:val="fr-CH"/>
              </w:rPr>
              <w:t>Classe</w:t>
            </w:r>
          </w:p>
        </w:tc>
        <w:tc>
          <w:tcPr>
            <w:tcW w:w="4531" w:type="dxa"/>
          </w:tcPr>
          <w:p w14:paraId="61A85E84" w14:textId="77777777" w:rsidR="007D5013" w:rsidRPr="006D3970" w:rsidRDefault="007D5013" w:rsidP="004B3FC7">
            <w:pPr>
              <w:pStyle w:val="BITTextkrper"/>
              <w:jc w:val="center"/>
              <w:rPr>
                <w:b/>
                <w:bCs/>
                <w:lang w:val="fr-CH"/>
              </w:rPr>
            </w:pPr>
            <w:r w:rsidRPr="006D3970">
              <w:rPr>
                <w:b/>
                <w:bCs/>
                <w:lang w:val="fr-CH"/>
              </w:rPr>
              <w:t>Fonction</w:t>
            </w:r>
          </w:p>
        </w:tc>
      </w:tr>
      <w:tr w:rsidR="007D5013" w:rsidRPr="00654A54" w14:paraId="346E8D5F" w14:textId="77777777" w:rsidTr="004B3FC7">
        <w:tc>
          <w:tcPr>
            <w:tcW w:w="4530" w:type="dxa"/>
            <w:shd w:val="clear" w:color="auto" w:fill="FFFFCC"/>
          </w:tcPr>
          <w:p w14:paraId="6F1853A7" w14:textId="77777777" w:rsidR="007D5013" w:rsidRDefault="007D5013" w:rsidP="004B3FC7">
            <w:pPr>
              <w:pStyle w:val="BITTextkrper"/>
              <w:rPr>
                <w:lang w:val="fr-CH"/>
              </w:rPr>
            </w:pPr>
            <w:r>
              <w:rPr>
                <w:lang w:val="fr-CH"/>
              </w:rPr>
              <w:lastRenderedPageBreak/>
              <w:t>index.html</w:t>
            </w:r>
          </w:p>
        </w:tc>
        <w:tc>
          <w:tcPr>
            <w:tcW w:w="4531" w:type="dxa"/>
          </w:tcPr>
          <w:p w14:paraId="134E0DA7" w14:textId="77777777" w:rsidR="007D5013" w:rsidRDefault="007D5013" w:rsidP="004B3FC7">
            <w:pPr>
              <w:pStyle w:val="BITTextkrper"/>
              <w:rPr>
                <w:lang w:val="fr-CH"/>
              </w:rPr>
            </w:pPr>
            <w:r>
              <w:rPr>
                <w:lang w:val="fr-CH"/>
              </w:rPr>
              <w:t>Permet la mise en page de la page d’affichage du menu.</w:t>
            </w:r>
          </w:p>
        </w:tc>
      </w:tr>
      <w:tr w:rsidR="007D5013" w:rsidRPr="00654A54" w14:paraId="4C1F0A4A" w14:textId="77777777" w:rsidTr="004B3FC7">
        <w:tc>
          <w:tcPr>
            <w:tcW w:w="4530" w:type="dxa"/>
            <w:shd w:val="clear" w:color="auto" w:fill="FFFFCC"/>
          </w:tcPr>
          <w:p w14:paraId="103236DA" w14:textId="77777777" w:rsidR="007D5013" w:rsidRDefault="007D5013" w:rsidP="004B3FC7">
            <w:pPr>
              <w:pStyle w:val="BITTextkrper"/>
              <w:rPr>
                <w:lang w:val="fr-CH"/>
              </w:rPr>
            </w:pPr>
            <w:r>
              <w:rPr>
                <w:lang w:val="fr-CH"/>
              </w:rPr>
              <w:t>admin.html</w:t>
            </w:r>
          </w:p>
        </w:tc>
        <w:tc>
          <w:tcPr>
            <w:tcW w:w="4531" w:type="dxa"/>
          </w:tcPr>
          <w:p w14:paraId="716F0BA7" w14:textId="77777777" w:rsidR="007D5013" w:rsidRDefault="007D5013" w:rsidP="004B3FC7">
            <w:pPr>
              <w:pStyle w:val="BITTextkrper"/>
              <w:rPr>
                <w:lang w:val="fr-CH"/>
              </w:rPr>
            </w:pPr>
            <w:r>
              <w:rPr>
                <w:lang w:val="fr-CH"/>
              </w:rPr>
              <w:t>Permet la mise en page de la page d’ajout, de suppression et de modification.</w:t>
            </w:r>
          </w:p>
        </w:tc>
      </w:tr>
      <w:tr w:rsidR="007D5013" w:rsidRPr="00654A54" w14:paraId="794EE0B2" w14:textId="77777777" w:rsidTr="004B3FC7">
        <w:tc>
          <w:tcPr>
            <w:tcW w:w="4530" w:type="dxa"/>
            <w:shd w:val="clear" w:color="auto" w:fill="CCFFCC"/>
          </w:tcPr>
          <w:p w14:paraId="5DDAA634" w14:textId="77777777" w:rsidR="007D5013" w:rsidRDefault="007D5013" w:rsidP="004B3FC7">
            <w:pPr>
              <w:pStyle w:val="BITTextkrper"/>
              <w:rPr>
                <w:lang w:val="fr-CH"/>
              </w:rPr>
            </w:pPr>
            <w:r>
              <w:rPr>
                <w:lang w:val="fr-CH"/>
              </w:rPr>
              <w:t>indexCtrl.js</w:t>
            </w:r>
          </w:p>
        </w:tc>
        <w:tc>
          <w:tcPr>
            <w:tcW w:w="4531" w:type="dxa"/>
          </w:tcPr>
          <w:p w14:paraId="2826F342" w14:textId="77777777" w:rsidR="007D5013" w:rsidRDefault="007D5013" w:rsidP="004B3FC7">
            <w:pPr>
              <w:pStyle w:val="BITTextkrper"/>
              <w:rPr>
                <w:lang w:val="fr-CH"/>
              </w:rPr>
            </w:pPr>
            <w:r>
              <w:rPr>
                <w:lang w:val="fr-CH"/>
              </w:rPr>
              <w:t>Correspond au contrôleur de la page index.html. Ce fichier permet le lien entre index.html et les services http.</w:t>
            </w:r>
          </w:p>
        </w:tc>
      </w:tr>
      <w:tr w:rsidR="007D5013" w:rsidRPr="00654A54" w14:paraId="7F0F99F2" w14:textId="77777777" w:rsidTr="004B3FC7">
        <w:tc>
          <w:tcPr>
            <w:tcW w:w="4530" w:type="dxa"/>
            <w:shd w:val="clear" w:color="auto" w:fill="CCFFCC"/>
          </w:tcPr>
          <w:p w14:paraId="620F15EE" w14:textId="77777777" w:rsidR="007D5013" w:rsidRDefault="007D5013" w:rsidP="004B3FC7">
            <w:pPr>
              <w:pStyle w:val="BITTextkrper"/>
              <w:rPr>
                <w:lang w:val="fr-CH"/>
              </w:rPr>
            </w:pPr>
            <w:r>
              <w:rPr>
                <w:lang w:val="fr-CH"/>
              </w:rPr>
              <w:t>adminCtrl.js</w:t>
            </w:r>
          </w:p>
        </w:tc>
        <w:tc>
          <w:tcPr>
            <w:tcW w:w="4531" w:type="dxa"/>
          </w:tcPr>
          <w:p w14:paraId="77C942AB" w14:textId="77777777" w:rsidR="007D5013" w:rsidRDefault="007D5013" w:rsidP="004B3FC7">
            <w:pPr>
              <w:pStyle w:val="BITTextkrper"/>
              <w:rPr>
                <w:lang w:val="fr-CH"/>
              </w:rPr>
            </w:pPr>
            <w:r>
              <w:rPr>
                <w:lang w:val="fr-CH"/>
              </w:rPr>
              <w:t>Correspond au contrôleur de la page admin.html. Ce fichier permet le lien entre la page admin.html et les services http.</w:t>
            </w:r>
          </w:p>
        </w:tc>
      </w:tr>
      <w:tr w:rsidR="007D5013" w:rsidRPr="00654A54" w14:paraId="648739DC" w14:textId="77777777" w:rsidTr="004B3FC7">
        <w:tc>
          <w:tcPr>
            <w:tcW w:w="4530" w:type="dxa"/>
            <w:shd w:val="clear" w:color="auto" w:fill="CCFFFF"/>
          </w:tcPr>
          <w:p w14:paraId="1491D4A0" w14:textId="77777777" w:rsidR="007D5013" w:rsidRDefault="007D5013" w:rsidP="004B3FC7">
            <w:pPr>
              <w:pStyle w:val="BITTextkrper"/>
              <w:rPr>
                <w:lang w:val="fr-CH"/>
              </w:rPr>
            </w:pPr>
            <w:r>
              <w:rPr>
                <w:lang w:val="fr-CH"/>
              </w:rPr>
              <w:t>httpService.js</w:t>
            </w:r>
          </w:p>
        </w:tc>
        <w:tc>
          <w:tcPr>
            <w:tcW w:w="4531" w:type="dxa"/>
          </w:tcPr>
          <w:p w14:paraId="3996AD68" w14:textId="77777777" w:rsidR="007D5013" w:rsidRDefault="007D5013" w:rsidP="004B3FC7">
            <w:pPr>
              <w:pStyle w:val="BITTextkrper"/>
              <w:rPr>
                <w:lang w:val="fr-CH"/>
              </w:rPr>
            </w:pPr>
            <w:r>
              <w:rPr>
                <w:lang w:val="fr-CH"/>
              </w:rPr>
              <w:t>Ce fichier contient toutes les requêtes http communiqué au serveur. C’est aussi dans ce fichier que les codes d’erreurs sont indiqués.</w:t>
            </w:r>
          </w:p>
        </w:tc>
      </w:tr>
    </w:tbl>
    <w:p w14:paraId="32C386E9" w14:textId="77777777" w:rsidR="007D5013" w:rsidRDefault="007D5013" w:rsidP="007D5013">
      <w:pPr>
        <w:pStyle w:val="Titre3"/>
        <w:rPr>
          <w:lang w:val="fr-CH"/>
        </w:rPr>
      </w:pPr>
      <w:r w:rsidRPr="00246119">
        <w:rPr>
          <w:lang w:val="fr-CH"/>
        </w:rPr>
        <w:t>Diagramme de classes du serveur</w:t>
      </w:r>
    </w:p>
    <w:p w14:paraId="121B7842" w14:textId="77777777" w:rsidR="007D5013" w:rsidRDefault="007D5013" w:rsidP="007D5013">
      <w:pPr>
        <w:pStyle w:val="BITTextkrper"/>
        <w:rPr>
          <w:lang w:val="fr-CH"/>
        </w:rPr>
      </w:pPr>
      <w:r>
        <w:rPr>
          <w:lang w:val="fr-CH"/>
        </w:rPr>
        <w:t>Dans ce diagramme est indiqué la structure du serveur de l’application. Comme pour le diagramme de classe du client, les couleurs correspondent au modèle MVC.</w:t>
      </w:r>
    </w:p>
    <w:p w14:paraId="42E126C3" w14:textId="77777777" w:rsidR="007D5013" w:rsidRPr="003B3BAF" w:rsidRDefault="007D5013" w:rsidP="007D5013">
      <w:pPr>
        <w:pStyle w:val="BITTextkrper"/>
        <w:rPr>
          <w:lang w:val="fr-CH"/>
        </w:rPr>
      </w:pPr>
      <w:r>
        <w:rPr>
          <w:lang w:val="fr-CH"/>
        </w:rPr>
        <w:t xml:space="preserve">Les classes vertes correspondent aux Controller, les classes bleus aux </w:t>
      </w:r>
      <w:proofErr w:type="spellStart"/>
      <w:r>
        <w:rPr>
          <w:lang w:val="fr-CH"/>
        </w:rPr>
        <w:t>Worker</w:t>
      </w:r>
      <w:proofErr w:type="spellEnd"/>
      <w:r>
        <w:rPr>
          <w:lang w:val="fr-CH"/>
        </w:rPr>
        <w:t xml:space="preserve"> et les classes roses sont les </w:t>
      </w:r>
      <w:proofErr w:type="spellStart"/>
      <w:r>
        <w:rPr>
          <w:lang w:val="fr-CH"/>
        </w:rPr>
        <w:t>Beans</w:t>
      </w:r>
      <w:proofErr w:type="spellEnd"/>
      <w:r>
        <w:rPr>
          <w:lang w:val="fr-CH"/>
        </w:rPr>
        <w:t xml:space="preserve"> de l’application.</w:t>
      </w:r>
    </w:p>
    <w:p w14:paraId="508E1C8C" w14:textId="77777777" w:rsidR="0035291E" w:rsidRDefault="007A729E" w:rsidP="0035291E">
      <w:pPr>
        <w:pStyle w:val="BITTextkrper"/>
        <w:keepNext/>
      </w:pPr>
      <w:r>
        <w:rPr>
          <w:noProof/>
        </w:rPr>
        <w:lastRenderedPageBreak/>
        <w:drawing>
          <wp:inline distT="0" distB="0" distL="0" distR="0" wp14:anchorId="1676223A" wp14:editId="568C5DA2">
            <wp:extent cx="5760085" cy="4166870"/>
            <wp:effectExtent l="0" t="0" r="0" b="5080"/>
            <wp:docPr id="1509152317"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52317" name="Image 1" descr="Une image contenant texte, diagramme, capture d’écran, Plan&#10;&#10;Le contenu généré par l’IA peut être incorrect."/>
                    <pic:cNvPicPr/>
                  </pic:nvPicPr>
                  <pic:blipFill>
                    <a:blip r:embed="rId28"/>
                    <a:stretch>
                      <a:fillRect/>
                    </a:stretch>
                  </pic:blipFill>
                  <pic:spPr>
                    <a:xfrm>
                      <a:off x="0" y="0"/>
                      <a:ext cx="5760085" cy="4166870"/>
                    </a:xfrm>
                    <a:prstGeom prst="rect">
                      <a:avLst/>
                    </a:prstGeom>
                  </pic:spPr>
                </pic:pic>
              </a:graphicData>
            </a:graphic>
          </wp:inline>
        </w:drawing>
      </w:r>
    </w:p>
    <w:p w14:paraId="5298D5D0" w14:textId="486D9FCC" w:rsidR="007D5013" w:rsidRPr="0035291E" w:rsidRDefault="0035291E" w:rsidP="0035291E">
      <w:pPr>
        <w:pStyle w:val="Lgende"/>
      </w:pPr>
      <w:r>
        <w:t xml:space="preserve">Figure </w:t>
      </w:r>
      <w:r>
        <w:fldChar w:fldCharType="begin"/>
      </w:r>
      <w:r>
        <w:instrText xml:space="preserve"> SEQ Figure \* ARABIC </w:instrText>
      </w:r>
      <w:r>
        <w:fldChar w:fldCharType="separate"/>
      </w:r>
      <w:r>
        <w:rPr>
          <w:noProof/>
        </w:rPr>
        <w:t>16</w:t>
      </w:r>
      <w:r>
        <w:fldChar w:fldCharType="end"/>
      </w:r>
      <w:r>
        <w:t xml:space="preserve"> - </w:t>
      </w:r>
      <w:r w:rsidRPr="00A0498A">
        <w:t>diagCla_serveur.png</w:t>
      </w:r>
    </w:p>
    <w:tbl>
      <w:tblPr>
        <w:tblStyle w:val="Grilledutableau"/>
        <w:tblW w:w="0" w:type="auto"/>
        <w:tblLook w:val="04A0" w:firstRow="1" w:lastRow="0" w:firstColumn="1" w:lastColumn="0" w:noHBand="0" w:noVBand="1"/>
      </w:tblPr>
      <w:tblGrid>
        <w:gridCol w:w="4530"/>
        <w:gridCol w:w="4531"/>
      </w:tblGrid>
      <w:tr w:rsidR="007D5013" w14:paraId="5BE22199" w14:textId="77777777" w:rsidTr="004B3FC7">
        <w:tc>
          <w:tcPr>
            <w:tcW w:w="4530" w:type="dxa"/>
          </w:tcPr>
          <w:p w14:paraId="4C4F77A2" w14:textId="77777777" w:rsidR="007D5013" w:rsidRPr="007D5013" w:rsidRDefault="007D5013" w:rsidP="007D5013">
            <w:pPr>
              <w:pStyle w:val="BITTextkrper"/>
              <w:jc w:val="center"/>
              <w:rPr>
                <w:b/>
                <w:bCs/>
                <w:lang w:val="fr-CH"/>
              </w:rPr>
            </w:pPr>
            <w:r w:rsidRPr="007D5013">
              <w:rPr>
                <w:b/>
                <w:bCs/>
                <w:lang w:val="fr-CH"/>
              </w:rPr>
              <w:t>Fichier</w:t>
            </w:r>
          </w:p>
        </w:tc>
        <w:tc>
          <w:tcPr>
            <w:tcW w:w="4531" w:type="dxa"/>
          </w:tcPr>
          <w:p w14:paraId="1FAD7159" w14:textId="77777777" w:rsidR="007D5013" w:rsidRPr="007D5013" w:rsidRDefault="007D5013" w:rsidP="007D5013">
            <w:pPr>
              <w:pStyle w:val="BITTextkrper"/>
              <w:jc w:val="center"/>
              <w:rPr>
                <w:b/>
                <w:bCs/>
                <w:lang w:val="fr-CH"/>
              </w:rPr>
            </w:pPr>
            <w:r w:rsidRPr="007D5013">
              <w:rPr>
                <w:b/>
                <w:bCs/>
                <w:lang w:val="fr-CH"/>
              </w:rPr>
              <w:t>Fonction</w:t>
            </w:r>
          </w:p>
        </w:tc>
      </w:tr>
      <w:tr w:rsidR="007D5013" w:rsidRPr="00654A54" w14:paraId="1EF382D8" w14:textId="77777777" w:rsidTr="004B3FC7">
        <w:tc>
          <w:tcPr>
            <w:tcW w:w="4530" w:type="dxa"/>
            <w:shd w:val="clear" w:color="auto" w:fill="CCFFCC"/>
          </w:tcPr>
          <w:p w14:paraId="0D2FC240" w14:textId="77777777" w:rsidR="007D5013" w:rsidRDefault="007D5013" w:rsidP="004B3FC7">
            <w:pPr>
              <w:pStyle w:val="BITTextkrper"/>
              <w:rPr>
                <w:lang w:val="fr-CH"/>
              </w:rPr>
            </w:pPr>
            <w:proofErr w:type="spellStart"/>
            <w:r>
              <w:rPr>
                <w:lang w:val="fr-CH"/>
              </w:rPr>
              <w:t>displayMenu.php</w:t>
            </w:r>
            <w:proofErr w:type="spellEnd"/>
          </w:p>
        </w:tc>
        <w:tc>
          <w:tcPr>
            <w:tcW w:w="4531" w:type="dxa"/>
          </w:tcPr>
          <w:p w14:paraId="7C3BD8A7" w14:textId="17328417" w:rsidR="007D5013" w:rsidRDefault="007D5013" w:rsidP="004B3FC7">
            <w:pPr>
              <w:pStyle w:val="BITTextkrper"/>
              <w:rPr>
                <w:lang w:val="fr-CH"/>
              </w:rPr>
            </w:pPr>
            <w:r>
              <w:rPr>
                <w:lang w:val="fr-CH"/>
              </w:rPr>
              <w:t xml:space="preserve">Ce </w:t>
            </w:r>
            <w:proofErr w:type="spellStart"/>
            <w:r w:rsidR="00042C21">
              <w:rPr>
                <w:lang w:val="fr-CH"/>
              </w:rPr>
              <w:t>controller</w:t>
            </w:r>
            <w:proofErr w:type="spellEnd"/>
            <w:r w:rsidR="00042C21">
              <w:rPr>
                <w:lang w:val="fr-CH"/>
              </w:rPr>
              <w:t xml:space="preserve"> </w:t>
            </w:r>
            <w:r>
              <w:rPr>
                <w:lang w:val="fr-CH"/>
              </w:rPr>
              <w:t>permet de gérer l</w:t>
            </w:r>
            <w:r w:rsidR="00FE74E7">
              <w:rPr>
                <w:lang w:val="fr-CH"/>
              </w:rPr>
              <w:t xml:space="preserve">’affichage </w:t>
            </w:r>
            <w:r w:rsidR="00D402DC">
              <w:rPr>
                <w:lang w:val="fr-CH"/>
              </w:rPr>
              <w:t>des pages du menu</w:t>
            </w:r>
            <w:r w:rsidR="009B7F7B">
              <w:rPr>
                <w:lang w:val="fr-CH"/>
              </w:rPr>
              <w:t xml:space="preserve">. Ce fichier fait le lien entre </w:t>
            </w:r>
            <w:r w:rsidR="003421C6">
              <w:rPr>
                <w:lang w:val="fr-CH"/>
              </w:rPr>
              <w:t xml:space="preserve">les services http du client </w:t>
            </w:r>
            <w:r w:rsidR="00F1332F">
              <w:rPr>
                <w:lang w:val="fr-CH"/>
              </w:rPr>
              <w:t xml:space="preserve">et les </w:t>
            </w:r>
            <w:proofErr w:type="spellStart"/>
            <w:r w:rsidR="00042C21">
              <w:rPr>
                <w:lang w:val="fr-CH"/>
              </w:rPr>
              <w:t>w</w:t>
            </w:r>
            <w:r w:rsidR="00F1332F">
              <w:rPr>
                <w:lang w:val="fr-CH"/>
              </w:rPr>
              <w:t>orker</w:t>
            </w:r>
            <w:proofErr w:type="spellEnd"/>
            <w:r w:rsidR="00F1332F">
              <w:rPr>
                <w:lang w:val="fr-CH"/>
              </w:rPr>
              <w:t xml:space="preserve"> du serveur.</w:t>
            </w:r>
          </w:p>
        </w:tc>
      </w:tr>
      <w:tr w:rsidR="007D5013" w:rsidRPr="000A33F9" w14:paraId="60A688DA" w14:textId="77777777" w:rsidTr="004B3FC7">
        <w:tc>
          <w:tcPr>
            <w:tcW w:w="4530" w:type="dxa"/>
            <w:shd w:val="clear" w:color="auto" w:fill="CCFFCC"/>
          </w:tcPr>
          <w:p w14:paraId="7EEF5BD3" w14:textId="77777777" w:rsidR="007D5013" w:rsidRDefault="007D5013" w:rsidP="004B3FC7">
            <w:pPr>
              <w:pStyle w:val="BITTextkrper"/>
              <w:rPr>
                <w:lang w:val="fr-CH"/>
              </w:rPr>
            </w:pPr>
            <w:proofErr w:type="spellStart"/>
            <w:r>
              <w:rPr>
                <w:lang w:val="fr-CH"/>
              </w:rPr>
              <w:t>manageMenu.php</w:t>
            </w:r>
            <w:proofErr w:type="spellEnd"/>
          </w:p>
        </w:tc>
        <w:tc>
          <w:tcPr>
            <w:tcW w:w="4531" w:type="dxa"/>
          </w:tcPr>
          <w:p w14:paraId="3FA2B92B" w14:textId="6EE654D4" w:rsidR="007D5013" w:rsidRDefault="000A33F9" w:rsidP="004B3FC7">
            <w:pPr>
              <w:pStyle w:val="BITTextkrper"/>
              <w:rPr>
                <w:lang w:val="fr-CH"/>
              </w:rPr>
            </w:pPr>
            <w:r>
              <w:rPr>
                <w:lang w:val="fr-CH"/>
              </w:rPr>
              <w:t xml:space="preserve">Ce </w:t>
            </w:r>
            <w:proofErr w:type="spellStart"/>
            <w:r w:rsidR="00042C21">
              <w:rPr>
                <w:lang w:val="fr-CH"/>
              </w:rPr>
              <w:t>controller</w:t>
            </w:r>
            <w:proofErr w:type="spellEnd"/>
            <w:r w:rsidR="00042C21">
              <w:rPr>
                <w:lang w:val="fr-CH"/>
              </w:rPr>
              <w:t xml:space="preserve"> </w:t>
            </w:r>
            <w:r>
              <w:rPr>
                <w:lang w:val="fr-CH"/>
              </w:rPr>
              <w:t xml:space="preserve">gère les différentes </w:t>
            </w:r>
            <w:r w:rsidR="00D517D0">
              <w:rPr>
                <w:lang w:val="fr-CH"/>
              </w:rPr>
              <w:t xml:space="preserve">requêtes http </w:t>
            </w:r>
            <w:r>
              <w:rPr>
                <w:lang w:val="fr-CH"/>
              </w:rPr>
              <w:t>réalisées à partir de la page admin</w:t>
            </w:r>
            <w:r w:rsidR="00D517D0">
              <w:rPr>
                <w:lang w:val="fr-CH"/>
              </w:rPr>
              <w:t>.</w:t>
            </w:r>
          </w:p>
        </w:tc>
      </w:tr>
      <w:tr w:rsidR="007D5013" w:rsidRPr="00C2151D" w14:paraId="286F04B1" w14:textId="77777777" w:rsidTr="004B3FC7">
        <w:tc>
          <w:tcPr>
            <w:tcW w:w="4530" w:type="dxa"/>
            <w:shd w:val="clear" w:color="auto" w:fill="CCFFCC"/>
          </w:tcPr>
          <w:p w14:paraId="6FDCF20D" w14:textId="6D01DCB1" w:rsidR="007D5013" w:rsidRDefault="000324BD" w:rsidP="004B3FC7">
            <w:pPr>
              <w:pStyle w:val="BITTextkrper"/>
              <w:rPr>
                <w:lang w:val="fr-CH"/>
              </w:rPr>
            </w:pPr>
            <w:proofErr w:type="spellStart"/>
            <w:r>
              <w:rPr>
                <w:lang w:val="fr-CH"/>
              </w:rPr>
              <w:t>config</w:t>
            </w:r>
            <w:r w:rsidR="007D5013">
              <w:rPr>
                <w:lang w:val="fr-CH"/>
              </w:rPr>
              <w:t>.php</w:t>
            </w:r>
            <w:proofErr w:type="spellEnd"/>
          </w:p>
        </w:tc>
        <w:tc>
          <w:tcPr>
            <w:tcW w:w="4531" w:type="dxa"/>
          </w:tcPr>
          <w:p w14:paraId="0A3EDB48" w14:textId="3DE8AB8D" w:rsidR="007D5013" w:rsidRDefault="00C2151D" w:rsidP="004B3FC7">
            <w:pPr>
              <w:pStyle w:val="BITTextkrper"/>
              <w:rPr>
                <w:lang w:val="fr-CH"/>
              </w:rPr>
            </w:pPr>
            <w:r>
              <w:rPr>
                <w:lang w:val="fr-CH"/>
              </w:rPr>
              <w:t xml:space="preserve">Ce </w:t>
            </w:r>
            <w:proofErr w:type="spellStart"/>
            <w:r w:rsidR="00042C21">
              <w:rPr>
                <w:lang w:val="fr-CH"/>
              </w:rPr>
              <w:t>c</w:t>
            </w:r>
            <w:r>
              <w:rPr>
                <w:lang w:val="fr-CH"/>
              </w:rPr>
              <w:t>ontr</w:t>
            </w:r>
            <w:r w:rsidR="00042C21">
              <w:rPr>
                <w:lang w:val="fr-CH"/>
              </w:rPr>
              <w:t>ol</w:t>
            </w:r>
            <w:r>
              <w:rPr>
                <w:lang w:val="fr-CH"/>
              </w:rPr>
              <w:t>ler</w:t>
            </w:r>
            <w:proofErr w:type="spellEnd"/>
            <w:r>
              <w:rPr>
                <w:lang w:val="fr-CH"/>
              </w:rPr>
              <w:t xml:space="preserve"> </w:t>
            </w:r>
            <w:r w:rsidR="000D1E84">
              <w:rPr>
                <w:lang w:val="fr-CH"/>
              </w:rPr>
              <w:t>gère les différentes requêtes http sur la table configuration.</w:t>
            </w:r>
          </w:p>
        </w:tc>
      </w:tr>
      <w:tr w:rsidR="007D5013" w:rsidRPr="004B5431" w14:paraId="0623D546" w14:textId="77777777" w:rsidTr="004B3FC7">
        <w:tc>
          <w:tcPr>
            <w:tcW w:w="4530" w:type="dxa"/>
            <w:shd w:val="clear" w:color="auto" w:fill="CCFFFF"/>
          </w:tcPr>
          <w:p w14:paraId="4613C23B" w14:textId="77777777" w:rsidR="007D5013" w:rsidRDefault="007D5013" w:rsidP="004B3FC7">
            <w:pPr>
              <w:pStyle w:val="BITTextkrper"/>
              <w:rPr>
                <w:lang w:val="fr-CH"/>
              </w:rPr>
            </w:pPr>
            <w:proofErr w:type="spellStart"/>
            <w:r>
              <w:rPr>
                <w:lang w:val="fr-CH"/>
              </w:rPr>
              <w:t>SessionCheck.php</w:t>
            </w:r>
            <w:proofErr w:type="spellEnd"/>
          </w:p>
        </w:tc>
        <w:tc>
          <w:tcPr>
            <w:tcW w:w="4531" w:type="dxa"/>
          </w:tcPr>
          <w:p w14:paraId="7F0F39A8" w14:textId="46ADC970" w:rsidR="007D5013" w:rsidRDefault="00042C21" w:rsidP="004B3FC7">
            <w:pPr>
              <w:pStyle w:val="BITTextkrper"/>
              <w:rPr>
                <w:lang w:val="fr-CH"/>
              </w:rPr>
            </w:pPr>
            <w:r>
              <w:rPr>
                <w:lang w:val="fr-CH"/>
              </w:rPr>
              <w:t xml:space="preserve">Ce </w:t>
            </w:r>
            <w:proofErr w:type="spellStart"/>
            <w:r>
              <w:rPr>
                <w:lang w:val="fr-CH"/>
              </w:rPr>
              <w:t>worker</w:t>
            </w:r>
            <w:proofErr w:type="spellEnd"/>
            <w:r>
              <w:rPr>
                <w:lang w:val="fr-CH"/>
              </w:rPr>
              <w:t xml:space="preserve"> </w:t>
            </w:r>
            <w:r w:rsidR="004B5431">
              <w:rPr>
                <w:lang w:val="fr-CH"/>
              </w:rPr>
              <w:t>gère la session, il permet de vérifier si la session est active ou non</w:t>
            </w:r>
            <w:r w:rsidR="00751999">
              <w:rPr>
                <w:lang w:val="fr-CH"/>
              </w:rPr>
              <w:t xml:space="preserve">, de la détruire si besoin et </w:t>
            </w:r>
            <w:r w:rsidR="004C14AE">
              <w:rPr>
                <w:lang w:val="fr-CH"/>
              </w:rPr>
              <w:t>de la créer.</w:t>
            </w:r>
          </w:p>
        </w:tc>
      </w:tr>
      <w:tr w:rsidR="007D5013" w:rsidRPr="00DE2DEE" w14:paraId="670E2779" w14:textId="77777777" w:rsidTr="004B3FC7">
        <w:tc>
          <w:tcPr>
            <w:tcW w:w="4530" w:type="dxa"/>
            <w:shd w:val="clear" w:color="auto" w:fill="CCFFFF"/>
          </w:tcPr>
          <w:p w14:paraId="27B99FFE" w14:textId="77777777" w:rsidR="007D5013" w:rsidRDefault="007D5013" w:rsidP="004B3FC7">
            <w:pPr>
              <w:pStyle w:val="BITTextkrper"/>
              <w:rPr>
                <w:lang w:val="fr-CH"/>
              </w:rPr>
            </w:pPr>
            <w:proofErr w:type="spellStart"/>
            <w:r>
              <w:rPr>
                <w:lang w:val="fr-CH"/>
              </w:rPr>
              <w:t>ArticleBD.php</w:t>
            </w:r>
            <w:proofErr w:type="spellEnd"/>
          </w:p>
        </w:tc>
        <w:tc>
          <w:tcPr>
            <w:tcW w:w="4531" w:type="dxa"/>
          </w:tcPr>
          <w:p w14:paraId="173BAAA5" w14:textId="1B646BE9" w:rsidR="007D5013" w:rsidRDefault="008731C4" w:rsidP="004B3FC7">
            <w:pPr>
              <w:pStyle w:val="BITTextkrper"/>
              <w:rPr>
                <w:lang w:val="fr-CH"/>
              </w:rPr>
            </w:pPr>
            <w:r>
              <w:rPr>
                <w:lang w:val="fr-CH"/>
              </w:rPr>
              <w:t xml:space="preserve">Ce </w:t>
            </w:r>
            <w:proofErr w:type="spellStart"/>
            <w:r>
              <w:rPr>
                <w:lang w:val="fr-CH"/>
              </w:rPr>
              <w:t>worker</w:t>
            </w:r>
            <w:proofErr w:type="spellEnd"/>
            <w:r>
              <w:rPr>
                <w:lang w:val="fr-CH"/>
              </w:rPr>
              <w:t xml:space="preserve"> fa</w:t>
            </w:r>
            <w:r w:rsidR="00DE2DEE">
              <w:rPr>
                <w:lang w:val="fr-CH"/>
              </w:rPr>
              <w:t>is les différentes requêtes CRUD sur la table article.</w:t>
            </w:r>
          </w:p>
        </w:tc>
      </w:tr>
      <w:tr w:rsidR="002855C6" w:rsidRPr="002855C6" w14:paraId="2A178B33" w14:textId="77777777" w:rsidTr="004B3FC7">
        <w:tc>
          <w:tcPr>
            <w:tcW w:w="4530" w:type="dxa"/>
            <w:shd w:val="clear" w:color="auto" w:fill="CCFFFF"/>
          </w:tcPr>
          <w:p w14:paraId="250D3B41" w14:textId="17A56977" w:rsidR="002855C6" w:rsidRDefault="002855C6" w:rsidP="002855C6">
            <w:pPr>
              <w:pStyle w:val="BITTextkrper"/>
              <w:rPr>
                <w:lang w:val="fr-CH"/>
              </w:rPr>
            </w:pPr>
            <w:proofErr w:type="spellStart"/>
            <w:r>
              <w:rPr>
                <w:lang w:val="fr-CH"/>
              </w:rPr>
              <w:t>ConfigBD.php</w:t>
            </w:r>
            <w:proofErr w:type="spellEnd"/>
          </w:p>
        </w:tc>
        <w:tc>
          <w:tcPr>
            <w:tcW w:w="4531" w:type="dxa"/>
          </w:tcPr>
          <w:p w14:paraId="07A6EE7B" w14:textId="3FCBA923" w:rsidR="002855C6" w:rsidRDefault="002855C6" w:rsidP="002855C6">
            <w:pPr>
              <w:pStyle w:val="BITTextkrper"/>
              <w:rPr>
                <w:lang w:val="fr-CH"/>
              </w:rPr>
            </w:pPr>
            <w:r>
              <w:rPr>
                <w:lang w:val="fr-CH"/>
              </w:rPr>
              <w:t xml:space="preserve">Ce </w:t>
            </w:r>
            <w:proofErr w:type="spellStart"/>
            <w:r>
              <w:rPr>
                <w:lang w:val="fr-CH"/>
              </w:rPr>
              <w:t>worker</w:t>
            </w:r>
            <w:proofErr w:type="spellEnd"/>
            <w:r>
              <w:rPr>
                <w:lang w:val="fr-CH"/>
              </w:rPr>
              <w:t xml:space="preserve"> fais les différentes requêtes CRUD sur la table configuration.</w:t>
            </w:r>
          </w:p>
        </w:tc>
      </w:tr>
      <w:tr w:rsidR="002855C6" w:rsidRPr="009E1F6C" w14:paraId="33F0E799" w14:textId="77777777" w:rsidTr="004B3FC7">
        <w:tc>
          <w:tcPr>
            <w:tcW w:w="4530" w:type="dxa"/>
            <w:shd w:val="clear" w:color="auto" w:fill="CCFFFF"/>
          </w:tcPr>
          <w:p w14:paraId="671AD3A3" w14:textId="1BE5B904" w:rsidR="002855C6" w:rsidRDefault="002855C6" w:rsidP="002855C6">
            <w:pPr>
              <w:pStyle w:val="BITTextkrper"/>
              <w:rPr>
                <w:lang w:val="fr-CH"/>
              </w:rPr>
            </w:pPr>
            <w:proofErr w:type="spellStart"/>
            <w:r>
              <w:rPr>
                <w:lang w:val="fr-CH"/>
              </w:rPr>
              <w:lastRenderedPageBreak/>
              <w:t>ServicesBD.php</w:t>
            </w:r>
            <w:proofErr w:type="spellEnd"/>
          </w:p>
        </w:tc>
        <w:tc>
          <w:tcPr>
            <w:tcW w:w="4531" w:type="dxa"/>
          </w:tcPr>
          <w:p w14:paraId="0B360F2D" w14:textId="45426B8A" w:rsidR="002855C6" w:rsidRDefault="009E1F6C" w:rsidP="002855C6">
            <w:pPr>
              <w:pStyle w:val="BITTextkrper"/>
              <w:rPr>
                <w:lang w:val="fr-CH"/>
              </w:rPr>
            </w:pPr>
            <w:r>
              <w:rPr>
                <w:lang w:val="fr-CH"/>
              </w:rPr>
              <w:t xml:space="preserve">Ce </w:t>
            </w:r>
            <w:proofErr w:type="spellStart"/>
            <w:r>
              <w:rPr>
                <w:lang w:val="fr-CH"/>
              </w:rPr>
              <w:t>worker</w:t>
            </w:r>
            <w:proofErr w:type="spellEnd"/>
            <w:r>
              <w:rPr>
                <w:lang w:val="fr-CH"/>
              </w:rPr>
              <w:t xml:space="preserve"> permet la gestion de la connexion à la base de données et </w:t>
            </w:r>
            <w:r w:rsidR="0010289B">
              <w:rPr>
                <w:lang w:val="fr-CH"/>
              </w:rPr>
              <w:t>des requêtes.</w:t>
            </w:r>
          </w:p>
        </w:tc>
      </w:tr>
      <w:tr w:rsidR="002855C6" w:rsidRPr="00006544" w14:paraId="0009599C" w14:textId="77777777" w:rsidTr="004B3FC7">
        <w:tc>
          <w:tcPr>
            <w:tcW w:w="4530" w:type="dxa"/>
            <w:shd w:val="clear" w:color="auto" w:fill="FFCCCC"/>
          </w:tcPr>
          <w:p w14:paraId="72BE7C55" w14:textId="77777777" w:rsidR="002855C6" w:rsidRDefault="002855C6" w:rsidP="002855C6">
            <w:pPr>
              <w:pStyle w:val="BITTextkrper"/>
              <w:rPr>
                <w:lang w:val="fr-CH"/>
              </w:rPr>
            </w:pPr>
            <w:proofErr w:type="spellStart"/>
            <w:r>
              <w:rPr>
                <w:lang w:val="fr-CH"/>
              </w:rPr>
              <w:t>Group.php</w:t>
            </w:r>
            <w:proofErr w:type="spellEnd"/>
          </w:p>
        </w:tc>
        <w:tc>
          <w:tcPr>
            <w:tcW w:w="4531" w:type="dxa"/>
          </w:tcPr>
          <w:p w14:paraId="10B4B827" w14:textId="7CAFD21D" w:rsidR="002855C6" w:rsidRDefault="0010289B" w:rsidP="002855C6">
            <w:pPr>
              <w:pStyle w:val="BITTextkrper"/>
              <w:rPr>
                <w:lang w:val="fr-CH"/>
              </w:rPr>
            </w:pPr>
            <w:r>
              <w:rPr>
                <w:lang w:val="fr-CH"/>
              </w:rPr>
              <w:t xml:space="preserve">Ce </w:t>
            </w:r>
            <w:proofErr w:type="spellStart"/>
            <w:r>
              <w:rPr>
                <w:lang w:val="fr-CH"/>
              </w:rPr>
              <w:t>bean</w:t>
            </w:r>
            <w:proofErr w:type="spellEnd"/>
            <w:r>
              <w:rPr>
                <w:lang w:val="fr-CH"/>
              </w:rPr>
              <w:t xml:space="preserve"> </w:t>
            </w:r>
            <w:r w:rsidR="00006544">
              <w:rPr>
                <w:lang w:val="fr-CH"/>
              </w:rPr>
              <w:t>est utilisé pour récupérer les données de la table group.</w:t>
            </w:r>
          </w:p>
        </w:tc>
      </w:tr>
      <w:tr w:rsidR="002855C6" w:rsidRPr="00B6572F" w14:paraId="4F42284F" w14:textId="77777777" w:rsidTr="004B3FC7">
        <w:tc>
          <w:tcPr>
            <w:tcW w:w="4530" w:type="dxa"/>
            <w:shd w:val="clear" w:color="auto" w:fill="FFCCCC"/>
          </w:tcPr>
          <w:p w14:paraId="01BF53F2" w14:textId="77777777" w:rsidR="002855C6" w:rsidRDefault="002855C6" w:rsidP="002855C6">
            <w:pPr>
              <w:pStyle w:val="BITTextkrper"/>
              <w:rPr>
                <w:lang w:val="fr-CH"/>
              </w:rPr>
            </w:pPr>
            <w:proofErr w:type="spellStart"/>
            <w:r>
              <w:rPr>
                <w:lang w:val="fr-CH"/>
              </w:rPr>
              <w:t>Article.php</w:t>
            </w:r>
            <w:proofErr w:type="spellEnd"/>
          </w:p>
        </w:tc>
        <w:tc>
          <w:tcPr>
            <w:tcW w:w="4531" w:type="dxa"/>
          </w:tcPr>
          <w:p w14:paraId="24042D14" w14:textId="38E7AA20" w:rsidR="002855C6" w:rsidRDefault="00B6572F" w:rsidP="002855C6">
            <w:pPr>
              <w:pStyle w:val="BITTextkrper"/>
              <w:rPr>
                <w:lang w:val="fr-CH"/>
              </w:rPr>
            </w:pPr>
            <w:r>
              <w:rPr>
                <w:lang w:val="fr-CH"/>
              </w:rPr>
              <w:t xml:space="preserve">Ce </w:t>
            </w:r>
            <w:proofErr w:type="spellStart"/>
            <w:r>
              <w:rPr>
                <w:lang w:val="fr-CH"/>
              </w:rPr>
              <w:t>bean</w:t>
            </w:r>
            <w:proofErr w:type="spellEnd"/>
            <w:r>
              <w:rPr>
                <w:lang w:val="fr-CH"/>
              </w:rPr>
              <w:t xml:space="preserve"> est utilisé pour récupérer les données de la table </w:t>
            </w:r>
            <w:r w:rsidR="00B73BD9">
              <w:rPr>
                <w:lang w:val="fr-CH"/>
              </w:rPr>
              <w:t>article</w:t>
            </w:r>
            <w:r>
              <w:rPr>
                <w:lang w:val="fr-CH"/>
              </w:rPr>
              <w:t>.</w:t>
            </w:r>
          </w:p>
        </w:tc>
      </w:tr>
      <w:tr w:rsidR="002855C6" w:rsidRPr="00B6572F" w14:paraId="7F12BD24" w14:textId="77777777" w:rsidTr="004B3FC7">
        <w:tc>
          <w:tcPr>
            <w:tcW w:w="4530" w:type="dxa"/>
            <w:shd w:val="clear" w:color="auto" w:fill="FFCCCC"/>
          </w:tcPr>
          <w:p w14:paraId="3811305F" w14:textId="77777777" w:rsidR="002855C6" w:rsidRDefault="002855C6" w:rsidP="002855C6">
            <w:pPr>
              <w:pStyle w:val="BITTextkrper"/>
              <w:rPr>
                <w:lang w:val="fr-CH"/>
              </w:rPr>
            </w:pPr>
            <w:proofErr w:type="spellStart"/>
            <w:r>
              <w:rPr>
                <w:lang w:val="fr-CH"/>
              </w:rPr>
              <w:t>Config.php</w:t>
            </w:r>
            <w:proofErr w:type="spellEnd"/>
          </w:p>
        </w:tc>
        <w:tc>
          <w:tcPr>
            <w:tcW w:w="4531" w:type="dxa"/>
          </w:tcPr>
          <w:p w14:paraId="067985E8" w14:textId="0C998AA6" w:rsidR="002855C6" w:rsidRDefault="00B6572F" w:rsidP="002855C6">
            <w:pPr>
              <w:pStyle w:val="BITTextkrper"/>
              <w:rPr>
                <w:lang w:val="fr-CH"/>
              </w:rPr>
            </w:pPr>
            <w:r>
              <w:rPr>
                <w:lang w:val="fr-CH"/>
              </w:rPr>
              <w:t xml:space="preserve">Ce </w:t>
            </w:r>
            <w:proofErr w:type="spellStart"/>
            <w:r>
              <w:rPr>
                <w:lang w:val="fr-CH"/>
              </w:rPr>
              <w:t>bean</w:t>
            </w:r>
            <w:proofErr w:type="spellEnd"/>
            <w:r>
              <w:rPr>
                <w:lang w:val="fr-CH"/>
              </w:rPr>
              <w:t xml:space="preserve"> est utilisé pour récupérer les données de la table </w:t>
            </w:r>
            <w:r w:rsidR="00B73BD9">
              <w:rPr>
                <w:lang w:val="fr-CH"/>
              </w:rPr>
              <w:t>configuration</w:t>
            </w:r>
            <w:r>
              <w:rPr>
                <w:lang w:val="fr-CH"/>
              </w:rPr>
              <w:t>.</w:t>
            </w:r>
          </w:p>
        </w:tc>
      </w:tr>
    </w:tbl>
    <w:p w14:paraId="288E34F9" w14:textId="77777777" w:rsidR="004E2157" w:rsidRPr="00246119" w:rsidRDefault="004E2157" w:rsidP="002E4C98">
      <w:pPr>
        <w:pStyle w:val="BITTextkrper"/>
        <w:rPr>
          <w:lang w:val="fr-CH"/>
        </w:rPr>
      </w:pPr>
    </w:p>
    <w:p w14:paraId="723C892E" w14:textId="77777777" w:rsidR="00B20ED9" w:rsidRPr="00246119" w:rsidRDefault="00B20ED9" w:rsidP="002E4C98">
      <w:pPr>
        <w:pStyle w:val="BITTextkrper"/>
        <w:rPr>
          <w:lang w:val="fr-CH"/>
        </w:rPr>
        <w:sectPr w:rsidR="00B20ED9" w:rsidRPr="00246119" w:rsidSect="000D6544">
          <w:headerReference w:type="default" r:id="rId29"/>
          <w:footerReference w:type="default" r:id="rId30"/>
          <w:headerReference w:type="first" r:id="rId31"/>
          <w:footerReference w:type="first" r:id="rId32"/>
          <w:pgSz w:w="11906" w:h="16838" w:code="9"/>
          <w:pgMar w:top="1861" w:right="1134" w:bottom="907" w:left="1701" w:header="851" w:footer="340" w:gutter="0"/>
          <w:cols w:space="708"/>
          <w:titlePg/>
          <w:docGrid w:linePitch="360"/>
        </w:sectPr>
      </w:pPr>
    </w:p>
    <w:p w14:paraId="22434E68" w14:textId="77777777" w:rsidR="002E4C98" w:rsidRPr="00246119" w:rsidRDefault="00110668" w:rsidP="00F93B5F">
      <w:pPr>
        <w:pStyle w:val="Titre2"/>
        <w:numPr>
          <w:ilvl w:val="1"/>
          <w:numId w:val="1"/>
        </w:numPr>
        <w:rPr>
          <w:lang w:val="fr-CH"/>
        </w:rPr>
      </w:pPr>
      <w:bookmarkStart w:id="41" w:name="_Toc250790986"/>
      <w:bookmarkStart w:id="42" w:name="_Toc199227082"/>
      <w:r w:rsidRPr="00246119">
        <w:rPr>
          <w:lang w:val="fr-CH"/>
        </w:rPr>
        <w:lastRenderedPageBreak/>
        <w:t>Concept de tests</w:t>
      </w:r>
      <w:bookmarkEnd w:id="41"/>
      <w:bookmarkEnd w:id="42"/>
    </w:p>
    <w:p w14:paraId="5781060F" w14:textId="60E2395F" w:rsidR="00B57E6C" w:rsidRPr="00246119" w:rsidRDefault="00B112C6" w:rsidP="00B57E6C">
      <w:pPr>
        <w:pStyle w:val="BITTextkrper"/>
        <w:rPr>
          <w:lang w:val="fr-CH"/>
        </w:rPr>
      </w:pPr>
      <w:r w:rsidRPr="00246119">
        <w:rPr>
          <w:lang w:val="fr-CH"/>
        </w:rPr>
        <w:t>Basé sur les différents diagrammes d’activités</w:t>
      </w:r>
    </w:p>
    <w:tbl>
      <w:tblPr>
        <w:tblStyle w:val="Grilledutableau"/>
        <w:tblW w:w="14080" w:type="dxa"/>
        <w:tblLayout w:type="fixed"/>
        <w:tblLook w:val="01E0" w:firstRow="1" w:lastRow="1" w:firstColumn="1" w:lastColumn="1" w:noHBand="0" w:noVBand="0"/>
      </w:tblPr>
      <w:tblGrid>
        <w:gridCol w:w="1088"/>
        <w:gridCol w:w="3747"/>
        <w:gridCol w:w="4937"/>
        <w:gridCol w:w="4308"/>
      </w:tblGrid>
      <w:tr w:rsidR="006E2EDC" w:rsidRPr="00246119" w14:paraId="7B84ECFE" w14:textId="77777777" w:rsidTr="00634758">
        <w:trPr>
          <w:trHeight w:val="316"/>
        </w:trPr>
        <w:tc>
          <w:tcPr>
            <w:tcW w:w="1088" w:type="dxa"/>
          </w:tcPr>
          <w:p w14:paraId="4C468401" w14:textId="77777777" w:rsidR="006E2EDC" w:rsidRPr="00246119" w:rsidRDefault="006E2EDC" w:rsidP="000E6886">
            <w:pPr>
              <w:pStyle w:val="BITTabellentitel"/>
              <w:rPr>
                <w:sz w:val="22"/>
                <w:szCs w:val="22"/>
                <w:lang w:val="fr-CH"/>
              </w:rPr>
            </w:pPr>
            <w:r w:rsidRPr="00246119">
              <w:rPr>
                <w:sz w:val="22"/>
                <w:szCs w:val="22"/>
                <w:lang w:val="fr-CH"/>
              </w:rPr>
              <w:t>Nr.</w:t>
            </w:r>
          </w:p>
        </w:tc>
        <w:tc>
          <w:tcPr>
            <w:tcW w:w="3747" w:type="dxa"/>
          </w:tcPr>
          <w:p w14:paraId="484302BD" w14:textId="77777777" w:rsidR="006E2EDC" w:rsidRPr="00246119" w:rsidRDefault="006E2EDC" w:rsidP="000E6886">
            <w:pPr>
              <w:pStyle w:val="BITTabellentitel"/>
              <w:rPr>
                <w:sz w:val="22"/>
                <w:szCs w:val="22"/>
                <w:lang w:val="fr-CH"/>
              </w:rPr>
            </w:pPr>
            <w:r w:rsidRPr="00246119">
              <w:rPr>
                <w:sz w:val="22"/>
                <w:szCs w:val="22"/>
                <w:lang w:val="fr-CH"/>
              </w:rPr>
              <w:t>Objet testé</w:t>
            </w:r>
          </w:p>
        </w:tc>
        <w:tc>
          <w:tcPr>
            <w:tcW w:w="4937" w:type="dxa"/>
          </w:tcPr>
          <w:p w14:paraId="4DCCE779" w14:textId="77777777" w:rsidR="006E2EDC" w:rsidRPr="00246119" w:rsidRDefault="006E2EDC" w:rsidP="000E6886">
            <w:pPr>
              <w:pStyle w:val="BITTabellentitel"/>
              <w:rPr>
                <w:sz w:val="22"/>
                <w:szCs w:val="22"/>
                <w:lang w:val="fr-CH"/>
              </w:rPr>
            </w:pPr>
            <w:r w:rsidRPr="00246119">
              <w:rPr>
                <w:sz w:val="22"/>
                <w:szCs w:val="22"/>
                <w:lang w:val="fr-CH"/>
              </w:rPr>
              <w:t>Description du test</w:t>
            </w:r>
          </w:p>
        </w:tc>
        <w:tc>
          <w:tcPr>
            <w:tcW w:w="4308" w:type="dxa"/>
          </w:tcPr>
          <w:p w14:paraId="48D8EC7E" w14:textId="77777777" w:rsidR="006E2EDC" w:rsidRPr="00246119" w:rsidRDefault="006E2EDC" w:rsidP="000E6886">
            <w:pPr>
              <w:pStyle w:val="BITTabellentitel"/>
              <w:rPr>
                <w:sz w:val="22"/>
                <w:szCs w:val="22"/>
                <w:lang w:val="fr-CH"/>
              </w:rPr>
            </w:pPr>
            <w:r w:rsidRPr="00246119">
              <w:rPr>
                <w:sz w:val="22"/>
                <w:szCs w:val="22"/>
                <w:lang w:val="fr-CH"/>
              </w:rPr>
              <w:t>Attente</w:t>
            </w:r>
          </w:p>
        </w:tc>
      </w:tr>
      <w:tr w:rsidR="006E2EDC" w:rsidRPr="00654A54" w14:paraId="697247F4" w14:textId="77777777" w:rsidTr="00634758">
        <w:trPr>
          <w:trHeight w:val="289"/>
        </w:trPr>
        <w:tc>
          <w:tcPr>
            <w:tcW w:w="1088" w:type="dxa"/>
          </w:tcPr>
          <w:p w14:paraId="3584BF4A" w14:textId="2FD7260A" w:rsidR="006E2EDC" w:rsidRPr="00246119" w:rsidRDefault="006E2EDC" w:rsidP="000907A7">
            <w:pPr>
              <w:pStyle w:val="BITTabelle"/>
              <w:rPr>
                <w:sz w:val="22"/>
                <w:szCs w:val="22"/>
                <w:lang w:val="fr-CH"/>
              </w:rPr>
            </w:pPr>
            <w:r w:rsidRPr="00246119">
              <w:rPr>
                <w:sz w:val="22"/>
                <w:szCs w:val="22"/>
                <w:lang w:val="fr-CH"/>
              </w:rPr>
              <w:t>1</w:t>
            </w:r>
          </w:p>
        </w:tc>
        <w:tc>
          <w:tcPr>
            <w:tcW w:w="3747" w:type="dxa"/>
          </w:tcPr>
          <w:p w14:paraId="40AB4CD4" w14:textId="2E34E88E" w:rsidR="006E2EDC" w:rsidRPr="00246119" w:rsidRDefault="006E2EDC" w:rsidP="000907A7">
            <w:pPr>
              <w:pStyle w:val="BITTabelle"/>
              <w:rPr>
                <w:sz w:val="22"/>
                <w:szCs w:val="22"/>
                <w:lang w:val="fr-CH"/>
              </w:rPr>
            </w:pPr>
            <w:r w:rsidRPr="00246119">
              <w:rPr>
                <w:sz w:val="22"/>
                <w:szCs w:val="22"/>
                <w:lang w:val="fr-CH"/>
              </w:rPr>
              <w:t>Page d’affichage du menu</w:t>
            </w:r>
          </w:p>
        </w:tc>
        <w:tc>
          <w:tcPr>
            <w:tcW w:w="4937" w:type="dxa"/>
          </w:tcPr>
          <w:p w14:paraId="06AF3DC8" w14:textId="6068432D" w:rsidR="006E2EDC" w:rsidRPr="00246119" w:rsidRDefault="006E2EDC" w:rsidP="000907A7">
            <w:pPr>
              <w:pStyle w:val="BITTabelle"/>
              <w:rPr>
                <w:sz w:val="22"/>
                <w:szCs w:val="22"/>
                <w:lang w:val="fr-CH"/>
              </w:rPr>
            </w:pPr>
            <w:r w:rsidRPr="00246119">
              <w:rPr>
                <w:sz w:val="22"/>
                <w:szCs w:val="22"/>
                <w:lang w:val="fr-CH"/>
              </w:rPr>
              <w:t>Accès aux pages du menu.</w:t>
            </w:r>
          </w:p>
        </w:tc>
        <w:tc>
          <w:tcPr>
            <w:tcW w:w="4308" w:type="dxa"/>
          </w:tcPr>
          <w:p w14:paraId="0BE1D031" w14:textId="43203C6D" w:rsidR="006E2EDC" w:rsidRPr="00246119" w:rsidRDefault="006E2EDC" w:rsidP="000907A7">
            <w:pPr>
              <w:pStyle w:val="BITTabelle"/>
              <w:rPr>
                <w:sz w:val="22"/>
                <w:szCs w:val="22"/>
                <w:lang w:val="fr-CH"/>
              </w:rPr>
            </w:pPr>
            <w:r w:rsidRPr="00246119">
              <w:rPr>
                <w:sz w:val="22"/>
                <w:szCs w:val="22"/>
                <w:lang w:val="fr-CH"/>
              </w:rPr>
              <w:t>Les pages du menu s’affichent.</w:t>
            </w:r>
          </w:p>
        </w:tc>
      </w:tr>
      <w:tr w:rsidR="006E2EDC" w:rsidRPr="00654A54" w14:paraId="18C09D7A" w14:textId="77777777" w:rsidTr="00634758">
        <w:trPr>
          <w:trHeight w:val="343"/>
        </w:trPr>
        <w:tc>
          <w:tcPr>
            <w:tcW w:w="1088" w:type="dxa"/>
          </w:tcPr>
          <w:p w14:paraId="6D5052EC" w14:textId="0BA32499" w:rsidR="006E2EDC" w:rsidRPr="00246119" w:rsidRDefault="006E2EDC" w:rsidP="000907A7">
            <w:pPr>
              <w:pStyle w:val="BITTabelle"/>
              <w:rPr>
                <w:sz w:val="22"/>
                <w:szCs w:val="22"/>
                <w:lang w:val="fr-CH"/>
              </w:rPr>
            </w:pPr>
            <w:r w:rsidRPr="00246119">
              <w:rPr>
                <w:sz w:val="22"/>
                <w:szCs w:val="22"/>
                <w:lang w:val="fr-CH"/>
              </w:rPr>
              <w:t>2</w:t>
            </w:r>
          </w:p>
        </w:tc>
        <w:tc>
          <w:tcPr>
            <w:tcW w:w="3747" w:type="dxa"/>
          </w:tcPr>
          <w:p w14:paraId="3D8A0818" w14:textId="3990F77B" w:rsidR="006E2EDC" w:rsidRPr="00246119" w:rsidRDefault="006E2EDC" w:rsidP="000907A7">
            <w:pPr>
              <w:pStyle w:val="BITTabelle"/>
              <w:rPr>
                <w:sz w:val="22"/>
                <w:szCs w:val="22"/>
                <w:lang w:val="fr-CH"/>
              </w:rPr>
            </w:pPr>
            <w:r w:rsidRPr="00246119">
              <w:rPr>
                <w:sz w:val="22"/>
                <w:szCs w:val="22"/>
                <w:lang w:val="fr-CH"/>
              </w:rPr>
              <w:t>Connexion avec un mot de passe correct</w:t>
            </w:r>
          </w:p>
        </w:tc>
        <w:tc>
          <w:tcPr>
            <w:tcW w:w="4937" w:type="dxa"/>
          </w:tcPr>
          <w:p w14:paraId="73654AF8" w14:textId="1CFC39E4" w:rsidR="006E2EDC" w:rsidRPr="00246119" w:rsidRDefault="006E2EDC" w:rsidP="000907A7">
            <w:pPr>
              <w:pStyle w:val="BITTabelle"/>
              <w:rPr>
                <w:sz w:val="22"/>
                <w:szCs w:val="22"/>
                <w:lang w:val="fr-CH"/>
              </w:rPr>
            </w:pPr>
            <w:r>
              <w:rPr>
                <w:sz w:val="22"/>
                <w:szCs w:val="22"/>
                <w:lang w:val="fr-CH"/>
              </w:rPr>
              <w:t>Connexion à la page admin avec un bon mot de passe</w:t>
            </w:r>
          </w:p>
        </w:tc>
        <w:tc>
          <w:tcPr>
            <w:tcW w:w="4308" w:type="dxa"/>
          </w:tcPr>
          <w:p w14:paraId="0FFA0C86" w14:textId="2E41278E" w:rsidR="006E2EDC" w:rsidRPr="00246119" w:rsidRDefault="006E2EDC" w:rsidP="000907A7">
            <w:pPr>
              <w:pStyle w:val="BITTabelle"/>
              <w:rPr>
                <w:sz w:val="22"/>
                <w:szCs w:val="22"/>
                <w:lang w:val="fr-CH"/>
              </w:rPr>
            </w:pPr>
            <w:r w:rsidRPr="00246119">
              <w:rPr>
                <w:sz w:val="22"/>
                <w:szCs w:val="22"/>
                <w:lang w:val="fr-CH"/>
              </w:rPr>
              <w:t>L</w:t>
            </w:r>
            <w:r>
              <w:rPr>
                <w:sz w:val="22"/>
                <w:szCs w:val="22"/>
                <w:lang w:val="fr-CH"/>
              </w:rPr>
              <w:t>a page d’admin s’affiche avec les différentes options de modification, d’ajout et de suppression.</w:t>
            </w:r>
          </w:p>
        </w:tc>
      </w:tr>
      <w:tr w:rsidR="006E2EDC" w:rsidRPr="00654A54" w14:paraId="1E63B6C7" w14:textId="77777777" w:rsidTr="00634758">
        <w:trPr>
          <w:trHeight w:val="588"/>
        </w:trPr>
        <w:tc>
          <w:tcPr>
            <w:tcW w:w="1088" w:type="dxa"/>
          </w:tcPr>
          <w:p w14:paraId="06EA0C5D" w14:textId="533355F8" w:rsidR="006E2EDC" w:rsidRPr="00246119" w:rsidRDefault="006E2EDC" w:rsidP="000907A7">
            <w:pPr>
              <w:pStyle w:val="BITTabelle"/>
              <w:rPr>
                <w:sz w:val="22"/>
                <w:szCs w:val="22"/>
                <w:lang w:val="fr-CH"/>
              </w:rPr>
            </w:pPr>
            <w:r w:rsidRPr="00246119">
              <w:rPr>
                <w:sz w:val="22"/>
                <w:szCs w:val="22"/>
                <w:lang w:val="fr-CH"/>
              </w:rPr>
              <w:t>3</w:t>
            </w:r>
          </w:p>
        </w:tc>
        <w:tc>
          <w:tcPr>
            <w:tcW w:w="3747" w:type="dxa"/>
          </w:tcPr>
          <w:p w14:paraId="5BE90913" w14:textId="12B39042" w:rsidR="006E2EDC" w:rsidRPr="00246119" w:rsidRDefault="006E2EDC" w:rsidP="000907A7">
            <w:pPr>
              <w:pStyle w:val="BITTabelle"/>
              <w:rPr>
                <w:sz w:val="22"/>
                <w:szCs w:val="22"/>
                <w:lang w:val="fr-CH"/>
              </w:rPr>
            </w:pPr>
            <w:r w:rsidRPr="00246119">
              <w:rPr>
                <w:sz w:val="22"/>
                <w:szCs w:val="22"/>
                <w:lang w:val="fr-CH"/>
              </w:rPr>
              <w:t>Accès à la page admin sans s’authentifier</w:t>
            </w:r>
          </w:p>
        </w:tc>
        <w:tc>
          <w:tcPr>
            <w:tcW w:w="4937" w:type="dxa"/>
          </w:tcPr>
          <w:p w14:paraId="160E0E13" w14:textId="3D8E73C6" w:rsidR="006E2EDC" w:rsidRPr="00246119" w:rsidRDefault="006E2EDC" w:rsidP="000907A7">
            <w:pPr>
              <w:pStyle w:val="BITTabelle"/>
              <w:rPr>
                <w:sz w:val="22"/>
                <w:szCs w:val="22"/>
                <w:lang w:val="fr-CH"/>
              </w:rPr>
            </w:pPr>
            <w:r>
              <w:rPr>
                <w:sz w:val="22"/>
                <w:szCs w:val="22"/>
                <w:lang w:val="fr-CH"/>
              </w:rPr>
              <w:t>Accès à la page de gestion des articles sans s’authentifier</w:t>
            </w:r>
          </w:p>
        </w:tc>
        <w:tc>
          <w:tcPr>
            <w:tcW w:w="4308" w:type="dxa"/>
          </w:tcPr>
          <w:p w14:paraId="343E9F28" w14:textId="6F45081A" w:rsidR="006E2EDC" w:rsidRPr="00246119" w:rsidRDefault="006E2EDC" w:rsidP="000907A7">
            <w:pPr>
              <w:pStyle w:val="BITTabelle"/>
              <w:rPr>
                <w:sz w:val="22"/>
                <w:szCs w:val="22"/>
                <w:lang w:val="fr-CH"/>
              </w:rPr>
            </w:pPr>
            <w:r>
              <w:rPr>
                <w:sz w:val="22"/>
                <w:szCs w:val="22"/>
                <w:lang w:val="fr-CH"/>
              </w:rPr>
              <w:t>Un popup d’erreur s’affiche avec le bon code http.</w:t>
            </w:r>
          </w:p>
        </w:tc>
      </w:tr>
      <w:tr w:rsidR="006E2EDC" w:rsidRPr="00246119" w14:paraId="273F14F0" w14:textId="77777777" w:rsidTr="00634758">
        <w:trPr>
          <w:trHeight w:val="328"/>
        </w:trPr>
        <w:tc>
          <w:tcPr>
            <w:tcW w:w="1088" w:type="dxa"/>
          </w:tcPr>
          <w:p w14:paraId="29A1067D" w14:textId="7658A6A7" w:rsidR="006E2EDC" w:rsidRPr="00246119" w:rsidRDefault="006E2EDC" w:rsidP="000907A7">
            <w:pPr>
              <w:pStyle w:val="BITTabelle"/>
              <w:rPr>
                <w:sz w:val="22"/>
                <w:szCs w:val="22"/>
                <w:lang w:val="fr-CH"/>
              </w:rPr>
            </w:pPr>
            <w:r w:rsidRPr="00246119">
              <w:rPr>
                <w:sz w:val="22"/>
                <w:szCs w:val="22"/>
                <w:lang w:val="fr-CH"/>
              </w:rPr>
              <w:t>4</w:t>
            </w:r>
          </w:p>
        </w:tc>
        <w:tc>
          <w:tcPr>
            <w:tcW w:w="3747" w:type="dxa"/>
          </w:tcPr>
          <w:p w14:paraId="2182B10B" w14:textId="641A54C5" w:rsidR="006E2EDC" w:rsidRPr="00246119" w:rsidRDefault="006E2EDC" w:rsidP="000907A7">
            <w:pPr>
              <w:pStyle w:val="BITTabelle"/>
              <w:rPr>
                <w:sz w:val="22"/>
                <w:szCs w:val="22"/>
                <w:lang w:val="fr-CH"/>
              </w:rPr>
            </w:pPr>
            <w:r w:rsidRPr="00246119">
              <w:rPr>
                <w:sz w:val="22"/>
                <w:szCs w:val="22"/>
                <w:lang w:val="fr-CH"/>
              </w:rPr>
              <w:t>Connexion avec mauvais mot de passe</w:t>
            </w:r>
          </w:p>
        </w:tc>
        <w:tc>
          <w:tcPr>
            <w:tcW w:w="4937" w:type="dxa"/>
          </w:tcPr>
          <w:p w14:paraId="2DCEBF59" w14:textId="0B8D0F3E" w:rsidR="006E2EDC" w:rsidRPr="00246119" w:rsidRDefault="006E2EDC" w:rsidP="000907A7">
            <w:pPr>
              <w:pStyle w:val="BITTabelle"/>
              <w:rPr>
                <w:sz w:val="22"/>
                <w:szCs w:val="22"/>
                <w:lang w:val="fr-CH"/>
              </w:rPr>
            </w:pPr>
            <w:r w:rsidRPr="00246119">
              <w:rPr>
                <w:sz w:val="22"/>
                <w:szCs w:val="22"/>
                <w:lang w:val="fr-CH"/>
              </w:rPr>
              <w:t>Saisis d’un mauvais mot de passe</w:t>
            </w:r>
          </w:p>
        </w:tc>
        <w:tc>
          <w:tcPr>
            <w:tcW w:w="4308" w:type="dxa"/>
          </w:tcPr>
          <w:p w14:paraId="6F8F96B1" w14:textId="753B84D0" w:rsidR="006E2EDC" w:rsidRPr="00246119" w:rsidRDefault="006E2EDC" w:rsidP="000907A7">
            <w:pPr>
              <w:pStyle w:val="BITTabelle"/>
              <w:rPr>
                <w:sz w:val="22"/>
                <w:szCs w:val="22"/>
                <w:lang w:val="fr-CH"/>
              </w:rPr>
            </w:pPr>
            <w:r w:rsidRPr="00246119">
              <w:rPr>
                <w:sz w:val="22"/>
                <w:szCs w:val="22"/>
                <w:lang w:val="fr-CH"/>
              </w:rPr>
              <w:t>Un popup d’erreur s’affiche.</w:t>
            </w:r>
          </w:p>
        </w:tc>
      </w:tr>
      <w:tr w:rsidR="006E2EDC" w:rsidRPr="00654A54" w14:paraId="319EB31F" w14:textId="77777777" w:rsidTr="00634758">
        <w:trPr>
          <w:trHeight w:val="481"/>
        </w:trPr>
        <w:tc>
          <w:tcPr>
            <w:tcW w:w="1088" w:type="dxa"/>
          </w:tcPr>
          <w:p w14:paraId="6EE0181E" w14:textId="304A88B9" w:rsidR="006E2EDC" w:rsidRPr="00246119" w:rsidRDefault="006E2EDC" w:rsidP="000907A7">
            <w:pPr>
              <w:pStyle w:val="BITTabelle"/>
              <w:rPr>
                <w:sz w:val="22"/>
                <w:szCs w:val="22"/>
                <w:lang w:val="fr-CH"/>
              </w:rPr>
            </w:pPr>
            <w:r w:rsidRPr="00246119">
              <w:rPr>
                <w:sz w:val="22"/>
                <w:szCs w:val="22"/>
                <w:lang w:val="fr-CH"/>
              </w:rPr>
              <w:t>5</w:t>
            </w:r>
          </w:p>
        </w:tc>
        <w:tc>
          <w:tcPr>
            <w:tcW w:w="3747" w:type="dxa"/>
          </w:tcPr>
          <w:p w14:paraId="260A26FE" w14:textId="43F7D13F" w:rsidR="006E2EDC" w:rsidRPr="00246119" w:rsidRDefault="006E2EDC" w:rsidP="000907A7">
            <w:pPr>
              <w:pStyle w:val="BITTabelle"/>
              <w:rPr>
                <w:sz w:val="22"/>
                <w:szCs w:val="22"/>
                <w:lang w:val="fr-CH"/>
              </w:rPr>
            </w:pPr>
            <w:r>
              <w:rPr>
                <w:sz w:val="22"/>
                <w:szCs w:val="22"/>
                <w:lang w:val="fr-CH"/>
              </w:rPr>
              <w:t>Notification d’erreur pour l’affichage</w:t>
            </w:r>
          </w:p>
        </w:tc>
        <w:tc>
          <w:tcPr>
            <w:tcW w:w="4937" w:type="dxa"/>
          </w:tcPr>
          <w:p w14:paraId="6E86ADEB" w14:textId="675D90E8" w:rsidR="006E2EDC" w:rsidRPr="00246119" w:rsidRDefault="006E2EDC" w:rsidP="000907A7">
            <w:pPr>
              <w:pStyle w:val="BITTabelle"/>
              <w:rPr>
                <w:sz w:val="22"/>
                <w:szCs w:val="22"/>
                <w:lang w:val="fr-CH"/>
              </w:rPr>
            </w:pPr>
            <w:r>
              <w:rPr>
                <w:sz w:val="22"/>
                <w:szCs w:val="22"/>
                <w:lang w:val="fr-CH"/>
              </w:rPr>
              <w:t>Erreur lors des différents GET de données</w:t>
            </w:r>
          </w:p>
        </w:tc>
        <w:tc>
          <w:tcPr>
            <w:tcW w:w="4308" w:type="dxa"/>
          </w:tcPr>
          <w:p w14:paraId="3FCB13CC" w14:textId="726F3705" w:rsidR="006E2EDC" w:rsidRPr="00246119" w:rsidRDefault="006E2EDC" w:rsidP="000907A7">
            <w:pPr>
              <w:pStyle w:val="BITTabelle"/>
              <w:rPr>
                <w:sz w:val="22"/>
                <w:szCs w:val="22"/>
                <w:lang w:val="fr-CH"/>
              </w:rPr>
            </w:pPr>
            <w:r>
              <w:rPr>
                <w:sz w:val="22"/>
                <w:szCs w:val="22"/>
                <w:lang w:val="fr-CH"/>
              </w:rPr>
              <w:t>Un popup d’erreur s’affiche avec un code http.</w:t>
            </w:r>
          </w:p>
        </w:tc>
      </w:tr>
      <w:tr w:rsidR="006E2EDC" w:rsidRPr="00654A54" w14:paraId="7564769B" w14:textId="77777777" w:rsidTr="00634758">
        <w:trPr>
          <w:trHeight w:val="557"/>
        </w:trPr>
        <w:tc>
          <w:tcPr>
            <w:tcW w:w="1088" w:type="dxa"/>
          </w:tcPr>
          <w:p w14:paraId="094FEB2C" w14:textId="1BA4A896" w:rsidR="006E2EDC" w:rsidRPr="00246119" w:rsidRDefault="006E2EDC" w:rsidP="00654A54">
            <w:pPr>
              <w:pStyle w:val="BITTabelle"/>
              <w:rPr>
                <w:sz w:val="22"/>
                <w:szCs w:val="22"/>
                <w:lang w:val="fr-CH"/>
              </w:rPr>
            </w:pPr>
            <w:r w:rsidRPr="00246119">
              <w:rPr>
                <w:sz w:val="22"/>
                <w:szCs w:val="22"/>
                <w:lang w:val="fr-CH"/>
              </w:rPr>
              <w:t>6</w:t>
            </w:r>
          </w:p>
        </w:tc>
        <w:tc>
          <w:tcPr>
            <w:tcW w:w="3747" w:type="dxa"/>
          </w:tcPr>
          <w:p w14:paraId="59FDBE04" w14:textId="6BBB622C" w:rsidR="006E2EDC" w:rsidRPr="00246119" w:rsidRDefault="006E2EDC" w:rsidP="00654A54">
            <w:pPr>
              <w:pStyle w:val="BITTabelle"/>
              <w:rPr>
                <w:sz w:val="22"/>
                <w:szCs w:val="22"/>
                <w:lang w:val="fr-CH"/>
              </w:rPr>
            </w:pPr>
            <w:r>
              <w:rPr>
                <w:sz w:val="22"/>
                <w:szCs w:val="22"/>
                <w:lang w:val="fr-CH"/>
              </w:rPr>
              <w:t>Vérification du retour des requêtes</w:t>
            </w:r>
          </w:p>
        </w:tc>
        <w:tc>
          <w:tcPr>
            <w:tcW w:w="4937" w:type="dxa"/>
          </w:tcPr>
          <w:p w14:paraId="766F80C8" w14:textId="4F7F72A2" w:rsidR="006E2EDC" w:rsidRPr="00246119" w:rsidRDefault="006E2EDC" w:rsidP="00654A54">
            <w:pPr>
              <w:pStyle w:val="BITTabelle"/>
              <w:rPr>
                <w:sz w:val="22"/>
                <w:szCs w:val="22"/>
                <w:lang w:val="fr-CH"/>
              </w:rPr>
            </w:pPr>
            <w:r>
              <w:rPr>
                <w:sz w:val="22"/>
                <w:szCs w:val="22"/>
                <w:lang w:val="fr-CH"/>
              </w:rPr>
              <w:t>Erreur lors du retour des données de la requête</w:t>
            </w:r>
          </w:p>
        </w:tc>
        <w:tc>
          <w:tcPr>
            <w:tcW w:w="4308" w:type="dxa"/>
          </w:tcPr>
          <w:p w14:paraId="2EAC76FD" w14:textId="0D14CFA9" w:rsidR="006E2EDC" w:rsidRPr="00246119" w:rsidRDefault="006E2EDC" w:rsidP="00654A54">
            <w:pPr>
              <w:pStyle w:val="BITTabelle"/>
              <w:rPr>
                <w:sz w:val="22"/>
                <w:szCs w:val="22"/>
                <w:lang w:val="fr-CH"/>
              </w:rPr>
            </w:pPr>
            <w:r>
              <w:rPr>
                <w:sz w:val="22"/>
                <w:szCs w:val="22"/>
                <w:lang w:val="fr-CH"/>
              </w:rPr>
              <w:t>Un popup</w:t>
            </w:r>
            <w:r>
              <w:rPr>
                <w:sz w:val="22"/>
                <w:szCs w:val="22"/>
                <w:lang w:val="fr-CH"/>
              </w:rPr>
              <w:t xml:space="preserve"> d’erreur s’affiche avec un code http.</w:t>
            </w:r>
          </w:p>
        </w:tc>
      </w:tr>
      <w:tr w:rsidR="006E2EDC" w:rsidRPr="00654A54" w14:paraId="4557C389" w14:textId="77777777" w:rsidTr="00634758">
        <w:trPr>
          <w:trHeight w:val="574"/>
        </w:trPr>
        <w:tc>
          <w:tcPr>
            <w:tcW w:w="1088" w:type="dxa"/>
          </w:tcPr>
          <w:p w14:paraId="6A6EEB8D" w14:textId="38831D9B" w:rsidR="006E2EDC" w:rsidRPr="00246119" w:rsidRDefault="006E2EDC" w:rsidP="00654A54">
            <w:pPr>
              <w:pStyle w:val="BITTabelle"/>
              <w:rPr>
                <w:sz w:val="22"/>
                <w:szCs w:val="22"/>
                <w:lang w:val="fr-CH"/>
              </w:rPr>
            </w:pPr>
            <w:r>
              <w:rPr>
                <w:sz w:val="22"/>
                <w:szCs w:val="22"/>
                <w:lang w:val="fr-CH"/>
              </w:rPr>
              <w:t>7</w:t>
            </w:r>
          </w:p>
        </w:tc>
        <w:tc>
          <w:tcPr>
            <w:tcW w:w="3747" w:type="dxa"/>
          </w:tcPr>
          <w:p w14:paraId="3C4F6A19" w14:textId="021C5BBE" w:rsidR="006E2EDC" w:rsidRPr="00246119" w:rsidRDefault="006E2EDC" w:rsidP="00654A54">
            <w:pPr>
              <w:pStyle w:val="BITTabelle"/>
              <w:rPr>
                <w:sz w:val="22"/>
                <w:szCs w:val="22"/>
                <w:lang w:val="fr-CH"/>
              </w:rPr>
            </w:pPr>
            <w:r>
              <w:rPr>
                <w:sz w:val="22"/>
                <w:szCs w:val="22"/>
                <w:lang w:val="fr-CH"/>
              </w:rPr>
              <w:t>Vérification des données avant l’envoi de la requête</w:t>
            </w:r>
          </w:p>
        </w:tc>
        <w:tc>
          <w:tcPr>
            <w:tcW w:w="4937" w:type="dxa"/>
          </w:tcPr>
          <w:p w14:paraId="4DA60DCF" w14:textId="1A732C84" w:rsidR="006E2EDC" w:rsidRPr="00246119" w:rsidRDefault="006E2EDC" w:rsidP="00654A54">
            <w:pPr>
              <w:pStyle w:val="BITTabelle"/>
              <w:rPr>
                <w:sz w:val="22"/>
                <w:szCs w:val="22"/>
                <w:lang w:val="fr-CH"/>
              </w:rPr>
            </w:pPr>
            <w:r>
              <w:rPr>
                <w:sz w:val="22"/>
                <w:szCs w:val="22"/>
                <w:lang w:val="fr-CH"/>
              </w:rPr>
              <w:t>Les données sont erronées</w:t>
            </w:r>
          </w:p>
        </w:tc>
        <w:tc>
          <w:tcPr>
            <w:tcW w:w="4308" w:type="dxa"/>
          </w:tcPr>
          <w:p w14:paraId="766C9809" w14:textId="40BF9792" w:rsidR="006E2EDC" w:rsidRPr="00246119" w:rsidRDefault="006E2EDC" w:rsidP="00654A54">
            <w:pPr>
              <w:pStyle w:val="BITTabelle"/>
              <w:rPr>
                <w:sz w:val="22"/>
                <w:szCs w:val="22"/>
                <w:lang w:val="fr-CH"/>
              </w:rPr>
            </w:pPr>
            <w:r>
              <w:rPr>
                <w:sz w:val="22"/>
                <w:szCs w:val="22"/>
                <w:lang w:val="fr-CH"/>
              </w:rPr>
              <w:t>Un popup</w:t>
            </w:r>
            <w:r>
              <w:rPr>
                <w:sz w:val="22"/>
                <w:szCs w:val="22"/>
                <w:lang w:val="fr-CH"/>
              </w:rPr>
              <w:t xml:space="preserve"> d’erreur s’affiche avec un code http.</w:t>
            </w:r>
          </w:p>
        </w:tc>
      </w:tr>
      <w:tr w:rsidR="006E2EDC" w:rsidRPr="00654A54" w14:paraId="53D4B7A8" w14:textId="77777777" w:rsidTr="00634758">
        <w:trPr>
          <w:trHeight w:val="825"/>
        </w:trPr>
        <w:tc>
          <w:tcPr>
            <w:tcW w:w="1088" w:type="dxa"/>
          </w:tcPr>
          <w:p w14:paraId="75B78BBC" w14:textId="191382B3" w:rsidR="006E2EDC" w:rsidRPr="00246119" w:rsidRDefault="006E2EDC" w:rsidP="00654A54">
            <w:pPr>
              <w:pStyle w:val="BITTabelle"/>
              <w:rPr>
                <w:sz w:val="22"/>
                <w:szCs w:val="22"/>
                <w:lang w:val="fr-CH"/>
              </w:rPr>
            </w:pPr>
            <w:r>
              <w:rPr>
                <w:sz w:val="22"/>
                <w:szCs w:val="22"/>
                <w:lang w:val="fr-CH"/>
              </w:rPr>
              <w:t>8</w:t>
            </w:r>
          </w:p>
        </w:tc>
        <w:tc>
          <w:tcPr>
            <w:tcW w:w="3747" w:type="dxa"/>
          </w:tcPr>
          <w:p w14:paraId="1D78A9C7" w14:textId="376279AC" w:rsidR="006E2EDC" w:rsidRPr="00246119" w:rsidRDefault="006E2EDC" w:rsidP="00654A54">
            <w:pPr>
              <w:pStyle w:val="BITTabelle"/>
              <w:rPr>
                <w:sz w:val="22"/>
                <w:szCs w:val="22"/>
                <w:lang w:val="fr-CH"/>
              </w:rPr>
            </w:pPr>
            <w:r w:rsidRPr="00246119">
              <w:rPr>
                <w:sz w:val="22"/>
                <w:szCs w:val="22"/>
                <w:lang w:val="fr-CH"/>
              </w:rPr>
              <w:t>Notification de modification</w:t>
            </w:r>
            <w:r>
              <w:rPr>
                <w:sz w:val="22"/>
                <w:szCs w:val="22"/>
                <w:lang w:val="fr-CH"/>
              </w:rPr>
              <w:t>, d’ajout et de suppression</w:t>
            </w:r>
          </w:p>
        </w:tc>
        <w:tc>
          <w:tcPr>
            <w:tcW w:w="4937" w:type="dxa"/>
          </w:tcPr>
          <w:p w14:paraId="39160226" w14:textId="4FC583B5" w:rsidR="006E2EDC" w:rsidRPr="00246119" w:rsidRDefault="006E2EDC" w:rsidP="00654A54">
            <w:pPr>
              <w:pStyle w:val="BITTabelle"/>
              <w:rPr>
                <w:sz w:val="22"/>
                <w:szCs w:val="22"/>
                <w:lang w:val="fr-CH"/>
              </w:rPr>
            </w:pPr>
            <w:r>
              <w:rPr>
                <w:sz w:val="22"/>
                <w:szCs w:val="22"/>
                <w:lang w:val="fr-CH"/>
              </w:rPr>
              <w:t>Popup de confirmation de modification</w:t>
            </w:r>
          </w:p>
        </w:tc>
        <w:tc>
          <w:tcPr>
            <w:tcW w:w="4308" w:type="dxa"/>
          </w:tcPr>
          <w:p w14:paraId="1C5D30E4" w14:textId="675AA07A" w:rsidR="006E2EDC" w:rsidRPr="00246119" w:rsidRDefault="006E2EDC" w:rsidP="00654A54">
            <w:pPr>
              <w:pStyle w:val="BITTabelle"/>
              <w:rPr>
                <w:sz w:val="22"/>
                <w:szCs w:val="22"/>
                <w:lang w:val="fr-CH"/>
              </w:rPr>
            </w:pPr>
            <w:r w:rsidRPr="00246119">
              <w:rPr>
                <w:sz w:val="22"/>
                <w:szCs w:val="22"/>
                <w:lang w:val="fr-CH"/>
              </w:rPr>
              <w:t xml:space="preserve">Une notification s’affiche en bas à droite de la </w:t>
            </w:r>
            <w:r>
              <w:rPr>
                <w:sz w:val="22"/>
                <w:szCs w:val="22"/>
                <w:lang w:val="fr-CH"/>
              </w:rPr>
              <w:t>page pour confirmer les modifications.</w:t>
            </w:r>
          </w:p>
        </w:tc>
      </w:tr>
      <w:tr w:rsidR="006E2EDC" w:rsidRPr="00654A54" w14:paraId="15466C09" w14:textId="77777777" w:rsidTr="00634758">
        <w:trPr>
          <w:trHeight w:val="987"/>
        </w:trPr>
        <w:tc>
          <w:tcPr>
            <w:tcW w:w="1088" w:type="dxa"/>
          </w:tcPr>
          <w:p w14:paraId="41BDCA36" w14:textId="1C89DA22" w:rsidR="006E2EDC" w:rsidRPr="00246119" w:rsidRDefault="006E2EDC" w:rsidP="00654A54">
            <w:pPr>
              <w:pStyle w:val="BITTabelle"/>
              <w:rPr>
                <w:sz w:val="22"/>
                <w:szCs w:val="22"/>
                <w:lang w:val="fr-CH"/>
              </w:rPr>
            </w:pPr>
            <w:r>
              <w:rPr>
                <w:sz w:val="22"/>
                <w:szCs w:val="22"/>
                <w:lang w:val="fr-CH"/>
              </w:rPr>
              <w:t>9</w:t>
            </w:r>
          </w:p>
        </w:tc>
        <w:tc>
          <w:tcPr>
            <w:tcW w:w="3747" w:type="dxa"/>
          </w:tcPr>
          <w:p w14:paraId="29033EC7" w14:textId="373719F2" w:rsidR="006E2EDC" w:rsidRPr="00246119" w:rsidRDefault="006E2EDC" w:rsidP="00654A54">
            <w:pPr>
              <w:pStyle w:val="BITTabelle"/>
              <w:rPr>
                <w:sz w:val="22"/>
                <w:szCs w:val="22"/>
                <w:lang w:val="fr-CH"/>
              </w:rPr>
            </w:pPr>
            <w:r>
              <w:rPr>
                <w:sz w:val="22"/>
                <w:szCs w:val="22"/>
                <w:lang w:val="fr-CH"/>
              </w:rPr>
              <w:t>Ajout d’une couleur, d’une police d’écriture et d’une taille</w:t>
            </w:r>
          </w:p>
        </w:tc>
        <w:tc>
          <w:tcPr>
            <w:tcW w:w="4937" w:type="dxa"/>
          </w:tcPr>
          <w:p w14:paraId="7C8C24DE" w14:textId="22EF6B5A" w:rsidR="006E2EDC" w:rsidRPr="00246119" w:rsidRDefault="006E2EDC" w:rsidP="00654A54">
            <w:pPr>
              <w:pStyle w:val="BITTabelle"/>
              <w:rPr>
                <w:sz w:val="22"/>
                <w:szCs w:val="22"/>
                <w:lang w:val="fr-CH"/>
              </w:rPr>
            </w:pPr>
            <w:r>
              <w:rPr>
                <w:sz w:val="22"/>
                <w:szCs w:val="22"/>
                <w:lang w:val="fr-CH"/>
              </w:rPr>
              <w:t>Ajout des spécifications de la police dans la BD</w:t>
            </w:r>
          </w:p>
        </w:tc>
        <w:tc>
          <w:tcPr>
            <w:tcW w:w="4308" w:type="dxa"/>
          </w:tcPr>
          <w:p w14:paraId="276F4AEA" w14:textId="6838A509" w:rsidR="006E2EDC" w:rsidRPr="00246119" w:rsidRDefault="006E2EDC" w:rsidP="00654A54">
            <w:pPr>
              <w:pStyle w:val="BITTabelle"/>
              <w:rPr>
                <w:sz w:val="22"/>
                <w:szCs w:val="22"/>
                <w:lang w:val="fr-CH"/>
              </w:rPr>
            </w:pPr>
            <w:r>
              <w:rPr>
                <w:sz w:val="22"/>
                <w:szCs w:val="22"/>
                <w:lang w:val="fr-CH"/>
              </w:rPr>
              <w:t>Affichage des groupes et des articles selon les spécifications de la BD</w:t>
            </w:r>
          </w:p>
        </w:tc>
      </w:tr>
    </w:tbl>
    <w:p w14:paraId="729A448C" w14:textId="77777777" w:rsidR="004E2157" w:rsidRPr="00246119" w:rsidRDefault="004E2157" w:rsidP="002E4C98">
      <w:pPr>
        <w:pStyle w:val="BITTextkrper"/>
        <w:rPr>
          <w:szCs w:val="22"/>
          <w:lang w:val="fr-CH"/>
        </w:rPr>
        <w:sectPr w:rsidR="004E2157" w:rsidRPr="00246119" w:rsidSect="004E2157">
          <w:pgSz w:w="16838" w:h="11906" w:orient="landscape" w:code="9"/>
          <w:pgMar w:top="1701" w:right="1861" w:bottom="1134" w:left="907" w:header="851" w:footer="340" w:gutter="0"/>
          <w:cols w:space="708"/>
          <w:titlePg/>
          <w:docGrid w:linePitch="360"/>
        </w:sectPr>
      </w:pPr>
    </w:p>
    <w:p w14:paraId="0ED72ED1" w14:textId="77777777" w:rsidR="002E4C98" w:rsidRPr="00246119" w:rsidRDefault="00110668" w:rsidP="00F93B5F">
      <w:pPr>
        <w:pStyle w:val="Titre1"/>
        <w:numPr>
          <w:ilvl w:val="0"/>
          <w:numId w:val="1"/>
        </w:numPr>
        <w:rPr>
          <w:lang w:val="fr-CH"/>
        </w:rPr>
      </w:pPr>
      <w:bookmarkStart w:id="43" w:name="_Toc250790988"/>
      <w:bookmarkStart w:id="44" w:name="_Toc199227083"/>
      <w:r w:rsidRPr="00246119">
        <w:rPr>
          <w:lang w:val="fr-CH"/>
        </w:rPr>
        <w:lastRenderedPageBreak/>
        <w:t>Réalisation</w:t>
      </w:r>
      <w:bookmarkEnd w:id="43"/>
      <w:bookmarkEnd w:id="44"/>
    </w:p>
    <w:p w14:paraId="702BBB06" w14:textId="77777777" w:rsidR="002E4C98" w:rsidRDefault="00110668" w:rsidP="00F93B5F">
      <w:pPr>
        <w:pStyle w:val="Titre2"/>
        <w:numPr>
          <w:ilvl w:val="1"/>
          <w:numId w:val="1"/>
        </w:numPr>
        <w:rPr>
          <w:lang w:val="fr-CH"/>
        </w:rPr>
      </w:pPr>
      <w:bookmarkStart w:id="45" w:name="_Toc250790989"/>
      <w:bookmarkStart w:id="46" w:name="_Toc199227084"/>
      <w:r w:rsidRPr="00246119">
        <w:rPr>
          <w:lang w:val="fr-CH"/>
        </w:rPr>
        <w:t>Spécifications détaillées</w:t>
      </w:r>
      <w:bookmarkEnd w:id="45"/>
      <w:bookmarkEnd w:id="46"/>
    </w:p>
    <w:p w14:paraId="79D466B2" w14:textId="2C354171" w:rsidR="003C5E41" w:rsidRPr="003C5E41" w:rsidRDefault="003C5E41" w:rsidP="003C5E41">
      <w:pPr>
        <w:pStyle w:val="Titre3"/>
        <w:rPr>
          <w:highlight w:val="yellow"/>
          <w:lang w:val="fr-CH"/>
        </w:rPr>
      </w:pPr>
      <w:r w:rsidRPr="003C5E41">
        <w:rPr>
          <w:highlight w:val="yellow"/>
          <w:lang w:val="fr-CH"/>
        </w:rPr>
        <w:t>Base de données</w:t>
      </w:r>
    </w:p>
    <w:p w14:paraId="58B2D0BC" w14:textId="0BE87506" w:rsidR="002E4C98" w:rsidRDefault="00C849A4" w:rsidP="0030738A">
      <w:pPr>
        <w:pStyle w:val="BITTextkrper"/>
        <w:rPr>
          <w:lang w:val="fr-CH"/>
        </w:rPr>
      </w:pPr>
      <w:r>
        <w:rPr>
          <w:lang w:val="fr-CH"/>
        </w:rPr>
        <w:t>Changement du</w:t>
      </w:r>
      <w:r w:rsidR="003C5E41">
        <w:rPr>
          <w:lang w:val="fr-CH"/>
        </w:rPr>
        <w:t xml:space="preserve"> nom du</w:t>
      </w:r>
      <w:r>
        <w:rPr>
          <w:lang w:val="fr-CH"/>
        </w:rPr>
        <w:t xml:space="preserve"> champ group dans la table </w:t>
      </w:r>
      <w:r w:rsidR="003C5E41">
        <w:rPr>
          <w:lang w:val="fr-CH"/>
        </w:rPr>
        <w:t xml:space="preserve">Group par </w:t>
      </w:r>
      <w:proofErr w:type="spellStart"/>
      <w:r w:rsidR="003C5E41">
        <w:rPr>
          <w:lang w:val="fr-CH"/>
        </w:rPr>
        <w:t>name</w:t>
      </w:r>
      <w:proofErr w:type="spellEnd"/>
    </w:p>
    <w:p w14:paraId="39A84E90" w14:textId="086D6A7F" w:rsidR="003C5E41" w:rsidRPr="00246119" w:rsidRDefault="003C5E41" w:rsidP="0030738A">
      <w:pPr>
        <w:pStyle w:val="BITTextkrper"/>
        <w:rPr>
          <w:lang w:val="fr-CH"/>
        </w:rPr>
      </w:pPr>
      <w:r>
        <w:rPr>
          <w:lang w:val="fr-CH"/>
        </w:rPr>
        <w:t>Pourquoi</w:t>
      </w:r>
      <w:proofErr w:type="gramStart"/>
      <w:r>
        <w:rPr>
          <w:lang w:val="fr-CH"/>
        </w:rPr>
        <w:t> ?</w:t>
      </w:r>
      <w:proofErr w:type="spellStart"/>
      <w:r>
        <w:rPr>
          <w:lang w:val="fr-CH"/>
        </w:rPr>
        <w:t>Warum</w:t>
      </w:r>
      <w:proofErr w:type="spellEnd"/>
      <w:r>
        <w:rPr>
          <w:lang w:val="fr-CH"/>
        </w:rPr>
        <w:t> ?</w:t>
      </w:r>
      <w:proofErr w:type="spellStart"/>
      <w:r>
        <w:rPr>
          <w:lang w:val="fr-CH"/>
        </w:rPr>
        <w:t>Why</w:t>
      </w:r>
      <w:proofErr w:type="spellEnd"/>
      <w:proofErr w:type="gramEnd"/>
      <w:r>
        <w:rPr>
          <w:lang w:val="fr-CH"/>
        </w:rPr>
        <w:t xml:space="preserve"> ? </w:t>
      </w:r>
      <w:r w:rsidRPr="003C5E41">
        <w:rPr>
          <w:lang w:val="fr-CH"/>
        </w:rPr>
        <w:sym w:font="Wingdings" w:char="F0E0"/>
      </w:r>
      <w:r>
        <w:rPr>
          <w:lang w:val="fr-CH"/>
        </w:rPr>
        <w:t xml:space="preserve"> </w:t>
      </w:r>
      <w:proofErr w:type="gramStart"/>
      <w:r>
        <w:rPr>
          <w:lang w:val="fr-CH"/>
        </w:rPr>
        <w:t>indiqué</w:t>
      </w:r>
      <w:proofErr w:type="gramEnd"/>
    </w:p>
    <w:p w14:paraId="5EFEAA5D" w14:textId="77777777" w:rsidR="002E4C98" w:rsidRPr="00246119" w:rsidRDefault="00110668" w:rsidP="00F93B5F">
      <w:pPr>
        <w:pStyle w:val="Titre2"/>
        <w:numPr>
          <w:ilvl w:val="1"/>
          <w:numId w:val="1"/>
        </w:numPr>
        <w:rPr>
          <w:lang w:val="fr-CH"/>
        </w:rPr>
      </w:pPr>
      <w:bookmarkStart w:id="47" w:name="_Toc250790990"/>
      <w:bookmarkStart w:id="48" w:name="_Toc199227085"/>
      <w:r w:rsidRPr="00246119">
        <w:rPr>
          <w:lang w:val="fr-CH"/>
        </w:rPr>
        <w:t>Design du système</w:t>
      </w:r>
      <w:bookmarkEnd w:id="47"/>
      <w:bookmarkEnd w:id="48"/>
    </w:p>
    <w:p w14:paraId="6ADAAB77" w14:textId="77777777" w:rsidR="002E4C98" w:rsidRPr="00246119" w:rsidRDefault="002E4C98" w:rsidP="002E4C98">
      <w:pPr>
        <w:pStyle w:val="BITTextkrper"/>
        <w:rPr>
          <w:lang w:val="fr-CH"/>
        </w:rPr>
      </w:pPr>
    </w:p>
    <w:p w14:paraId="61F0F3D5" w14:textId="77777777" w:rsidR="002E4C98" w:rsidRPr="00246119" w:rsidRDefault="00110668" w:rsidP="00F93B5F">
      <w:pPr>
        <w:pStyle w:val="Titre2"/>
        <w:numPr>
          <w:ilvl w:val="1"/>
          <w:numId w:val="1"/>
        </w:numPr>
        <w:rPr>
          <w:lang w:val="fr-CH"/>
        </w:rPr>
      </w:pPr>
      <w:bookmarkStart w:id="49" w:name="_Toc114965606"/>
      <w:bookmarkStart w:id="50" w:name="_Toc250790991"/>
      <w:bookmarkStart w:id="51" w:name="_Toc199227086"/>
      <w:r w:rsidRPr="00246119">
        <w:rPr>
          <w:lang w:val="fr-CH"/>
        </w:rPr>
        <w:t>C</w:t>
      </w:r>
      <w:r w:rsidR="002E4C98" w:rsidRPr="00246119">
        <w:rPr>
          <w:lang w:val="fr-CH"/>
        </w:rPr>
        <w:t xml:space="preserve">onfiguration </w:t>
      </w:r>
      <w:proofErr w:type="spellStart"/>
      <w:r w:rsidR="002E4C98" w:rsidRPr="00246119">
        <w:rPr>
          <w:lang w:val="fr-CH"/>
        </w:rPr>
        <w:t>xyz</w:t>
      </w:r>
      <w:bookmarkEnd w:id="49"/>
      <w:bookmarkEnd w:id="50"/>
      <w:bookmarkEnd w:id="51"/>
      <w:proofErr w:type="spellEnd"/>
    </w:p>
    <w:p w14:paraId="73C7191A" w14:textId="77777777" w:rsidR="00E005FF" w:rsidRPr="00246119" w:rsidRDefault="00E005FF" w:rsidP="00E005FF">
      <w:pPr>
        <w:rPr>
          <w:rStyle w:val="Hinweistext"/>
          <w:sz w:val="22"/>
          <w:szCs w:val="22"/>
          <w:lang w:val="fr-CH"/>
        </w:rPr>
      </w:pPr>
      <w:bookmarkStart w:id="52" w:name="_Toc114965607"/>
      <w:r w:rsidRPr="00246119">
        <w:rPr>
          <w:rStyle w:val="Hinweistext"/>
          <w:sz w:val="22"/>
          <w:szCs w:val="22"/>
          <w:lang w:val="fr-CH"/>
        </w:rPr>
        <w:t>Conseil: D’autres chapitres peuvent s’ajouter à cette partie en fonction du projet.</w:t>
      </w:r>
    </w:p>
    <w:p w14:paraId="381AFBC6" w14:textId="77777777" w:rsidR="00B56135" w:rsidRPr="00246119" w:rsidRDefault="00B56135" w:rsidP="00B56135">
      <w:pPr>
        <w:pStyle w:val="BITTextkrper"/>
        <w:rPr>
          <w:szCs w:val="22"/>
          <w:lang w:val="fr-CH"/>
        </w:rPr>
      </w:pPr>
    </w:p>
    <w:p w14:paraId="7E39A22F" w14:textId="77777777" w:rsidR="002E4C98" w:rsidRPr="00246119" w:rsidRDefault="002E4C98" w:rsidP="00F93B5F">
      <w:pPr>
        <w:pStyle w:val="Titre1"/>
        <w:numPr>
          <w:ilvl w:val="0"/>
          <w:numId w:val="1"/>
        </w:numPr>
        <w:rPr>
          <w:lang w:val="fr-CH"/>
        </w:rPr>
      </w:pPr>
      <w:bookmarkStart w:id="53" w:name="_Toc250790992"/>
      <w:bookmarkStart w:id="54" w:name="_Toc199227087"/>
      <w:r w:rsidRPr="00246119">
        <w:rPr>
          <w:lang w:val="fr-CH"/>
        </w:rPr>
        <w:lastRenderedPageBreak/>
        <w:t>Test</w:t>
      </w:r>
      <w:bookmarkEnd w:id="52"/>
      <w:bookmarkEnd w:id="53"/>
      <w:bookmarkEnd w:id="54"/>
    </w:p>
    <w:p w14:paraId="040FDB51" w14:textId="77777777" w:rsidR="002E4C98" w:rsidRPr="00246119" w:rsidRDefault="00110668" w:rsidP="00F93B5F">
      <w:pPr>
        <w:pStyle w:val="Titre2"/>
        <w:numPr>
          <w:ilvl w:val="1"/>
          <w:numId w:val="1"/>
        </w:numPr>
        <w:rPr>
          <w:lang w:val="fr-CH"/>
        </w:rPr>
      </w:pPr>
      <w:bookmarkStart w:id="55" w:name="_Toc250790993"/>
      <w:bookmarkStart w:id="56" w:name="_Toc199227088"/>
      <w:r w:rsidRPr="00246119">
        <w:rPr>
          <w:lang w:val="fr-CH"/>
        </w:rPr>
        <w:t>Procédure de test</w:t>
      </w:r>
      <w:bookmarkEnd w:id="55"/>
      <w:bookmarkEnd w:id="56"/>
    </w:p>
    <w:p w14:paraId="6F5D57D0" w14:textId="77777777" w:rsidR="00B56135" w:rsidRPr="00246119" w:rsidRDefault="00E005FF" w:rsidP="00B56135">
      <w:pPr>
        <w:rPr>
          <w:rStyle w:val="Hinweistext"/>
          <w:sz w:val="22"/>
          <w:szCs w:val="22"/>
          <w:lang w:val="fr-CH"/>
        </w:rPr>
      </w:pPr>
      <w:r w:rsidRPr="00246119">
        <w:rPr>
          <w:rStyle w:val="Hinweistext"/>
          <w:sz w:val="22"/>
          <w:szCs w:val="22"/>
          <w:lang w:val="fr-CH"/>
        </w:rPr>
        <w:t xml:space="preserve">Représentation du processus de </w:t>
      </w:r>
      <w:proofErr w:type="spellStart"/>
      <w:r w:rsidRPr="00246119">
        <w:rPr>
          <w:rStyle w:val="Hinweistext"/>
          <w:sz w:val="22"/>
          <w:szCs w:val="22"/>
          <w:lang w:val="fr-CH"/>
        </w:rPr>
        <w:t>test.</w:t>
      </w:r>
      <w:r w:rsidR="00B56135" w:rsidRPr="00246119">
        <w:rPr>
          <w:rStyle w:val="Hinweistext"/>
          <w:sz w:val="22"/>
          <w:szCs w:val="22"/>
          <w:lang w:val="fr-CH"/>
        </w:rPr>
        <w:t>.</w:t>
      </w:r>
      <w:r w:rsidRPr="00246119">
        <w:rPr>
          <w:rStyle w:val="Hinweistext"/>
          <w:sz w:val="22"/>
          <w:szCs w:val="22"/>
          <w:lang w:val="fr-CH"/>
        </w:rPr>
        <w:t>Qui</w:t>
      </w:r>
      <w:proofErr w:type="spellEnd"/>
      <w:r w:rsidRPr="00246119">
        <w:rPr>
          <w:rStyle w:val="Hinweistext"/>
          <w:sz w:val="22"/>
          <w:szCs w:val="22"/>
          <w:lang w:val="fr-CH"/>
        </w:rPr>
        <w:t xml:space="preserve"> teste quoi à l’aide de quels moyens ?</w:t>
      </w:r>
    </w:p>
    <w:p w14:paraId="6AFEB8E7" w14:textId="77777777" w:rsidR="002E4C98" w:rsidRPr="00246119" w:rsidRDefault="002E4C98" w:rsidP="002E4C98">
      <w:pPr>
        <w:pStyle w:val="BITTextkrper"/>
        <w:rPr>
          <w:szCs w:val="22"/>
          <w:lang w:val="fr-CH"/>
        </w:rPr>
      </w:pPr>
    </w:p>
    <w:p w14:paraId="490856F3" w14:textId="77777777" w:rsidR="002E4C98" w:rsidRPr="00246119" w:rsidRDefault="00110668" w:rsidP="00F93B5F">
      <w:pPr>
        <w:pStyle w:val="Titre2"/>
        <w:numPr>
          <w:ilvl w:val="1"/>
          <w:numId w:val="1"/>
        </w:numPr>
        <w:rPr>
          <w:lang w:val="fr-CH"/>
        </w:rPr>
      </w:pPr>
      <w:bookmarkStart w:id="57" w:name="_Toc250790994"/>
      <w:bookmarkStart w:id="58" w:name="_Toc199227089"/>
      <w:r w:rsidRPr="00246119">
        <w:rPr>
          <w:lang w:val="fr-CH"/>
        </w:rPr>
        <w:t>Protocol de test</w:t>
      </w:r>
      <w:bookmarkEnd w:id="57"/>
      <w:bookmarkEnd w:id="58"/>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246119" w14:paraId="7F7D7F4B" w14:textId="77777777" w:rsidTr="002E4C98">
        <w:tc>
          <w:tcPr>
            <w:tcW w:w="637" w:type="dxa"/>
          </w:tcPr>
          <w:p w14:paraId="5FFC8ACE" w14:textId="77777777" w:rsidR="002E4C98" w:rsidRPr="00246119" w:rsidRDefault="002E4C98" w:rsidP="002E4C98">
            <w:pPr>
              <w:pStyle w:val="BITTabellentitel"/>
              <w:rPr>
                <w:sz w:val="22"/>
                <w:szCs w:val="22"/>
                <w:lang w:val="fr-CH"/>
              </w:rPr>
            </w:pPr>
            <w:r w:rsidRPr="00246119">
              <w:rPr>
                <w:sz w:val="22"/>
                <w:szCs w:val="22"/>
                <w:lang w:val="fr-CH"/>
              </w:rPr>
              <w:t>Nr.</w:t>
            </w:r>
          </w:p>
        </w:tc>
        <w:tc>
          <w:tcPr>
            <w:tcW w:w="1440" w:type="dxa"/>
          </w:tcPr>
          <w:p w14:paraId="7665FB91" w14:textId="77777777" w:rsidR="002E4C98" w:rsidRPr="00246119" w:rsidRDefault="00110668" w:rsidP="002E4C98">
            <w:pPr>
              <w:pStyle w:val="BITTabellentitel"/>
              <w:rPr>
                <w:sz w:val="22"/>
                <w:szCs w:val="22"/>
                <w:lang w:val="fr-CH"/>
              </w:rPr>
            </w:pPr>
            <w:r w:rsidRPr="00246119">
              <w:rPr>
                <w:sz w:val="22"/>
                <w:szCs w:val="22"/>
                <w:lang w:val="fr-CH"/>
              </w:rPr>
              <w:t>Objet testé</w:t>
            </w:r>
          </w:p>
        </w:tc>
        <w:tc>
          <w:tcPr>
            <w:tcW w:w="2426" w:type="dxa"/>
          </w:tcPr>
          <w:p w14:paraId="4170D7BF" w14:textId="77777777" w:rsidR="002E4C98" w:rsidRPr="00246119" w:rsidRDefault="00110668" w:rsidP="002E4C98">
            <w:pPr>
              <w:pStyle w:val="BITTabellentitel"/>
              <w:rPr>
                <w:sz w:val="22"/>
                <w:szCs w:val="22"/>
                <w:lang w:val="fr-CH"/>
              </w:rPr>
            </w:pPr>
            <w:r w:rsidRPr="00246119">
              <w:rPr>
                <w:sz w:val="22"/>
                <w:szCs w:val="22"/>
                <w:lang w:val="fr-CH"/>
              </w:rPr>
              <w:t>Description du test</w:t>
            </w:r>
          </w:p>
        </w:tc>
        <w:tc>
          <w:tcPr>
            <w:tcW w:w="2409" w:type="dxa"/>
          </w:tcPr>
          <w:p w14:paraId="21118DC9" w14:textId="77777777" w:rsidR="002E4C98" w:rsidRPr="00246119" w:rsidRDefault="00110668" w:rsidP="002E4C98">
            <w:pPr>
              <w:pStyle w:val="BITTabellentitel"/>
              <w:rPr>
                <w:sz w:val="22"/>
                <w:szCs w:val="22"/>
                <w:lang w:val="fr-CH"/>
              </w:rPr>
            </w:pPr>
            <w:r w:rsidRPr="00246119">
              <w:rPr>
                <w:sz w:val="22"/>
                <w:szCs w:val="22"/>
                <w:lang w:val="fr-CH"/>
              </w:rPr>
              <w:t>Attente</w:t>
            </w:r>
          </w:p>
        </w:tc>
        <w:tc>
          <w:tcPr>
            <w:tcW w:w="1825" w:type="dxa"/>
          </w:tcPr>
          <w:p w14:paraId="397911DD" w14:textId="77777777" w:rsidR="002E4C98" w:rsidRPr="00246119" w:rsidRDefault="00110668" w:rsidP="002E4C98">
            <w:pPr>
              <w:pStyle w:val="BITTabellentitel"/>
              <w:rPr>
                <w:sz w:val="22"/>
                <w:szCs w:val="22"/>
                <w:lang w:val="fr-CH"/>
              </w:rPr>
            </w:pPr>
            <w:r w:rsidRPr="00246119">
              <w:rPr>
                <w:sz w:val="22"/>
                <w:szCs w:val="22"/>
                <w:lang w:val="fr-CH"/>
              </w:rPr>
              <w:t>Résultat</w:t>
            </w:r>
          </w:p>
        </w:tc>
        <w:tc>
          <w:tcPr>
            <w:tcW w:w="900" w:type="dxa"/>
          </w:tcPr>
          <w:p w14:paraId="74AF2DD0" w14:textId="77777777" w:rsidR="002E4C98" w:rsidRPr="00246119" w:rsidRDefault="002E4C98" w:rsidP="00110668">
            <w:pPr>
              <w:pStyle w:val="BITTabellentitel"/>
              <w:rPr>
                <w:sz w:val="22"/>
                <w:szCs w:val="22"/>
                <w:lang w:val="fr-CH"/>
              </w:rPr>
            </w:pPr>
            <w:r w:rsidRPr="00246119">
              <w:rPr>
                <w:sz w:val="22"/>
                <w:szCs w:val="22"/>
                <w:lang w:val="fr-CH"/>
              </w:rPr>
              <w:t>Vis</w:t>
            </w:r>
            <w:r w:rsidR="00110668" w:rsidRPr="00246119">
              <w:rPr>
                <w:sz w:val="22"/>
                <w:szCs w:val="22"/>
                <w:lang w:val="fr-CH"/>
              </w:rPr>
              <w:t>a</w:t>
            </w:r>
          </w:p>
        </w:tc>
      </w:tr>
      <w:tr w:rsidR="002E4C98" w:rsidRPr="00246119" w14:paraId="16926B35" w14:textId="77777777" w:rsidTr="002E4C98">
        <w:tc>
          <w:tcPr>
            <w:tcW w:w="637" w:type="dxa"/>
          </w:tcPr>
          <w:p w14:paraId="0C894E78" w14:textId="77777777" w:rsidR="002E4C98" w:rsidRPr="00246119" w:rsidRDefault="002E4C98" w:rsidP="002E4C98">
            <w:pPr>
              <w:pStyle w:val="BITTabelle"/>
              <w:rPr>
                <w:sz w:val="22"/>
                <w:szCs w:val="22"/>
                <w:lang w:val="fr-CH"/>
              </w:rPr>
            </w:pPr>
            <w:r w:rsidRPr="00246119">
              <w:rPr>
                <w:sz w:val="22"/>
                <w:szCs w:val="22"/>
                <w:lang w:val="fr-CH"/>
              </w:rPr>
              <w:t>1.0</w:t>
            </w:r>
          </w:p>
        </w:tc>
        <w:tc>
          <w:tcPr>
            <w:tcW w:w="1440" w:type="dxa"/>
          </w:tcPr>
          <w:p w14:paraId="0A940C91" w14:textId="77777777" w:rsidR="002E4C98" w:rsidRPr="00246119" w:rsidRDefault="002E4C98" w:rsidP="002E4C98">
            <w:pPr>
              <w:pStyle w:val="BITTabelle"/>
              <w:rPr>
                <w:sz w:val="22"/>
                <w:szCs w:val="22"/>
                <w:lang w:val="fr-CH"/>
              </w:rPr>
            </w:pPr>
          </w:p>
        </w:tc>
        <w:tc>
          <w:tcPr>
            <w:tcW w:w="2426" w:type="dxa"/>
          </w:tcPr>
          <w:p w14:paraId="6CB2C847" w14:textId="77777777" w:rsidR="002E4C98" w:rsidRPr="00246119" w:rsidRDefault="002E4C98" w:rsidP="002E4C98">
            <w:pPr>
              <w:pStyle w:val="BITTabelle"/>
              <w:rPr>
                <w:sz w:val="22"/>
                <w:szCs w:val="22"/>
                <w:lang w:val="fr-CH"/>
              </w:rPr>
            </w:pPr>
          </w:p>
        </w:tc>
        <w:tc>
          <w:tcPr>
            <w:tcW w:w="2409" w:type="dxa"/>
          </w:tcPr>
          <w:p w14:paraId="21BA2F13" w14:textId="77777777" w:rsidR="002E4C98" w:rsidRPr="00246119" w:rsidRDefault="002E4C98" w:rsidP="002E4C98">
            <w:pPr>
              <w:pStyle w:val="BITTabelle"/>
              <w:jc w:val="center"/>
              <w:rPr>
                <w:sz w:val="22"/>
                <w:szCs w:val="22"/>
                <w:lang w:val="fr-CH"/>
              </w:rPr>
            </w:pPr>
          </w:p>
        </w:tc>
        <w:tc>
          <w:tcPr>
            <w:tcW w:w="1825" w:type="dxa"/>
          </w:tcPr>
          <w:p w14:paraId="7EACB94D" w14:textId="77777777" w:rsidR="002E4C98" w:rsidRPr="00246119" w:rsidRDefault="002E4C98" w:rsidP="002E4C98">
            <w:pPr>
              <w:pStyle w:val="BITTabelle"/>
              <w:rPr>
                <w:sz w:val="22"/>
                <w:szCs w:val="22"/>
                <w:lang w:val="fr-CH"/>
              </w:rPr>
            </w:pPr>
          </w:p>
        </w:tc>
        <w:tc>
          <w:tcPr>
            <w:tcW w:w="900" w:type="dxa"/>
          </w:tcPr>
          <w:p w14:paraId="434DB12A" w14:textId="77777777" w:rsidR="002E4C98" w:rsidRPr="00246119" w:rsidRDefault="002E4C98" w:rsidP="002E4C98">
            <w:pPr>
              <w:pStyle w:val="BITTabelle"/>
              <w:rPr>
                <w:sz w:val="22"/>
                <w:szCs w:val="22"/>
                <w:lang w:val="fr-CH"/>
              </w:rPr>
            </w:pPr>
          </w:p>
        </w:tc>
      </w:tr>
    </w:tbl>
    <w:p w14:paraId="0A2786A8" w14:textId="77777777" w:rsidR="002E4C98" w:rsidRPr="00246119" w:rsidRDefault="002E4C98" w:rsidP="002E4C98">
      <w:pPr>
        <w:rPr>
          <w:sz w:val="22"/>
          <w:szCs w:val="22"/>
          <w:lang w:val="fr-CH"/>
        </w:rPr>
      </w:pPr>
    </w:p>
    <w:p w14:paraId="29658990" w14:textId="77777777" w:rsidR="002E4C98" w:rsidRPr="00246119" w:rsidRDefault="00E005FF" w:rsidP="002E4C98">
      <w:pPr>
        <w:rPr>
          <w:rStyle w:val="Hinweistext"/>
          <w:sz w:val="22"/>
          <w:szCs w:val="22"/>
          <w:lang w:val="fr-CH"/>
        </w:rPr>
      </w:pPr>
      <w:r w:rsidRPr="00246119">
        <w:rPr>
          <w:rStyle w:val="Hinweistext"/>
          <w:sz w:val="22"/>
          <w:szCs w:val="22"/>
          <w:lang w:val="fr-CH"/>
        </w:rPr>
        <w:t>Protocole de test détaillé avec Visa.</w:t>
      </w:r>
    </w:p>
    <w:p w14:paraId="375B2B6F" w14:textId="77777777" w:rsidR="002E4C98" w:rsidRPr="00246119" w:rsidRDefault="00110668" w:rsidP="00F93B5F">
      <w:pPr>
        <w:pStyle w:val="Titre2"/>
        <w:numPr>
          <w:ilvl w:val="1"/>
          <w:numId w:val="1"/>
        </w:numPr>
        <w:rPr>
          <w:lang w:val="fr-CH"/>
        </w:rPr>
      </w:pPr>
      <w:bookmarkStart w:id="59" w:name="_Toc250790995"/>
      <w:bookmarkStart w:id="60" w:name="_Toc199227090"/>
      <w:r w:rsidRPr="00246119">
        <w:rPr>
          <w:lang w:val="fr-CH"/>
        </w:rPr>
        <w:t>Signature du protocole de test</w:t>
      </w:r>
      <w:bookmarkEnd w:id="59"/>
      <w:bookmarkEnd w:id="6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246119" w14:paraId="79071B87" w14:textId="77777777" w:rsidTr="006E50E4">
        <w:tc>
          <w:tcPr>
            <w:tcW w:w="2093" w:type="dxa"/>
            <w:shd w:val="pct12" w:color="auto" w:fill="auto"/>
          </w:tcPr>
          <w:p w14:paraId="3F9E1E29" w14:textId="77777777" w:rsidR="002E4C98" w:rsidRPr="00246119" w:rsidRDefault="002E4C98" w:rsidP="00110668">
            <w:pPr>
              <w:pStyle w:val="BITTabellentitel"/>
              <w:rPr>
                <w:sz w:val="22"/>
                <w:szCs w:val="22"/>
                <w:lang w:val="fr-CH"/>
              </w:rPr>
            </w:pPr>
            <w:r w:rsidRPr="00246119">
              <w:rPr>
                <w:sz w:val="22"/>
                <w:szCs w:val="22"/>
                <w:lang w:val="fr-CH"/>
              </w:rPr>
              <w:t>Dat</w:t>
            </w:r>
            <w:r w:rsidR="00110668" w:rsidRPr="00246119">
              <w:rPr>
                <w:sz w:val="22"/>
                <w:szCs w:val="22"/>
                <w:lang w:val="fr-CH"/>
              </w:rPr>
              <w:t>e</w:t>
            </w:r>
          </w:p>
        </w:tc>
        <w:tc>
          <w:tcPr>
            <w:tcW w:w="3402" w:type="dxa"/>
            <w:shd w:val="pct12" w:color="auto" w:fill="auto"/>
          </w:tcPr>
          <w:p w14:paraId="2FF7E6C2" w14:textId="77777777" w:rsidR="002E4C98" w:rsidRPr="00246119" w:rsidRDefault="00110668" w:rsidP="002E4C98">
            <w:pPr>
              <w:pStyle w:val="BITTabellentitel"/>
              <w:rPr>
                <w:sz w:val="22"/>
                <w:szCs w:val="22"/>
                <w:lang w:val="fr-CH"/>
              </w:rPr>
            </w:pPr>
            <w:r w:rsidRPr="00246119">
              <w:rPr>
                <w:sz w:val="22"/>
                <w:szCs w:val="22"/>
                <w:lang w:val="fr-CH"/>
              </w:rPr>
              <w:t>Nom</w:t>
            </w:r>
          </w:p>
        </w:tc>
        <w:tc>
          <w:tcPr>
            <w:tcW w:w="4111" w:type="dxa"/>
            <w:shd w:val="pct12" w:color="auto" w:fill="auto"/>
          </w:tcPr>
          <w:p w14:paraId="545C6E7A" w14:textId="77777777" w:rsidR="002E4C98" w:rsidRPr="00246119" w:rsidRDefault="00110668" w:rsidP="002E4C98">
            <w:pPr>
              <w:pStyle w:val="BITTabellentitel"/>
              <w:rPr>
                <w:sz w:val="22"/>
                <w:szCs w:val="22"/>
                <w:lang w:val="fr-CH"/>
              </w:rPr>
            </w:pPr>
            <w:r w:rsidRPr="00246119">
              <w:rPr>
                <w:sz w:val="22"/>
                <w:szCs w:val="22"/>
                <w:lang w:val="fr-CH"/>
              </w:rPr>
              <w:t>Signature</w:t>
            </w:r>
          </w:p>
        </w:tc>
      </w:tr>
      <w:tr w:rsidR="002E4C98" w:rsidRPr="00246119" w14:paraId="5403CCAA" w14:textId="77777777" w:rsidTr="006E50E4">
        <w:trPr>
          <w:trHeight w:val="680"/>
        </w:trPr>
        <w:tc>
          <w:tcPr>
            <w:tcW w:w="2093" w:type="dxa"/>
          </w:tcPr>
          <w:p w14:paraId="20B808C0" w14:textId="77777777" w:rsidR="002E4C98" w:rsidRPr="00246119" w:rsidRDefault="002E4C98" w:rsidP="0030738A">
            <w:pPr>
              <w:pStyle w:val="BITTabelle"/>
              <w:rPr>
                <w:sz w:val="22"/>
                <w:szCs w:val="22"/>
                <w:lang w:val="fr-CH"/>
              </w:rPr>
            </w:pPr>
          </w:p>
        </w:tc>
        <w:tc>
          <w:tcPr>
            <w:tcW w:w="3402" w:type="dxa"/>
          </w:tcPr>
          <w:p w14:paraId="4F346738" w14:textId="77777777" w:rsidR="002E4C98" w:rsidRPr="00246119" w:rsidRDefault="002E4C98" w:rsidP="0030738A">
            <w:pPr>
              <w:pStyle w:val="BITTabelle"/>
              <w:rPr>
                <w:sz w:val="22"/>
                <w:szCs w:val="22"/>
                <w:lang w:val="fr-CH"/>
              </w:rPr>
            </w:pPr>
          </w:p>
        </w:tc>
        <w:tc>
          <w:tcPr>
            <w:tcW w:w="4111" w:type="dxa"/>
          </w:tcPr>
          <w:p w14:paraId="2868B566" w14:textId="77777777" w:rsidR="002E4C98" w:rsidRPr="00246119" w:rsidRDefault="002E4C98" w:rsidP="0030738A">
            <w:pPr>
              <w:pStyle w:val="BITTabelle"/>
              <w:rPr>
                <w:sz w:val="22"/>
                <w:szCs w:val="22"/>
                <w:lang w:val="fr-CH"/>
              </w:rPr>
            </w:pPr>
          </w:p>
        </w:tc>
      </w:tr>
    </w:tbl>
    <w:p w14:paraId="30CF81F5" w14:textId="77777777" w:rsidR="002E4C98" w:rsidRPr="00246119" w:rsidRDefault="002E4C98" w:rsidP="002E4C98">
      <w:pPr>
        <w:pStyle w:val="BITTextkrper"/>
        <w:rPr>
          <w:lang w:val="fr-CH"/>
        </w:rPr>
      </w:pPr>
    </w:p>
    <w:p w14:paraId="2B4052F7" w14:textId="0C9608BD" w:rsidR="000A24C0" w:rsidRPr="00246119" w:rsidRDefault="000A24C0" w:rsidP="00C65584">
      <w:pPr>
        <w:pStyle w:val="Titre1"/>
        <w:rPr>
          <w:lang w:val="fr-CH"/>
        </w:rPr>
      </w:pPr>
      <w:bookmarkStart w:id="61" w:name="_Toc250790996"/>
      <w:bookmarkStart w:id="62" w:name="_Toc199227091"/>
      <w:r w:rsidRPr="00246119">
        <w:rPr>
          <w:lang w:val="fr-CH"/>
        </w:rPr>
        <w:lastRenderedPageBreak/>
        <w:t>Conclusion</w:t>
      </w:r>
      <w:bookmarkEnd w:id="62"/>
    </w:p>
    <w:p w14:paraId="5DBB8BEB" w14:textId="204C2F44" w:rsidR="000A24C0" w:rsidRPr="00246119" w:rsidRDefault="0046354D" w:rsidP="000A24C0">
      <w:pPr>
        <w:rPr>
          <w:rStyle w:val="Hinweistext"/>
          <w:sz w:val="22"/>
          <w:szCs w:val="22"/>
          <w:lang w:val="fr-CH"/>
        </w:rPr>
      </w:pPr>
      <w:r w:rsidRPr="00246119">
        <w:rPr>
          <w:rStyle w:val="Hinweistext"/>
          <w:sz w:val="22"/>
          <w:szCs w:val="22"/>
          <w:lang w:val="fr-CH"/>
        </w:rPr>
        <w:t>C</w:t>
      </w:r>
      <w:r w:rsidR="00463857" w:rsidRPr="00246119">
        <w:rPr>
          <w:rStyle w:val="Hinweistext"/>
          <w:sz w:val="22"/>
          <w:szCs w:val="22"/>
          <w:lang w:val="fr-CH"/>
        </w:rPr>
        <w:t xml:space="preserve">onclusion </w:t>
      </w:r>
      <w:r w:rsidRPr="00246119">
        <w:rPr>
          <w:rStyle w:val="Hinweistext"/>
          <w:sz w:val="22"/>
          <w:szCs w:val="22"/>
          <w:lang w:val="fr-CH"/>
        </w:rPr>
        <w:t>sur le projet en général</w:t>
      </w:r>
      <w:r w:rsidR="00C65584" w:rsidRPr="00246119">
        <w:rPr>
          <w:rStyle w:val="Hinweistext"/>
          <w:sz w:val="22"/>
          <w:szCs w:val="22"/>
          <w:lang w:val="fr-CH"/>
        </w:rPr>
        <w:t>. Les objectifs sont-ils atteints ?</w:t>
      </w:r>
      <w:r w:rsidR="00295333" w:rsidRPr="00246119">
        <w:rPr>
          <w:rStyle w:val="Hinweistext"/>
          <w:sz w:val="22"/>
          <w:szCs w:val="22"/>
          <w:lang w:val="fr-CH"/>
        </w:rPr>
        <w:t xml:space="preserve"> Si </w:t>
      </w:r>
      <w:r w:rsidR="00566B0D" w:rsidRPr="00246119">
        <w:rPr>
          <w:rStyle w:val="Hinweistext"/>
          <w:sz w:val="22"/>
          <w:szCs w:val="22"/>
          <w:lang w:val="fr-CH"/>
        </w:rPr>
        <w:t>non, pourquoi ?</w:t>
      </w:r>
    </w:p>
    <w:p w14:paraId="7EF3AD6E" w14:textId="77777777" w:rsidR="000A24C0" w:rsidRPr="00246119" w:rsidRDefault="000A24C0" w:rsidP="000A24C0">
      <w:pPr>
        <w:pStyle w:val="BITTextkrper"/>
        <w:rPr>
          <w:lang w:val="fr-CH"/>
        </w:rPr>
      </w:pPr>
    </w:p>
    <w:p w14:paraId="0EE5BC41" w14:textId="705AAE99" w:rsidR="000A24C0" w:rsidRPr="00246119" w:rsidRDefault="00D524B0" w:rsidP="007E7EEC">
      <w:pPr>
        <w:pStyle w:val="Titre2"/>
        <w:rPr>
          <w:lang w:val="fr-CH"/>
        </w:rPr>
      </w:pPr>
      <w:bookmarkStart w:id="63" w:name="_Toc199227092"/>
      <w:r w:rsidRPr="00246119">
        <w:rPr>
          <w:lang w:val="fr-CH"/>
        </w:rPr>
        <w:t>Améliorations possibles</w:t>
      </w:r>
      <w:bookmarkEnd w:id="63"/>
    </w:p>
    <w:p w14:paraId="488D2213" w14:textId="0AA8F07A" w:rsidR="007E7EEC" w:rsidRPr="00246119" w:rsidRDefault="0046067A" w:rsidP="007E7EEC">
      <w:pPr>
        <w:rPr>
          <w:rStyle w:val="Hinweistext"/>
          <w:sz w:val="22"/>
          <w:szCs w:val="22"/>
          <w:lang w:val="fr-CH"/>
        </w:rPr>
      </w:pPr>
      <w:r w:rsidRPr="00246119">
        <w:rPr>
          <w:rStyle w:val="Hinweistext"/>
          <w:sz w:val="22"/>
          <w:szCs w:val="22"/>
          <w:lang w:val="fr-CH"/>
        </w:rPr>
        <w:t>Y a-t-il des améliorations</w:t>
      </w:r>
      <w:r w:rsidR="00C842B1" w:rsidRPr="00246119">
        <w:rPr>
          <w:rStyle w:val="Hinweistext"/>
          <w:sz w:val="22"/>
          <w:szCs w:val="22"/>
          <w:lang w:val="fr-CH"/>
        </w:rPr>
        <w:t xml:space="preserve"> </w:t>
      </w:r>
      <w:r w:rsidRPr="00246119">
        <w:rPr>
          <w:rStyle w:val="Hinweistext"/>
          <w:sz w:val="22"/>
          <w:szCs w:val="22"/>
          <w:lang w:val="fr-CH"/>
        </w:rPr>
        <w:t>possible</w:t>
      </w:r>
      <w:r w:rsidR="00DD4F20" w:rsidRPr="00246119">
        <w:rPr>
          <w:rStyle w:val="Hinweistext"/>
          <w:sz w:val="22"/>
          <w:szCs w:val="22"/>
          <w:lang w:val="fr-CH"/>
        </w:rPr>
        <w:t>s</w:t>
      </w:r>
      <w:r w:rsidR="00C842B1" w:rsidRPr="00246119">
        <w:rPr>
          <w:rStyle w:val="Hinweistext"/>
          <w:sz w:val="22"/>
          <w:szCs w:val="22"/>
          <w:lang w:val="fr-CH"/>
        </w:rPr>
        <w:t xml:space="preserve"> (</w:t>
      </w:r>
      <w:r w:rsidR="003D0A00" w:rsidRPr="00246119">
        <w:rPr>
          <w:rStyle w:val="Hinweistext"/>
          <w:sz w:val="22"/>
          <w:szCs w:val="22"/>
          <w:lang w:val="fr-CH"/>
        </w:rPr>
        <w:t>nouvelle</w:t>
      </w:r>
      <w:r w:rsidR="000A310F" w:rsidRPr="00246119">
        <w:rPr>
          <w:rStyle w:val="Hinweistext"/>
          <w:sz w:val="22"/>
          <w:szCs w:val="22"/>
          <w:lang w:val="fr-CH"/>
        </w:rPr>
        <w:t>s</w:t>
      </w:r>
      <w:r w:rsidR="003D0A00" w:rsidRPr="00246119">
        <w:rPr>
          <w:rStyle w:val="Hinweistext"/>
          <w:sz w:val="22"/>
          <w:szCs w:val="22"/>
          <w:lang w:val="fr-CH"/>
        </w:rPr>
        <w:t xml:space="preserve"> fonctionnalité</w:t>
      </w:r>
      <w:r w:rsidR="000A310F" w:rsidRPr="00246119">
        <w:rPr>
          <w:rStyle w:val="Hinweistext"/>
          <w:sz w:val="22"/>
          <w:szCs w:val="22"/>
          <w:lang w:val="fr-CH"/>
        </w:rPr>
        <w:t>s</w:t>
      </w:r>
      <w:r w:rsidR="003D0A00" w:rsidRPr="00246119">
        <w:rPr>
          <w:rStyle w:val="Hinweistext"/>
          <w:sz w:val="22"/>
          <w:szCs w:val="22"/>
          <w:lang w:val="fr-CH"/>
        </w:rPr>
        <w:t xml:space="preserve">, </w:t>
      </w:r>
      <w:r w:rsidR="007A1F29" w:rsidRPr="00246119">
        <w:rPr>
          <w:rStyle w:val="Hinweistext"/>
          <w:sz w:val="22"/>
          <w:szCs w:val="22"/>
          <w:lang w:val="fr-CH"/>
        </w:rPr>
        <w:t>amélioration</w:t>
      </w:r>
      <w:r w:rsidR="0077027E" w:rsidRPr="00246119">
        <w:rPr>
          <w:rStyle w:val="Hinweistext"/>
          <w:sz w:val="22"/>
          <w:szCs w:val="22"/>
          <w:lang w:val="fr-CH"/>
        </w:rPr>
        <w:t xml:space="preserve"> et/ou modification</w:t>
      </w:r>
      <w:r w:rsidR="007A1F29" w:rsidRPr="00246119">
        <w:rPr>
          <w:rStyle w:val="Hinweistext"/>
          <w:sz w:val="22"/>
          <w:szCs w:val="22"/>
          <w:lang w:val="fr-CH"/>
        </w:rPr>
        <w:t xml:space="preserve"> du design</w:t>
      </w:r>
      <w:r w:rsidR="000A310F" w:rsidRPr="00246119">
        <w:rPr>
          <w:rStyle w:val="Hinweistext"/>
          <w:sz w:val="22"/>
          <w:szCs w:val="22"/>
          <w:lang w:val="fr-CH"/>
        </w:rPr>
        <w:t>,</w:t>
      </w:r>
      <w:r w:rsidR="00441130" w:rsidRPr="00246119">
        <w:rPr>
          <w:rStyle w:val="Hinweistext"/>
          <w:sz w:val="22"/>
          <w:szCs w:val="22"/>
          <w:lang w:val="fr-CH"/>
        </w:rPr>
        <w:t xml:space="preserve"> </w:t>
      </w:r>
      <w:r w:rsidR="006D3129" w:rsidRPr="00246119">
        <w:rPr>
          <w:rStyle w:val="Hinweistext"/>
          <w:sz w:val="22"/>
          <w:szCs w:val="22"/>
          <w:lang w:val="fr-CH"/>
        </w:rPr>
        <w:t>modification du support de données</w:t>
      </w:r>
      <w:r w:rsidR="007A1F29" w:rsidRPr="00246119">
        <w:rPr>
          <w:rStyle w:val="Hinweistext"/>
          <w:sz w:val="22"/>
          <w:szCs w:val="22"/>
          <w:lang w:val="fr-CH"/>
        </w:rPr>
        <w:t>…</w:t>
      </w:r>
      <w:r w:rsidR="000A310F" w:rsidRPr="00246119">
        <w:rPr>
          <w:rStyle w:val="Hinweistext"/>
          <w:sz w:val="22"/>
          <w:szCs w:val="22"/>
          <w:lang w:val="fr-CH"/>
        </w:rPr>
        <w:t>) ?</w:t>
      </w:r>
    </w:p>
    <w:p w14:paraId="61E92714" w14:textId="77777777" w:rsidR="007E7EEC" w:rsidRPr="00246119" w:rsidRDefault="007E7EEC" w:rsidP="007E7EEC">
      <w:pPr>
        <w:pStyle w:val="BITTextkrper"/>
        <w:rPr>
          <w:lang w:val="fr-CH"/>
        </w:rPr>
      </w:pPr>
    </w:p>
    <w:p w14:paraId="1E73CA47" w14:textId="77777777" w:rsidR="000A24C0" w:rsidRPr="00246119" w:rsidRDefault="000A24C0" w:rsidP="000A24C0">
      <w:pPr>
        <w:pStyle w:val="Titre2"/>
        <w:rPr>
          <w:lang w:val="fr-CH"/>
        </w:rPr>
      </w:pPr>
      <w:bookmarkStart w:id="64" w:name="_Toc199227093"/>
      <w:r w:rsidRPr="00246119">
        <w:rPr>
          <w:lang w:val="fr-CH"/>
        </w:rPr>
        <w:t>Auto-évaluation</w:t>
      </w:r>
      <w:bookmarkEnd w:id="64"/>
    </w:p>
    <w:p w14:paraId="2E9B9273" w14:textId="50630985" w:rsidR="000A24C0" w:rsidRPr="00246119" w:rsidRDefault="00264CE9">
      <w:pPr>
        <w:spacing w:before="0" w:after="0"/>
        <w:rPr>
          <w:rFonts w:cs="Arial"/>
          <w:b/>
          <w:bCs/>
          <w:sz w:val="36"/>
          <w:lang w:val="fr-CH"/>
        </w:rPr>
      </w:pPr>
      <w:r w:rsidRPr="00246119">
        <w:rPr>
          <w:rStyle w:val="Hinweistext"/>
          <w:sz w:val="22"/>
          <w:szCs w:val="22"/>
          <w:lang w:val="fr-CH"/>
        </w:rPr>
        <w:t xml:space="preserve">Quels sont </w:t>
      </w:r>
      <w:r w:rsidR="00AF4C43" w:rsidRPr="00246119">
        <w:rPr>
          <w:rStyle w:val="Hinweistext"/>
          <w:sz w:val="22"/>
          <w:szCs w:val="22"/>
          <w:lang w:val="fr-CH"/>
        </w:rPr>
        <w:t>mes sentiments vis-à-vis d</w:t>
      </w:r>
      <w:r w:rsidR="001E1F44" w:rsidRPr="00246119">
        <w:rPr>
          <w:rStyle w:val="Hinweistext"/>
          <w:sz w:val="22"/>
          <w:szCs w:val="22"/>
          <w:lang w:val="fr-CH"/>
        </w:rPr>
        <w:t xml:space="preserve">u </w:t>
      </w:r>
      <w:r w:rsidR="00AF4C43" w:rsidRPr="00246119">
        <w:rPr>
          <w:rStyle w:val="Hinweistext"/>
          <w:sz w:val="22"/>
          <w:szCs w:val="22"/>
          <w:lang w:val="fr-CH"/>
        </w:rPr>
        <w:t>travail</w:t>
      </w:r>
      <w:r w:rsidR="001E1F44" w:rsidRPr="00246119">
        <w:rPr>
          <w:rStyle w:val="Hinweistext"/>
          <w:sz w:val="22"/>
          <w:szCs w:val="22"/>
          <w:lang w:val="fr-CH"/>
        </w:rPr>
        <w:t xml:space="preserve"> effectué.</w:t>
      </w:r>
      <w:r w:rsidR="00BF5CB8" w:rsidRPr="00246119">
        <w:rPr>
          <w:rStyle w:val="Hinweistext"/>
          <w:sz w:val="22"/>
          <w:szCs w:val="22"/>
          <w:lang w:val="fr-CH"/>
        </w:rPr>
        <w:t xml:space="preserve"> Enoncé </w:t>
      </w:r>
      <w:r w:rsidR="00A230F8" w:rsidRPr="00246119">
        <w:rPr>
          <w:rStyle w:val="Hinweistext"/>
          <w:sz w:val="22"/>
          <w:szCs w:val="22"/>
          <w:lang w:val="fr-CH"/>
        </w:rPr>
        <w:t xml:space="preserve">des facteurs qui expliquent le succès ou l’échec </w:t>
      </w:r>
      <w:r w:rsidR="00F350E6" w:rsidRPr="00246119">
        <w:rPr>
          <w:rStyle w:val="Hinweistext"/>
          <w:sz w:val="22"/>
          <w:szCs w:val="22"/>
          <w:lang w:val="fr-CH"/>
        </w:rPr>
        <w:t>de la réalisation des objectifs du projet</w:t>
      </w:r>
      <w:r w:rsidR="00037755" w:rsidRPr="00246119">
        <w:rPr>
          <w:rStyle w:val="Hinweistext"/>
          <w:sz w:val="22"/>
          <w:szCs w:val="22"/>
          <w:lang w:val="fr-CH"/>
        </w:rPr>
        <w:t xml:space="preserve">. </w:t>
      </w:r>
    </w:p>
    <w:p w14:paraId="23B95292" w14:textId="3C8DFFD0" w:rsidR="002E4C98" w:rsidRPr="00246119" w:rsidRDefault="006E50E4" w:rsidP="00F93B5F">
      <w:pPr>
        <w:pStyle w:val="Titre1"/>
        <w:numPr>
          <w:ilvl w:val="0"/>
          <w:numId w:val="1"/>
        </w:numPr>
        <w:rPr>
          <w:lang w:val="fr-CH"/>
        </w:rPr>
      </w:pPr>
      <w:bookmarkStart w:id="65" w:name="_Toc199227094"/>
      <w:r w:rsidRPr="00246119">
        <w:rPr>
          <w:lang w:val="fr-CH"/>
        </w:rPr>
        <w:lastRenderedPageBreak/>
        <w:t>Bibliographie: l</w:t>
      </w:r>
      <w:r w:rsidR="00110668" w:rsidRPr="00246119">
        <w:rPr>
          <w:lang w:val="fr-CH"/>
        </w:rPr>
        <w:t>iste des sources et références</w:t>
      </w:r>
      <w:bookmarkEnd w:id="61"/>
      <w:bookmarkEnd w:id="65"/>
    </w:p>
    <w:p w14:paraId="17A17838" w14:textId="77777777" w:rsidR="002E4C98" w:rsidRPr="00246119" w:rsidRDefault="002E4C98" w:rsidP="002E4C98">
      <w:pPr>
        <w:pStyle w:val="BITTextkrper"/>
        <w:rPr>
          <w:szCs w:val="22"/>
          <w:lang w:val="fr-CH"/>
        </w:rPr>
      </w:pPr>
    </w:p>
    <w:p w14:paraId="288DB345" w14:textId="77777777" w:rsidR="002E4C98" w:rsidRPr="00246119" w:rsidRDefault="00E005FF" w:rsidP="00B56135">
      <w:pPr>
        <w:jc w:val="both"/>
        <w:rPr>
          <w:rStyle w:val="Hinweistext"/>
          <w:sz w:val="22"/>
          <w:szCs w:val="22"/>
          <w:lang w:val="fr-CH"/>
        </w:rPr>
      </w:pPr>
      <w:r w:rsidRPr="00246119">
        <w:rPr>
          <w:rStyle w:val="Hinweistext"/>
          <w:sz w:val="22"/>
          <w:szCs w:val="22"/>
          <w:lang w:val="fr-CH"/>
        </w:rPr>
        <w:t>Conseil</w:t>
      </w:r>
      <w:r w:rsidR="002E4C98" w:rsidRPr="00246119">
        <w:rPr>
          <w:rStyle w:val="Hinweistext"/>
          <w:sz w:val="22"/>
          <w:szCs w:val="22"/>
          <w:lang w:val="fr-CH"/>
        </w:rPr>
        <w:t xml:space="preserve">: </w:t>
      </w:r>
      <w:r w:rsidRPr="00246119">
        <w:rPr>
          <w:rStyle w:val="Hinweistext"/>
          <w:sz w:val="22"/>
          <w:szCs w:val="22"/>
          <w:lang w:val="fr-CH"/>
        </w:rPr>
        <w:t xml:space="preserve">Cette partie peut contenir une liste des sources et éléments littéraires utilisés. </w:t>
      </w:r>
    </w:p>
    <w:p w14:paraId="06D00FF6" w14:textId="12D4390A" w:rsidR="00BA3D1B" w:rsidRPr="00246119" w:rsidRDefault="00D56C6E" w:rsidP="00E7093C">
      <w:pPr>
        <w:spacing w:before="0" w:after="0"/>
        <w:rPr>
          <w:lang w:val="fr-CH"/>
        </w:rPr>
      </w:pPr>
      <w:r w:rsidRPr="00246119">
        <w:rPr>
          <w:szCs w:val="22"/>
          <w:lang w:val="fr-CH"/>
        </w:rPr>
        <w:br w:type="page"/>
      </w:r>
    </w:p>
    <w:p w14:paraId="6036A9BA" w14:textId="77777777" w:rsidR="002E4C98" w:rsidRPr="00246119" w:rsidRDefault="002E4C98" w:rsidP="00F93B5F">
      <w:pPr>
        <w:pStyle w:val="Titre1"/>
        <w:numPr>
          <w:ilvl w:val="0"/>
          <w:numId w:val="1"/>
        </w:numPr>
        <w:rPr>
          <w:lang w:val="fr-CH"/>
        </w:rPr>
      </w:pPr>
      <w:bookmarkStart w:id="66" w:name="_Toc114965612"/>
      <w:bookmarkStart w:id="67" w:name="_Toc250790997"/>
      <w:bookmarkStart w:id="68" w:name="_Toc199227095"/>
      <w:r w:rsidRPr="00246119">
        <w:rPr>
          <w:lang w:val="fr-CH"/>
        </w:rPr>
        <w:lastRenderedPageBreak/>
        <w:t>Glossa</w:t>
      </w:r>
      <w:r w:rsidR="00110668" w:rsidRPr="00246119">
        <w:rPr>
          <w:lang w:val="fr-CH"/>
        </w:rPr>
        <w:t>i</w:t>
      </w:r>
      <w:r w:rsidRPr="00246119">
        <w:rPr>
          <w:lang w:val="fr-CH"/>
        </w:rPr>
        <w:t>r</w:t>
      </w:r>
      <w:bookmarkEnd w:id="66"/>
      <w:r w:rsidR="00110668" w:rsidRPr="00246119">
        <w:rPr>
          <w:lang w:val="fr-CH"/>
        </w:rPr>
        <w:t>e</w:t>
      </w:r>
      <w:bookmarkEnd w:id="67"/>
      <w:bookmarkEnd w:id="68"/>
      <w:r w:rsidRPr="00246119">
        <w:rPr>
          <w:lang w:val="fr-CH"/>
        </w:rPr>
        <w:t xml:space="preserve"> </w:t>
      </w:r>
      <w:r w:rsidR="00E005FF" w:rsidRPr="00246119">
        <w:rPr>
          <w:rStyle w:val="Hinweistext"/>
          <w:lang w:val="fr-CH"/>
        </w:rPr>
        <w:t xml:space="preserve">trier par ordre </w:t>
      </w:r>
      <w:proofErr w:type="spellStart"/>
      <w:r w:rsidR="00E005FF" w:rsidRPr="00246119">
        <w:rPr>
          <w:rStyle w:val="Hinweistext"/>
          <w:lang w:val="fr-CH"/>
        </w:rPr>
        <w:t>alphabetique</w:t>
      </w:r>
      <w:proofErr w:type="spellEnd"/>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246119"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246119" w:rsidRDefault="00110668" w:rsidP="002E4C98">
            <w:pPr>
              <w:pStyle w:val="BITTabellentitel"/>
              <w:rPr>
                <w:sz w:val="22"/>
                <w:szCs w:val="22"/>
                <w:lang w:val="fr-CH"/>
              </w:rPr>
            </w:pPr>
            <w:r w:rsidRPr="00246119">
              <w:rPr>
                <w:sz w:val="22"/>
                <w:szCs w:val="22"/>
                <w:lang w:val="fr-CH"/>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246119" w:rsidRDefault="00110668" w:rsidP="002E4C98">
            <w:pPr>
              <w:pStyle w:val="BITTabellentitel"/>
              <w:rPr>
                <w:sz w:val="22"/>
                <w:szCs w:val="22"/>
                <w:lang w:val="fr-CH"/>
              </w:rPr>
            </w:pPr>
            <w:r w:rsidRPr="00246119">
              <w:rPr>
                <w:sz w:val="22"/>
                <w:szCs w:val="22"/>
                <w:lang w:val="fr-CH"/>
              </w:rPr>
              <w:t>Signification</w:t>
            </w:r>
          </w:p>
        </w:tc>
      </w:tr>
      <w:tr w:rsidR="002E4C98" w:rsidRPr="00246119" w14:paraId="6DA54A7D" w14:textId="77777777" w:rsidTr="00070FE6">
        <w:tc>
          <w:tcPr>
            <w:tcW w:w="2770" w:type="dxa"/>
            <w:tcMar>
              <w:top w:w="85" w:type="dxa"/>
              <w:bottom w:w="85" w:type="dxa"/>
            </w:tcMar>
          </w:tcPr>
          <w:p w14:paraId="0E585ADD" w14:textId="77777777" w:rsidR="002E4C98" w:rsidRPr="00246119" w:rsidRDefault="002E4C98" w:rsidP="002E4C98">
            <w:pPr>
              <w:pStyle w:val="BITTabelle"/>
              <w:rPr>
                <w:sz w:val="22"/>
                <w:szCs w:val="22"/>
                <w:lang w:val="fr-CH"/>
              </w:rPr>
            </w:pPr>
          </w:p>
        </w:tc>
        <w:tc>
          <w:tcPr>
            <w:tcW w:w="6840" w:type="dxa"/>
            <w:tcMar>
              <w:top w:w="85" w:type="dxa"/>
              <w:bottom w:w="85" w:type="dxa"/>
            </w:tcMar>
          </w:tcPr>
          <w:p w14:paraId="6EA29118" w14:textId="77777777" w:rsidR="002E4C98" w:rsidRPr="00246119" w:rsidRDefault="002E4C98" w:rsidP="002E4C98">
            <w:pPr>
              <w:pStyle w:val="BITTabelle"/>
              <w:rPr>
                <w:sz w:val="22"/>
                <w:szCs w:val="22"/>
                <w:lang w:val="fr-CH"/>
              </w:rPr>
            </w:pPr>
          </w:p>
        </w:tc>
      </w:tr>
      <w:tr w:rsidR="00070FE6" w:rsidRPr="00246119" w14:paraId="13BDF587" w14:textId="77777777" w:rsidTr="00070FE6">
        <w:tc>
          <w:tcPr>
            <w:tcW w:w="2770" w:type="dxa"/>
            <w:tcMar>
              <w:top w:w="85" w:type="dxa"/>
              <w:bottom w:w="85" w:type="dxa"/>
            </w:tcMar>
          </w:tcPr>
          <w:p w14:paraId="79279884" w14:textId="77777777" w:rsidR="00070FE6" w:rsidRPr="00246119" w:rsidRDefault="00070FE6" w:rsidP="002E4C98">
            <w:pPr>
              <w:pStyle w:val="BITTabelle"/>
              <w:rPr>
                <w:sz w:val="22"/>
                <w:szCs w:val="22"/>
                <w:lang w:val="fr-CH"/>
              </w:rPr>
            </w:pPr>
          </w:p>
        </w:tc>
        <w:tc>
          <w:tcPr>
            <w:tcW w:w="6840" w:type="dxa"/>
            <w:tcMar>
              <w:top w:w="85" w:type="dxa"/>
              <w:bottom w:w="85" w:type="dxa"/>
            </w:tcMar>
          </w:tcPr>
          <w:p w14:paraId="7F12EA93" w14:textId="77777777" w:rsidR="00070FE6" w:rsidRPr="00246119" w:rsidRDefault="00070FE6" w:rsidP="002E4C98">
            <w:pPr>
              <w:pStyle w:val="BITTabelle"/>
              <w:rPr>
                <w:sz w:val="22"/>
                <w:szCs w:val="22"/>
                <w:lang w:val="fr-CH"/>
              </w:rPr>
            </w:pPr>
          </w:p>
        </w:tc>
      </w:tr>
      <w:tr w:rsidR="00070FE6" w:rsidRPr="00246119" w14:paraId="5987F753" w14:textId="77777777" w:rsidTr="002E4C98">
        <w:tc>
          <w:tcPr>
            <w:tcW w:w="2770" w:type="dxa"/>
            <w:tcBorders>
              <w:bottom w:val="dotted" w:sz="4" w:space="0" w:color="auto"/>
            </w:tcBorders>
            <w:tcMar>
              <w:top w:w="85" w:type="dxa"/>
              <w:bottom w:w="85" w:type="dxa"/>
            </w:tcMar>
          </w:tcPr>
          <w:p w14:paraId="7980F3B6" w14:textId="77777777" w:rsidR="00070FE6" w:rsidRPr="00246119" w:rsidRDefault="00070FE6" w:rsidP="002E4C98">
            <w:pPr>
              <w:pStyle w:val="BITTabelle"/>
              <w:rPr>
                <w:sz w:val="22"/>
                <w:szCs w:val="22"/>
                <w:lang w:val="fr-CH"/>
              </w:rPr>
            </w:pPr>
          </w:p>
        </w:tc>
        <w:tc>
          <w:tcPr>
            <w:tcW w:w="6840" w:type="dxa"/>
            <w:tcBorders>
              <w:bottom w:val="dotted" w:sz="4" w:space="0" w:color="auto"/>
            </w:tcBorders>
            <w:tcMar>
              <w:top w:w="85" w:type="dxa"/>
              <w:bottom w:w="85" w:type="dxa"/>
            </w:tcMar>
          </w:tcPr>
          <w:p w14:paraId="63128BBF" w14:textId="77777777" w:rsidR="00070FE6" w:rsidRPr="00246119" w:rsidRDefault="00070FE6" w:rsidP="002E4C98">
            <w:pPr>
              <w:pStyle w:val="BITTabelle"/>
              <w:rPr>
                <w:sz w:val="22"/>
                <w:szCs w:val="22"/>
                <w:lang w:val="fr-CH"/>
              </w:rPr>
            </w:pPr>
          </w:p>
        </w:tc>
      </w:tr>
    </w:tbl>
    <w:p w14:paraId="50281C4B" w14:textId="77777777" w:rsidR="002E4C98" w:rsidRPr="00246119" w:rsidRDefault="002E4C98" w:rsidP="002E4C98">
      <w:pPr>
        <w:rPr>
          <w:sz w:val="22"/>
          <w:szCs w:val="22"/>
          <w:lang w:val="fr-CH"/>
        </w:rPr>
      </w:pPr>
    </w:p>
    <w:p w14:paraId="2DD24DBA" w14:textId="77777777" w:rsidR="002E4C98" w:rsidRPr="00246119" w:rsidRDefault="002E4C98" w:rsidP="002E4C98">
      <w:pPr>
        <w:rPr>
          <w:sz w:val="22"/>
          <w:szCs w:val="22"/>
          <w:lang w:val="fr-CH"/>
        </w:rPr>
      </w:pPr>
    </w:p>
    <w:p w14:paraId="77FCA24C" w14:textId="77777777" w:rsidR="002E4C98" w:rsidRPr="00246119" w:rsidRDefault="00110668" w:rsidP="00F93B5F">
      <w:pPr>
        <w:pStyle w:val="Titre1"/>
        <w:numPr>
          <w:ilvl w:val="0"/>
          <w:numId w:val="1"/>
        </w:numPr>
        <w:rPr>
          <w:lang w:val="fr-CH"/>
        </w:rPr>
      </w:pPr>
      <w:bookmarkStart w:id="69" w:name="_Toc250790998"/>
      <w:bookmarkStart w:id="70" w:name="_Toc199227096"/>
      <w:r w:rsidRPr="00246119">
        <w:rPr>
          <w:lang w:val="fr-CH"/>
        </w:rPr>
        <w:lastRenderedPageBreak/>
        <w:t>Signatures</w:t>
      </w:r>
      <w:bookmarkEnd w:id="69"/>
      <w:bookmarkEnd w:id="70"/>
    </w:p>
    <w:p w14:paraId="31EB339F" w14:textId="77777777" w:rsidR="003B633D" w:rsidRPr="00246119" w:rsidRDefault="003B633D" w:rsidP="003B633D">
      <w:pPr>
        <w:pStyle w:val="BITTextkrper"/>
        <w:jc w:val="both"/>
        <w:rPr>
          <w:lang w:val="fr-CH"/>
        </w:rPr>
      </w:pPr>
      <w:r w:rsidRPr="00246119">
        <w:rPr>
          <w:lang w:val="fr-CH"/>
        </w:rPr>
        <w:t xml:space="preserve">Je soussigné déclare que les informations contenues dans ce rapport de travail pratique individuel rendu ce jour le </w:t>
      </w:r>
      <w:r w:rsidRPr="00246119">
        <w:rPr>
          <w:highlight w:val="yellow"/>
          <w:lang w:val="fr-CH"/>
        </w:rPr>
        <w:t>XX.XX.20XX</w:t>
      </w:r>
      <w:r w:rsidRPr="00246119">
        <w:rPr>
          <w:lang w:val="fr-CH"/>
        </w:rPr>
        <w:t xml:space="preserve"> dans le cadre de la procédure de qualification de mon CFC d’informaticien</w:t>
      </w:r>
      <w:r w:rsidRPr="00246119">
        <w:rPr>
          <w:highlight w:val="yellow"/>
          <w:lang w:val="fr-CH"/>
        </w:rPr>
        <w:t>/-ne</w:t>
      </w:r>
      <w:r w:rsidRPr="00246119">
        <w:rPr>
          <w:lang w:val="fr-CH"/>
        </w:rPr>
        <w:t>, ne sont pas plagiées. Toutes les informations de sources extérieures ainsi que les informations fournies par des tiers durant le déroulement du travail sont consignées.</w:t>
      </w:r>
    </w:p>
    <w:p w14:paraId="272837E6" w14:textId="77777777" w:rsidR="002E4C98" w:rsidRPr="00246119" w:rsidRDefault="00E005FF" w:rsidP="00B56135">
      <w:pPr>
        <w:keepNext/>
        <w:jc w:val="both"/>
        <w:rPr>
          <w:rStyle w:val="Hinweistext"/>
          <w:sz w:val="22"/>
          <w:szCs w:val="22"/>
          <w:lang w:val="fr-CH"/>
        </w:rPr>
      </w:pPr>
      <w:r w:rsidRPr="00246119">
        <w:rPr>
          <w:rStyle w:val="Hinweistext"/>
          <w:sz w:val="22"/>
          <w:szCs w:val="22"/>
          <w:lang w:val="fr-CH"/>
        </w:rPr>
        <w:t xml:space="preserve">L’apprenti/-e </w:t>
      </w:r>
      <w:r w:rsidR="004D016D" w:rsidRPr="00246119">
        <w:rPr>
          <w:rStyle w:val="Hinweistext"/>
          <w:sz w:val="22"/>
          <w:szCs w:val="22"/>
          <w:lang w:val="fr-CH"/>
        </w:rPr>
        <w:t>doit</w:t>
      </w:r>
      <w:r w:rsidRPr="00246119">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246119" w14:paraId="39363AA9" w14:textId="77777777" w:rsidTr="002E4C98">
        <w:tc>
          <w:tcPr>
            <w:tcW w:w="1728" w:type="dxa"/>
            <w:shd w:val="pct12" w:color="auto" w:fill="auto"/>
          </w:tcPr>
          <w:p w14:paraId="4CF543ED" w14:textId="77777777" w:rsidR="002E4C98" w:rsidRPr="00246119" w:rsidRDefault="002E4C98" w:rsidP="00110668">
            <w:pPr>
              <w:pStyle w:val="BITTabellentitel"/>
              <w:rPr>
                <w:sz w:val="22"/>
                <w:szCs w:val="22"/>
                <w:lang w:val="fr-CH"/>
              </w:rPr>
            </w:pPr>
            <w:r w:rsidRPr="00246119">
              <w:rPr>
                <w:sz w:val="22"/>
                <w:szCs w:val="22"/>
                <w:lang w:val="fr-CH"/>
              </w:rPr>
              <w:t>Dat</w:t>
            </w:r>
            <w:r w:rsidR="00110668" w:rsidRPr="00246119">
              <w:rPr>
                <w:sz w:val="22"/>
                <w:szCs w:val="22"/>
                <w:lang w:val="fr-CH"/>
              </w:rPr>
              <w:t>e</w:t>
            </w:r>
          </w:p>
        </w:tc>
        <w:tc>
          <w:tcPr>
            <w:tcW w:w="2700" w:type="dxa"/>
            <w:shd w:val="pct12" w:color="auto" w:fill="auto"/>
          </w:tcPr>
          <w:p w14:paraId="783BBEF9" w14:textId="77777777" w:rsidR="002E4C98" w:rsidRPr="00246119" w:rsidRDefault="00110668" w:rsidP="002E4C98">
            <w:pPr>
              <w:pStyle w:val="BITTabellentitel"/>
              <w:rPr>
                <w:sz w:val="22"/>
                <w:szCs w:val="22"/>
                <w:lang w:val="fr-CH"/>
              </w:rPr>
            </w:pPr>
            <w:r w:rsidRPr="00246119">
              <w:rPr>
                <w:sz w:val="22"/>
                <w:szCs w:val="22"/>
                <w:lang w:val="fr-CH"/>
              </w:rPr>
              <w:t>Nom</w:t>
            </w:r>
          </w:p>
        </w:tc>
        <w:tc>
          <w:tcPr>
            <w:tcW w:w="4499" w:type="dxa"/>
            <w:shd w:val="pct12" w:color="auto" w:fill="auto"/>
          </w:tcPr>
          <w:p w14:paraId="271A5B88" w14:textId="77777777" w:rsidR="002E4C98" w:rsidRPr="00246119" w:rsidRDefault="00110668" w:rsidP="002E4C98">
            <w:pPr>
              <w:pStyle w:val="BITTabellentitel"/>
              <w:rPr>
                <w:sz w:val="22"/>
                <w:szCs w:val="22"/>
                <w:lang w:val="fr-CH"/>
              </w:rPr>
            </w:pPr>
            <w:r w:rsidRPr="00246119">
              <w:rPr>
                <w:sz w:val="22"/>
                <w:szCs w:val="22"/>
                <w:lang w:val="fr-CH"/>
              </w:rPr>
              <w:t>Signature</w:t>
            </w:r>
          </w:p>
        </w:tc>
      </w:tr>
      <w:tr w:rsidR="002E4C98" w:rsidRPr="00246119" w14:paraId="1A3A2841" w14:textId="77777777" w:rsidTr="002E4C98">
        <w:trPr>
          <w:trHeight w:val="680"/>
        </w:trPr>
        <w:tc>
          <w:tcPr>
            <w:tcW w:w="1728" w:type="dxa"/>
          </w:tcPr>
          <w:p w14:paraId="70753F75" w14:textId="77777777" w:rsidR="002E4C98" w:rsidRPr="00246119" w:rsidRDefault="002E4C98" w:rsidP="002E4C98">
            <w:pPr>
              <w:keepNext/>
              <w:rPr>
                <w:sz w:val="22"/>
                <w:szCs w:val="22"/>
                <w:lang w:val="fr-CH"/>
              </w:rPr>
            </w:pPr>
          </w:p>
        </w:tc>
        <w:tc>
          <w:tcPr>
            <w:tcW w:w="2700" w:type="dxa"/>
          </w:tcPr>
          <w:p w14:paraId="5D105214" w14:textId="77777777" w:rsidR="002E4C98" w:rsidRPr="00246119" w:rsidRDefault="002E4C98" w:rsidP="002E4C98">
            <w:pPr>
              <w:keepNext/>
              <w:rPr>
                <w:sz w:val="22"/>
                <w:szCs w:val="22"/>
                <w:lang w:val="fr-CH"/>
              </w:rPr>
            </w:pPr>
          </w:p>
        </w:tc>
        <w:tc>
          <w:tcPr>
            <w:tcW w:w="4499" w:type="dxa"/>
          </w:tcPr>
          <w:p w14:paraId="5629BCBB" w14:textId="77777777" w:rsidR="002E4C98" w:rsidRPr="00246119" w:rsidRDefault="002E4C98" w:rsidP="002E4C98">
            <w:pPr>
              <w:keepNext/>
              <w:rPr>
                <w:sz w:val="22"/>
                <w:szCs w:val="22"/>
                <w:lang w:val="fr-CH"/>
              </w:rPr>
            </w:pPr>
          </w:p>
        </w:tc>
      </w:tr>
    </w:tbl>
    <w:p w14:paraId="442702AE" w14:textId="77777777" w:rsidR="002E4C98" w:rsidRPr="00246119" w:rsidRDefault="002E4C98" w:rsidP="002E4C98">
      <w:pPr>
        <w:rPr>
          <w:sz w:val="22"/>
          <w:szCs w:val="22"/>
          <w:lang w:val="fr-CH"/>
        </w:rPr>
      </w:pPr>
    </w:p>
    <w:p w14:paraId="279EA87A" w14:textId="77777777" w:rsidR="002E4C98" w:rsidRPr="00246119" w:rsidRDefault="00110668" w:rsidP="00F93B5F">
      <w:pPr>
        <w:pStyle w:val="Titre1"/>
        <w:numPr>
          <w:ilvl w:val="0"/>
          <w:numId w:val="1"/>
        </w:numPr>
        <w:rPr>
          <w:lang w:val="fr-CH"/>
        </w:rPr>
      </w:pPr>
      <w:bookmarkStart w:id="71" w:name="_Toc250790999"/>
      <w:bookmarkStart w:id="72" w:name="_Toc199227097"/>
      <w:r w:rsidRPr="00246119">
        <w:rPr>
          <w:lang w:val="fr-CH"/>
        </w:rPr>
        <w:lastRenderedPageBreak/>
        <w:t>Annexes</w:t>
      </w:r>
      <w:bookmarkEnd w:id="71"/>
      <w:bookmarkEnd w:id="72"/>
    </w:p>
    <w:p w14:paraId="0CB20CF1" w14:textId="77777777" w:rsidR="002E4C98" w:rsidRPr="00246119" w:rsidRDefault="002E4C98" w:rsidP="002E4C98">
      <w:pPr>
        <w:pStyle w:val="BITBullet1"/>
        <w:rPr>
          <w:szCs w:val="22"/>
          <w:lang w:val="fr-CH"/>
        </w:rPr>
      </w:pPr>
    </w:p>
    <w:p w14:paraId="25A72B01" w14:textId="77777777" w:rsidR="002E4C98" w:rsidRPr="00246119" w:rsidRDefault="002E4C98" w:rsidP="00B56135">
      <w:pPr>
        <w:keepNext/>
        <w:jc w:val="both"/>
        <w:rPr>
          <w:rStyle w:val="Hinweistext"/>
          <w:sz w:val="22"/>
          <w:szCs w:val="22"/>
          <w:lang w:val="fr-CH"/>
        </w:rPr>
      </w:pPr>
      <w:r w:rsidRPr="00246119">
        <w:rPr>
          <w:rStyle w:val="Hinweistext"/>
          <w:sz w:val="22"/>
          <w:szCs w:val="22"/>
          <w:lang w:val="fr-CH"/>
        </w:rPr>
        <w:t>Code</w:t>
      </w:r>
      <w:r w:rsidR="00572351" w:rsidRPr="00246119">
        <w:rPr>
          <w:rStyle w:val="Hinweistext"/>
          <w:sz w:val="22"/>
          <w:szCs w:val="22"/>
          <w:lang w:val="fr-CH"/>
        </w:rPr>
        <w:t xml:space="preserve"> imprimé</w:t>
      </w:r>
      <w:r w:rsidRPr="00246119">
        <w:rPr>
          <w:rStyle w:val="Hinweistext"/>
          <w:sz w:val="22"/>
          <w:szCs w:val="22"/>
          <w:lang w:val="fr-CH"/>
        </w:rPr>
        <w:t xml:space="preserve">, </w:t>
      </w:r>
      <w:r w:rsidR="00572351" w:rsidRPr="00246119">
        <w:rPr>
          <w:rStyle w:val="Hinweistext"/>
          <w:sz w:val="22"/>
          <w:szCs w:val="22"/>
          <w:lang w:val="fr-CH"/>
        </w:rPr>
        <w:t>protocole de séances</w:t>
      </w:r>
      <w:r w:rsidRPr="00246119">
        <w:rPr>
          <w:rStyle w:val="Hinweistext"/>
          <w:sz w:val="22"/>
          <w:szCs w:val="22"/>
          <w:lang w:val="fr-CH"/>
        </w:rPr>
        <w:t xml:space="preserve">, </w:t>
      </w:r>
      <w:r w:rsidR="00572351" w:rsidRPr="00246119">
        <w:rPr>
          <w:rStyle w:val="Hinweistext"/>
          <w:sz w:val="22"/>
          <w:szCs w:val="22"/>
          <w:lang w:val="fr-CH"/>
        </w:rPr>
        <w:t>etc</w:t>
      </w:r>
      <w:r w:rsidRPr="00246119">
        <w:rPr>
          <w:rStyle w:val="Hinweistext"/>
          <w:sz w:val="22"/>
          <w:szCs w:val="22"/>
          <w:lang w:val="fr-CH"/>
        </w:rPr>
        <w:t xml:space="preserve">.: </w:t>
      </w:r>
      <w:r w:rsidR="00572351" w:rsidRPr="00246119">
        <w:rPr>
          <w:rStyle w:val="Hinweistext"/>
          <w:sz w:val="22"/>
          <w:szCs w:val="22"/>
          <w:lang w:val="fr-CH"/>
        </w:rPr>
        <w:t>spécifier complètement et annexer à la documentation.</w:t>
      </w:r>
    </w:p>
    <w:p w14:paraId="19299AB6" w14:textId="77777777" w:rsidR="002E4C98" w:rsidRPr="00246119" w:rsidRDefault="002E4C98" w:rsidP="00B56135">
      <w:pPr>
        <w:keepNext/>
        <w:jc w:val="both"/>
        <w:rPr>
          <w:rStyle w:val="Hinweistext"/>
          <w:sz w:val="22"/>
          <w:szCs w:val="22"/>
          <w:lang w:val="fr-CH"/>
        </w:rPr>
      </w:pPr>
      <w:r w:rsidRPr="00246119">
        <w:rPr>
          <w:rStyle w:val="Hinweistext"/>
          <w:sz w:val="22"/>
          <w:szCs w:val="22"/>
          <w:lang w:val="fr-CH"/>
        </w:rPr>
        <w:t xml:space="preserve">Listings </w:t>
      </w:r>
      <w:r w:rsidR="00572351" w:rsidRPr="00246119">
        <w:rPr>
          <w:rStyle w:val="Hinweistext"/>
          <w:sz w:val="22"/>
          <w:szCs w:val="22"/>
          <w:lang w:val="fr-CH"/>
        </w:rPr>
        <w:t>de scripts et programmes</w:t>
      </w:r>
      <w:r w:rsidRPr="00246119">
        <w:rPr>
          <w:rStyle w:val="Hinweistext"/>
          <w:sz w:val="22"/>
          <w:szCs w:val="22"/>
          <w:lang w:val="fr-CH"/>
        </w:rPr>
        <w:t xml:space="preserve">. </w:t>
      </w:r>
      <w:r w:rsidR="00572351" w:rsidRPr="00246119">
        <w:rPr>
          <w:rStyle w:val="Hinweistext"/>
          <w:sz w:val="22"/>
          <w:szCs w:val="22"/>
          <w:lang w:val="fr-CH"/>
        </w:rPr>
        <w:t xml:space="preserve">Le travail fourni par la candidate ou le candidat doit être entièrement documenté. Omettre le code généré automatiquement s’il n’est pas nécessaire à la compréhension. </w:t>
      </w:r>
    </w:p>
    <w:p w14:paraId="6C20E752" w14:textId="77777777" w:rsidR="002E4C98" w:rsidRPr="00246119" w:rsidRDefault="00572351" w:rsidP="002E4C98">
      <w:pPr>
        <w:keepNext/>
        <w:rPr>
          <w:rStyle w:val="Hinweistext"/>
          <w:sz w:val="22"/>
          <w:szCs w:val="22"/>
          <w:lang w:val="fr-CH"/>
        </w:rPr>
      </w:pPr>
      <w:r w:rsidRPr="00246119">
        <w:rPr>
          <w:rStyle w:val="Hinweistext"/>
          <w:sz w:val="22"/>
          <w:szCs w:val="22"/>
          <w:lang w:val="fr-CH"/>
        </w:rPr>
        <w:t xml:space="preserve">Dans le cas où des manuels ont été créés, vous pouvez les ajouter ici en tant qu’annexe. </w:t>
      </w:r>
    </w:p>
    <w:p w14:paraId="45571F43" w14:textId="77777777" w:rsidR="002E4C98" w:rsidRPr="00246119" w:rsidRDefault="002E4C98" w:rsidP="002E4C98">
      <w:pPr>
        <w:rPr>
          <w:sz w:val="22"/>
          <w:szCs w:val="22"/>
          <w:lang w:val="fr-CH"/>
        </w:rPr>
      </w:pPr>
    </w:p>
    <w:bookmarkEnd w:id="21"/>
    <w:p w14:paraId="3A572B86" w14:textId="77777777" w:rsidR="005479BD" w:rsidRPr="00246119" w:rsidRDefault="005479BD" w:rsidP="005479BD">
      <w:pPr>
        <w:rPr>
          <w:sz w:val="22"/>
          <w:szCs w:val="22"/>
          <w:lang w:val="fr-CH"/>
        </w:rPr>
      </w:pPr>
    </w:p>
    <w:p w14:paraId="3D2D99E2" w14:textId="77777777" w:rsidR="00876DF2" w:rsidRPr="00246119" w:rsidRDefault="00876DF2" w:rsidP="005479BD">
      <w:pPr>
        <w:rPr>
          <w:sz w:val="22"/>
          <w:szCs w:val="22"/>
          <w:lang w:val="fr-CH"/>
        </w:rPr>
      </w:pPr>
    </w:p>
    <w:p w14:paraId="197543A7" w14:textId="77777777" w:rsidR="00876DF2" w:rsidRPr="00246119" w:rsidRDefault="00876DF2" w:rsidP="00876DF2">
      <w:pPr>
        <w:rPr>
          <w:sz w:val="22"/>
          <w:szCs w:val="22"/>
          <w:lang w:val="fr-CH"/>
        </w:rPr>
      </w:pPr>
    </w:p>
    <w:p w14:paraId="42B11B42" w14:textId="77777777" w:rsidR="00876DF2" w:rsidRPr="00246119" w:rsidRDefault="00876DF2" w:rsidP="00876DF2">
      <w:pPr>
        <w:rPr>
          <w:sz w:val="22"/>
          <w:szCs w:val="22"/>
          <w:lang w:val="fr-CH"/>
        </w:rPr>
      </w:pPr>
    </w:p>
    <w:p w14:paraId="1F6F98A8" w14:textId="77777777" w:rsidR="005479BD" w:rsidRPr="00246119" w:rsidRDefault="00876DF2" w:rsidP="00876DF2">
      <w:pPr>
        <w:tabs>
          <w:tab w:val="left" w:pos="3633"/>
        </w:tabs>
        <w:rPr>
          <w:sz w:val="22"/>
          <w:szCs w:val="22"/>
          <w:lang w:val="fr-CH"/>
        </w:rPr>
      </w:pPr>
      <w:r w:rsidRPr="00246119">
        <w:rPr>
          <w:sz w:val="22"/>
          <w:szCs w:val="22"/>
          <w:lang w:val="fr-CH"/>
        </w:rPr>
        <w:tab/>
      </w:r>
    </w:p>
    <w:sectPr w:rsidR="005479BD" w:rsidRPr="00246119" w:rsidSect="000D6544">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33C27" w14:textId="77777777" w:rsidR="00ED24A6" w:rsidRDefault="00ED24A6">
      <w:r>
        <w:separator/>
      </w:r>
    </w:p>
    <w:p w14:paraId="7B375278" w14:textId="77777777" w:rsidR="00ED24A6" w:rsidRDefault="00ED24A6"/>
    <w:p w14:paraId="1463CF8A" w14:textId="77777777" w:rsidR="00ED24A6" w:rsidRDefault="00ED24A6"/>
  </w:endnote>
  <w:endnote w:type="continuationSeparator" w:id="0">
    <w:p w14:paraId="102B1BB5" w14:textId="77777777" w:rsidR="00ED24A6" w:rsidRDefault="00ED24A6">
      <w:r>
        <w:continuationSeparator/>
      </w:r>
    </w:p>
    <w:p w14:paraId="60D29CD5" w14:textId="77777777" w:rsidR="00ED24A6" w:rsidRDefault="00ED24A6"/>
    <w:p w14:paraId="0AD78C6C" w14:textId="77777777" w:rsidR="00ED24A6" w:rsidRDefault="00ED24A6">
      <w:r>
        <w:t>Haupttitel</w:t>
      </w:r>
    </w:p>
    <w:p w14:paraId="0A32B413" w14:textId="77777777" w:rsidR="00ED24A6" w:rsidRDefault="00ED24A6">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654A54"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654A54" w14:paraId="503F1FB1" w14:textId="77777777"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14:paraId="7E5BFBBD" w14:textId="6B453DF6" w:rsidR="00920673" w:rsidRPr="00920673" w:rsidRDefault="00DC7A4F" w:rsidP="00920673">
                    <w:pPr>
                      <w:pStyle w:val="CDBPfad"/>
                      <w:tabs>
                        <w:tab w:val="left" w:pos="3600"/>
                        <w:tab w:val="left" w:pos="6269"/>
                      </w:tabs>
                      <w:rPr>
                        <w:lang w:val="fr-CH"/>
                      </w:rPr>
                    </w:pPr>
                    <w:r>
                      <w:rPr>
                        <w:lang w:val="fr-CH"/>
                      </w:rPr>
                      <w:t>Pham Esther</w:t>
                    </w:r>
                  </w:p>
                </w:tc>
              </w:sdtContent>
            </w:sdt>
            <w:tc>
              <w:tcPr>
                <w:tcW w:w="2268" w:type="dxa"/>
              </w:tcPr>
              <w:p w14:paraId="29D57953" w14:textId="77777777"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8D1CE0">
                  <w:rPr>
                    <w:lang w:val="fr-CH"/>
                  </w:rPr>
                  <w:t>1</w:t>
                </w:r>
                <w:r>
                  <w:fldChar w:fldCharType="end"/>
                </w:r>
              </w:p>
            </w:tc>
            <w:tc>
              <w:tcPr>
                <w:tcW w:w="4182" w:type="dxa"/>
              </w:tcPr>
              <w:p w14:paraId="7D9C1BC6" w14:textId="4FCD9761"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p>
              <w:p w14:paraId="68E264BA" w14:textId="02F15F50"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654A54">
                  <w:rPr>
                    <w:lang w:val="fr-CH"/>
                  </w:rPr>
                  <w:t>26.05.2025 23:05</w:t>
                </w:r>
                <w:r>
                  <w:rPr>
                    <w:lang w:val="fr-CH"/>
                  </w:rPr>
                  <w:fldChar w:fldCharType="end"/>
                </w:r>
              </w:p>
            </w:tc>
          </w:tr>
        </w:tbl>
        <w:p w14:paraId="20AFA743" w14:textId="77777777" w:rsidR="00920673" w:rsidRPr="00920673" w:rsidRDefault="00920673" w:rsidP="00920673">
          <w:pPr>
            <w:pStyle w:val="CDBPfad"/>
            <w:tabs>
              <w:tab w:val="left" w:pos="3600"/>
              <w:tab w:val="left" w:pos="6269"/>
            </w:tabs>
            <w:rPr>
              <w:lang w:val="fr-CH"/>
            </w:rPr>
          </w:pPr>
        </w:p>
      </w:tc>
    </w:tr>
  </w:tbl>
  <w:p w14:paraId="4829F820" w14:textId="77777777" w:rsidR="00920673" w:rsidRPr="00DC7A4F" w:rsidRDefault="00920673">
    <w:pPr>
      <w:pStyle w:val="Pieddepage"/>
      <w:rPr>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4062" w14:textId="5767C215"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144682">
      <w:instrText>2</w:instrText>
    </w:r>
    <w:r w:rsidR="00644BB8">
      <w:fldChar w:fldCharType="end"/>
    </w:r>
    <w:r>
      <w:instrText xml:space="preserve"> </w:instrText>
    </w:r>
    <w:r>
      <w:fldChar w:fldCharType="separate"/>
    </w:r>
    <w:r w:rsidR="00144682">
      <w:instrText>2</w:instrText>
    </w:r>
    <w:r>
      <w:fldChar w:fldCharType="end"/>
    </w:r>
    <w:r>
      <w:instrText xml:space="preserve"> </w:instrText>
    </w:r>
    <w:r>
      <w:fldChar w:fldCharType="separate"/>
    </w:r>
    <w:bookmarkStart w:id="0" w:name="PagesS2"/>
    <w:r w:rsidR="00144682">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654A54"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654A54" w14:paraId="17968979" w14:textId="77777777"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24A27812"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1E36395D"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1FFA3039"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5D7AE1" w:rsidRPr="00AF37CA">
                  <w:rPr>
                    <w:lang w:val="fr-CH"/>
                  </w:rPr>
                  <w:t>4</w:t>
                </w:r>
              </w:p>
              <w:p w14:paraId="30F3E4A0" w14:textId="449BBF76"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654A54">
                  <w:rPr>
                    <w:lang w:val="fr-CH"/>
                  </w:rPr>
                  <w:t>26.05.2025 23:05</w:t>
                </w:r>
                <w:r>
                  <w:rPr>
                    <w:lang w:val="fr-CH"/>
                  </w:rPr>
                  <w:fldChar w:fldCharType="end"/>
                </w:r>
              </w:p>
            </w:tc>
          </w:tr>
        </w:tbl>
        <w:p w14:paraId="0524950B" w14:textId="77777777" w:rsidR="00D26DE3" w:rsidRPr="00383EAE" w:rsidRDefault="00D26DE3">
          <w:pPr>
            <w:pStyle w:val="CDBPfad"/>
            <w:rPr>
              <w:lang w:val="fr-CH"/>
            </w:rPr>
          </w:pPr>
        </w:p>
      </w:tc>
    </w:tr>
  </w:tbl>
  <w:p w14:paraId="4598F8E6" w14:textId="77777777" w:rsidR="00D26DE3" w:rsidRPr="00383EAE" w:rsidRDefault="00D26DE3">
    <w:pPr>
      <w:pStyle w:val="CDBPlatzhalter"/>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654A54"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654A54" w14:paraId="16B7FD72" w14:textId="77777777" w:rsidTr="00920673">
            <w:bookmarkStart w:id="39" w:name="tm_pfad" w:displacedByCustomXml="next"/>
            <w:bookmarkStart w:id="40"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789E2A23" w:rsidR="00920673" w:rsidRPr="00920673" w:rsidRDefault="00DC7A4F" w:rsidP="00920673">
                    <w:pPr>
                      <w:pStyle w:val="CDBPfad"/>
                      <w:tabs>
                        <w:tab w:val="left" w:pos="3600"/>
                        <w:tab w:val="left" w:pos="6269"/>
                      </w:tabs>
                      <w:rPr>
                        <w:lang w:val="fr-CH"/>
                      </w:rPr>
                    </w:pPr>
                    <w:r>
                      <w:rPr>
                        <w:lang w:val="fr-CH"/>
                      </w:rPr>
                      <w:t>Pham Esther</w:t>
                    </w:r>
                  </w:p>
                </w:tc>
              </w:sdtContent>
            </w:sdt>
            <w:tc>
              <w:tcPr>
                <w:tcW w:w="2263" w:type="dxa"/>
              </w:tcPr>
              <w:p w14:paraId="53D3EACA"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040B598D"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DC7A4F">
                  <w:rPr>
                    <w:lang w:val="fr-CH"/>
                  </w:rPr>
                  <w:t>PHAM_rapport_TPI_2025.docx</w:t>
                </w:r>
                <w:r>
                  <w:fldChar w:fldCharType="end"/>
                </w:r>
                <w:r w:rsidR="00372D7B" w:rsidRPr="00AF37CA">
                  <w:rPr>
                    <w:lang w:val="fr-CH"/>
                  </w:rPr>
                  <w:t>4</w:t>
                </w:r>
              </w:p>
              <w:p w14:paraId="3BB7D6CB" w14:textId="4679692F"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654A54">
                  <w:rPr>
                    <w:lang w:val="fr-CH"/>
                  </w:rPr>
                  <w:t>26.05.2025 23:05</w:t>
                </w:r>
                <w:r>
                  <w:rPr>
                    <w:lang w:val="fr-CH"/>
                  </w:rPr>
                  <w:fldChar w:fldCharType="end"/>
                </w:r>
              </w:p>
            </w:tc>
          </w:tr>
        </w:tbl>
        <w:bookmarkEnd w:id="39"/>
        <w:p w14:paraId="2B82ADC5" w14:textId="77777777"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40"/>
  </w:tbl>
  <w:p w14:paraId="78C2CCE6" w14:textId="77777777" w:rsidR="00D26DE3" w:rsidRPr="00920673" w:rsidRDefault="00D26DE3">
    <w:pPr>
      <w:pStyle w:val="CDBPlatzhalter"/>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4E211" w14:textId="77777777" w:rsidR="00ED24A6" w:rsidRDefault="00ED24A6">
      <w:r>
        <w:separator/>
      </w:r>
    </w:p>
    <w:p w14:paraId="7B015FDE" w14:textId="77777777" w:rsidR="00ED24A6" w:rsidRDefault="00ED24A6"/>
    <w:p w14:paraId="7EC7C29A" w14:textId="77777777" w:rsidR="00ED24A6" w:rsidRDefault="00ED24A6"/>
  </w:footnote>
  <w:footnote w:type="continuationSeparator" w:id="0">
    <w:p w14:paraId="15A454A4" w14:textId="77777777" w:rsidR="00ED24A6" w:rsidRDefault="00ED24A6">
      <w:r>
        <w:continuationSeparator/>
      </w:r>
    </w:p>
    <w:p w14:paraId="5C4FCE6D" w14:textId="77777777" w:rsidR="00ED24A6" w:rsidRDefault="00ED24A6"/>
    <w:p w14:paraId="7CAF03EF" w14:textId="77777777" w:rsidR="00ED24A6" w:rsidRDefault="00ED24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3BB81508" w:rsidR="00D26DE3" w:rsidRPr="00876DF2" w:rsidRDefault="004D016D">
          <w:pPr>
            <w:pStyle w:val="CDBTitelFolgeseiten"/>
            <w:rPr>
              <w:lang w:val="fr-CH"/>
            </w:rPr>
          </w:pPr>
          <w:r w:rsidRPr="004D016D">
            <w:rPr>
              <w:b w:val="0"/>
              <w:spacing w:val="20"/>
              <w:sz w:val="28"/>
              <w:lang w:val="fr-CH" w:eastAsia="fr-CH"/>
            </w:rPr>
            <w:drawing>
              <wp:anchor distT="0" distB="0" distL="114300" distR="114300" simplePos="0" relativeHeight="251658240"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2983455" name="Image 582983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tc>
    </w:tr>
  </w:tbl>
  <w:p w14:paraId="5DF348A0" w14:textId="77777777" w:rsidR="00D26DE3" w:rsidRPr="00876DF2" w:rsidRDefault="00D26DE3">
    <w:pPr>
      <w:pStyle w:val="CDBPlatzhal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79C1" w14:textId="353DE30F"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58241"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1468669643" name="Image 1468669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920DCF">
      <w:rPr>
        <w:b w:val="0"/>
        <w:sz w:val="22"/>
        <w:lang w:val="fr-CH"/>
      </w:rPr>
      <w:t>5</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5F27"/>
    <w:multiLevelType w:val="hybridMultilevel"/>
    <w:tmpl w:val="85966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C56DA0"/>
    <w:multiLevelType w:val="hybridMultilevel"/>
    <w:tmpl w:val="C28644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57086F"/>
    <w:multiLevelType w:val="hybridMultilevel"/>
    <w:tmpl w:val="85544C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AA109A"/>
    <w:multiLevelType w:val="multilevel"/>
    <w:tmpl w:val="2D0EF10C"/>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5"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887E3B"/>
    <w:multiLevelType w:val="hybridMultilevel"/>
    <w:tmpl w:val="C3EEF6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9B40F2C"/>
    <w:multiLevelType w:val="hybridMultilevel"/>
    <w:tmpl w:val="6672BD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64500F8"/>
    <w:multiLevelType w:val="hybridMultilevel"/>
    <w:tmpl w:val="BA54DE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03064733">
    <w:abstractNumId w:val="4"/>
  </w:num>
  <w:num w:numId="2" w16cid:durableId="616833449">
    <w:abstractNumId w:val="9"/>
  </w:num>
  <w:num w:numId="3" w16cid:durableId="824708453">
    <w:abstractNumId w:val="4"/>
  </w:num>
  <w:num w:numId="4" w16cid:durableId="1520658188">
    <w:abstractNumId w:val="5"/>
  </w:num>
  <w:num w:numId="5" w16cid:durableId="353965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4540002">
    <w:abstractNumId w:val="1"/>
  </w:num>
  <w:num w:numId="7" w16cid:durableId="853035401">
    <w:abstractNumId w:val="8"/>
  </w:num>
  <w:num w:numId="8" w16cid:durableId="1264680872">
    <w:abstractNumId w:val="6"/>
  </w:num>
  <w:num w:numId="9" w16cid:durableId="1917086918">
    <w:abstractNumId w:val="7"/>
  </w:num>
  <w:num w:numId="10" w16cid:durableId="86271549">
    <w:abstractNumId w:val="0"/>
  </w:num>
  <w:num w:numId="11" w16cid:durableId="783889848">
    <w:abstractNumId w:val="2"/>
  </w:num>
  <w:num w:numId="12" w16cid:durableId="102402126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01654"/>
    <w:rsid w:val="00002050"/>
    <w:rsid w:val="000022AB"/>
    <w:rsid w:val="00002E1C"/>
    <w:rsid w:val="00006544"/>
    <w:rsid w:val="0001005E"/>
    <w:rsid w:val="00012E7D"/>
    <w:rsid w:val="00016EBC"/>
    <w:rsid w:val="0002506C"/>
    <w:rsid w:val="00030FFE"/>
    <w:rsid w:val="00032492"/>
    <w:rsid w:val="000324BD"/>
    <w:rsid w:val="000332FC"/>
    <w:rsid w:val="000340FC"/>
    <w:rsid w:val="00034B98"/>
    <w:rsid w:val="00037755"/>
    <w:rsid w:val="00042532"/>
    <w:rsid w:val="00042C21"/>
    <w:rsid w:val="00044E27"/>
    <w:rsid w:val="00044E3F"/>
    <w:rsid w:val="00046AA6"/>
    <w:rsid w:val="00046AA7"/>
    <w:rsid w:val="000503AA"/>
    <w:rsid w:val="00053334"/>
    <w:rsid w:val="00053D3B"/>
    <w:rsid w:val="00056D9B"/>
    <w:rsid w:val="00060E0D"/>
    <w:rsid w:val="00060FDC"/>
    <w:rsid w:val="00061101"/>
    <w:rsid w:val="00062195"/>
    <w:rsid w:val="0006372F"/>
    <w:rsid w:val="000651E4"/>
    <w:rsid w:val="000671FB"/>
    <w:rsid w:val="00070D7A"/>
    <w:rsid w:val="00070FE6"/>
    <w:rsid w:val="00072813"/>
    <w:rsid w:val="00072A54"/>
    <w:rsid w:val="00073DFD"/>
    <w:rsid w:val="000747E1"/>
    <w:rsid w:val="000754ED"/>
    <w:rsid w:val="00083363"/>
    <w:rsid w:val="00083880"/>
    <w:rsid w:val="000852F7"/>
    <w:rsid w:val="000863A5"/>
    <w:rsid w:val="000905E2"/>
    <w:rsid w:val="000907A7"/>
    <w:rsid w:val="00090A5B"/>
    <w:rsid w:val="00092FDF"/>
    <w:rsid w:val="00093674"/>
    <w:rsid w:val="00094F00"/>
    <w:rsid w:val="000958D8"/>
    <w:rsid w:val="00095A6F"/>
    <w:rsid w:val="00096851"/>
    <w:rsid w:val="000A24C0"/>
    <w:rsid w:val="000A310F"/>
    <w:rsid w:val="000A33F9"/>
    <w:rsid w:val="000C07AB"/>
    <w:rsid w:val="000C14CC"/>
    <w:rsid w:val="000C6C3B"/>
    <w:rsid w:val="000D1E84"/>
    <w:rsid w:val="000D22F7"/>
    <w:rsid w:val="000D23EC"/>
    <w:rsid w:val="000D29E4"/>
    <w:rsid w:val="000D5248"/>
    <w:rsid w:val="000D6544"/>
    <w:rsid w:val="000E43C3"/>
    <w:rsid w:val="000F3062"/>
    <w:rsid w:val="000F334B"/>
    <w:rsid w:val="000F484E"/>
    <w:rsid w:val="000F582D"/>
    <w:rsid w:val="000F7A93"/>
    <w:rsid w:val="00100702"/>
    <w:rsid w:val="0010289B"/>
    <w:rsid w:val="001031ED"/>
    <w:rsid w:val="00104DF4"/>
    <w:rsid w:val="001064BE"/>
    <w:rsid w:val="00106A51"/>
    <w:rsid w:val="0010772E"/>
    <w:rsid w:val="00110668"/>
    <w:rsid w:val="00111068"/>
    <w:rsid w:val="001154A9"/>
    <w:rsid w:val="001164C9"/>
    <w:rsid w:val="001206D9"/>
    <w:rsid w:val="00120896"/>
    <w:rsid w:val="001234C9"/>
    <w:rsid w:val="00123865"/>
    <w:rsid w:val="001251AA"/>
    <w:rsid w:val="00127667"/>
    <w:rsid w:val="00131B1C"/>
    <w:rsid w:val="00135601"/>
    <w:rsid w:val="00137C1A"/>
    <w:rsid w:val="00140419"/>
    <w:rsid w:val="0014149E"/>
    <w:rsid w:val="00142A72"/>
    <w:rsid w:val="001435B2"/>
    <w:rsid w:val="00144267"/>
    <w:rsid w:val="00144682"/>
    <w:rsid w:val="00144FB3"/>
    <w:rsid w:val="00147240"/>
    <w:rsid w:val="0015054B"/>
    <w:rsid w:val="001527FF"/>
    <w:rsid w:val="0015299E"/>
    <w:rsid w:val="00154EC3"/>
    <w:rsid w:val="0015685D"/>
    <w:rsid w:val="00156AE2"/>
    <w:rsid w:val="0016065B"/>
    <w:rsid w:val="001631E3"/>
    <w:rsid w:val="00163645"/>
    <w:rsid w:val="00163F46"/>
    <w:rsid w:val="0016403A"/>
    <w:rsid w:val="00166A99"/>
    <w:rsid w:val="00172DDB"/>
    <w:rsid w:val="001766D8"/>
    <w:rsid w:val="0017692C"/>
    <w:rsid w:val="00176F7B"/>
    <w:rsid w:val="0018312C"/>
    <w:rsid w:val="00184233"/>
    <w:rsid w:val="00185CCC"/>
    <w:rsid w:val="00190BAB"/>
    <w:rsid w:val="00191E05"/>
    <w:rsid w:val="00193907"/>
    <w:rsid w:val="00194087"/>
    <w:rsid w:val="0019505A"/>
    <w:rsid w:val="001A0713"/>
    <w:rsid w:val="001A0E13"/>
    <w:rsid w:val="001A351F"/>
    <w:rsid w:val="001A363D"/>
    <w:rsid w:val="001A77FA"/>
    <w:rsid w:val="001B0EBF"/>
    <w:rsid w:val="001B7399"/>
    <w:rsid w:val="001C47C0"/>
    <w:rsid w:val="001D3C86"/>
    <w:rsid w:val="001D5BD0"/>
    <w:rsid w:val="001D5FA6"/>
    <w:rsid w:val="001E1F44"/>
    <w:rsid w:val="001E5CB2"/>
    <w:rsid w:val="001F07A0"/>
    <w:rsid w:val="001F2ABF"/>
    <w:rsid w:val="001F3ADD"/>
    <w:rsid w:val="001F7150"/>
    <w:rsid w:val="001F7AE0"/>
    <w:rsid w:val="00201B5E"/>
    <w:rsid w:val="0020277B"/>
    <w:rsid w:val="00204E35"/>
    <w:rsid w:val="002053B3"/>
    <w:rsid w:val="0020684A"/>
    <w:rsid w:val="00210E11"/>
    <w:rsid w:val="002117A8"/>
    <w:rsid w:val="00214A60"/>
    <w:rsid w:val="00214EE3"/>
    <w:rsid w:val="00216DDC"/>
    <w:rsid w:val="002203EC"/>
    <w:rsid w:val="0022296B"/>
    <w:rsid w:val="00222D73"/>
    <w:rsid w:val="00224885"/>
    <w:rsid w:val="002261EF"/>
    <w:rsid w:val="00227272"/>
    <w:rsid w:val="002311B1"/>
    <w:rsid w:val="00231209"/>
    <w:rsid w:val="00236CAA"/>
    <w:rsid w:val="00243F94"/>
    <w:rsid w:val="0024479F"/>
    <w:rsid w:val="00246119"/>
    <w:rsid w:val="00247592"/>
    <w:rsid w:val="00247ECD"/>
    <w:rsid w:val="0025300A"/>
    <w:rsid w:val="00254338"/>
    <w:rsid w:val="00255275"/>
    <w:rsid w:val="002627FF"/>
    <w:rsid w:val="00263031"/>
    <w:rsid w:val="00264CE9"/>
    <w:rsid w:val="0026661C"/>
    <w:rsid w:val="002757C2"/>
    <w:rsid w:val="0027720D"/>
    <w:rsid w:val="00280FED"/>
    <w:rsid w:val="002855C6"/>
    <w:rsid w:val="00293B4D"/>
    <w:rsid w:val="00293F7C"/>
    <w:rsid w:val="00294756"/>
    <w:rsid w:val="00294896"/>
    <w:rsid w:val="00295333"/>
    <w:rsid w:val="00295BD8"/>
    <w:rsid w:val="002967F4"/>
    <w:rsid w:val="00296EF2"/>
    <w:rsid w:val="002A0284"/>
    <w:rsid w:val="002A08BF"/>
    <w:rsid w:val="002A2474"/>
    <w:rsid w:val="002A2FE6"/>
    <w:rsid w:val="002A35D6"/>
    <w:rsid w:val="002A4120"/>
    <w:rsid w:val="002A4EED"/>
    <w:rsid w:val="002A59D0"/>
    <w:rsid w:val="002A5A8A"/>
    <w:rsid w:val="002A61A5"/>
    <w:rsid w:val="002A6B91"/>
    <w:rsid w:val="002B04CC"/>
    <w:rsid w:val="002B0E65"/>
    <w:rsid w:val="002B0EE7"/>
    <w:rsid w:val="002B1D0D"/>
    <w:rsid w:val="002B374B"/>
    <w:rsid w:val="002B5417"/>
    <w:rsid w:val="002B719D"/>
    <w:rsid w:val="002C0E1D"/>
    <w:rsid w:val="002C1DB4"/>
    <w:rsid w:val="002C247A"/>
    <w:rsid w:val="002C28CD"/>
    <w:rsid w:val="002C3FAD"/>
    <w:rsid w:val="002C4FB3"/>
    <w:rsid w:val="002D1205"/>
    <w:rsid w:val="002D1804"/>
    <w:rsid w:val="002D1A20"/>
    <w:rsid w:val="002D33B5"/>
    <w:rsid w:val="002D7C0B"/>
    <w:rsid w:val="002E0C11"/>
    <w:rsid w:val="002E1809"/>
    <w:rsid w:val="002E1D86"/>
    <w:rsid w:val="002E2083"/>
    <w:rsid w:val="002E39FD"/>
    <w:rsid w:val="002E4C98"/>
    <w:rsid w:val="002F0160"/>
    <w:rsid w:val="002F071A"/>
    <w:rsid w:val="002F0B50"/>
    <w:rsid w:val="002F3342"/>
    <w:rsid w:val="002F3F3A"/>
    <w:rsid w:val="002F45E5"/>
    <w:rsid w:val="002F6EFF"/>
    <w:rsid w:val="00301068"/>
    <w:rsid w:val="003049FE"/>
    <w:rsid w:val="00305BDC"/>
    <w:rsid w:val="00306CC1"/>
    <w:rsid w:val="0030738A"/>
    <w:rsid w:val="0031667C"/>
    <w:rsid w:val="00316850"/>
    <w:rsid w:val="003179F0"/>
    <w:rsid w:val="003200B6"/>
    <w:rsid w:val="003202E7"/>
    <w:rsid w:val="00320308"/>
    <w:rsid w:val="00323B86"/>
    <w:rsid w:val="003313C4"/>
    <w:rsid w:val="00334FEC"/>
    <w:rsid w:val="00337BBE"/>
    <w:rsid w:val="003421C6"/>
    <w:rsid w:val="00343B22"/>
    <w:rsid w:val="00343DBD"/>
    <w:rsid w:val="003443DE"/>
    <w:rsid w:val="00347666"/>
    <w:rsid w:val="00347ABE"/>
    <w:rsid w:val="0035291E"/>
    <w:rsid w:val="00353223"/>
    <w:rsid w:val="0036275F"/>
    <w:rsid w:val="0036312A"/>
    <w:rsid w:val="00363286"/>
    <w:rsid w:val="00364557"/>
    <w:rsid w:val="00372D7B"/>
    <w:rsid w:val="003774DE"/>
    <w:rsid w:val="003803D0"/>
    <w:rsid w:val="00383EAE"/>
    <w:rsid w:val="00384C24"/>
    <w:rsid w:val="0038642D"/>
    <w:rsid w:val="0038647B"/>
    <w:rsid w:val="00391E8B"/>
    <w:rsid w:val="00393134"/>
    <w:rsid w:val="003A2C15"/>
    <w:rsid w:val="003A5C6E"/>
    <w:rsid w:val="003A7CA6"/>
    <w:rsid w:val="003A7F2F"/>
    <w:rsid w:val="003B3BAF"/>
    <w:rsid w:val="003B633D"/>
    <w:rsid w:val="003B6570"/>
    <w:rsid w:val="003B7894"/>
    <w:rsid w:val="003C0936"/>
    <w:rsid w:val="003C4433"/>
    <w:rsid w:val="003C48E2"/>
    <w:rsid w:val="003C5068"/>
    <w:rsid w:val="003C5498"/>
    <w:rsid w:val="003C5E41"/>
    <w:rsid w:val="003D0567"/>
    <w:rsid w:val="003D0A00"/>
    <w:rsid w:val="003D1134"/>
    <w:rsid w:val="003D3A37"/>
    <w:rsid w:val="003D7203"/>
    <w:rsid w:val="003E36A3"/>
    <w:rsid w:val="003E3D91"/>
    <w:rsid w:val="003E47AC"/>
    <w:rsid w:val="003E4AC2"/>
    <w:rsid w:val="003E53C8"/>
    <w:rsid w:val="003E6552"/>
    <w:rsid w:val="003E7477"/>
    <w:rsid w:val="003F1C9F"/>
    <w:rsid w:val="003F5CAE"/>
    <w:rsid w:val="004026C7"/>
    <w:rsid w:val="00402A76"/>
    <w:rsid w:val="00402EE0"/>
    <w:rsid w:val="0040544E"/>
    <w:rsid w:val="004062FE"/>
    <w:rsid w:val="00406ADB"/>
    <w:rsid w:val="00407042"/>
    <w:rsid w:val="004070ED"/>
    <w:rsid w:val="0041010B"/>
    <w:rsid w:val="00412913"/>
    <w:rsid w:val="00416324"/>
    <w:rsid w:val="00417CCA"/>
    <w:rsid w:val="00420A97"/>
    <w:rsid w:val="00421457"/>
    <w:rsid w:val="00422D85"/>
    <w:rsid w:val="004231D6"/>
    <w:rsid w:val="00423634"/>
    <w:rsid w:val="00424832"/>
    <w:rsid w:val="00427DC5"/>
    <w:rsid w:val="0043435E"/>
    <w:rsid w:val="004361DA"/>
    <w:rsid w:val="00437CEB"/>
    <w:rsid w:val="004403B4"/>
    <w:rsid w:val="00441130"/>
    <w:rsid w:val="00442F63"/>
    <w:rsid w:val="00445F6D"/>
    <w:rsid w:val="00452672"/>
    <w:rsid w:val="00454E66"/>
    <w:rsid w:val="00456396"/>
    <w:rsid w:val="0046067A"/>
    <w:rsid w:val="0046270C"/>
    <w:rsid w:val="0046354D"/>
    <w:rsid w:val="00463857"/>
    <w:rsid w:val="00463993"/>
    <w:rsid w:val="00465ED8"/>
    <w:rsid w:val="004661F5"/>
    <w:rsid w:val="00467F29"/>
    <w:rsid w:val="00470BF5"/>
    <w:rsid w:val="00470DC8"/>
    <w:rsid w:val="00472A06"/>
    <w:rsid w:val="0047327A"/>
    <w:rsid w:val="00477C22"/>
    <w:rsid w:val="00485932"/>
    <w:rsid w:val="00486099"/>
    <w:rsid w:val="004901E8"/>
    <w:rsid w:val="004A12EA"/>
    <w:rsid w:val="004A59DE"/>
    <w:rsid w:val="004A5C88"/>
    <w:rsid w:val="004B5431"/>
    <w:rsid w:val="004B5991"/>
    <w:rsid w:val="004B6F3D"/>
    <w:rsid w:val="004C1140"/>
    <w:rsid w:val="004C14AE"/>
    <w:rsid w:val="004C1892"/>
    <w:rsid w:val="004C1E1E"/>
    <w:rsid w:val="004C52CF"/>
    <w:rsid w:val="004D016D"/>
    <w:rsid w:val="004D11CA"/>
    <w:rsid w:val="004D2ED1"/>
    <w:rsid w:val="004E0159"/>
    <w:rsid w:val="004E2157"/>
    <w:rsid w:val="004E349E"/>
    <w:rsid w:val="004E38D7"/>
    <w:rsid w:val="004E43EC"/>
    <w:rsid w:val="004E7528"/>
    <w:rsid w:val="004F2DEC"/>
    <w:rsid w:val="004F5255"/>
    <w:rsid w:val="004F7DAE"/>
    <w:rsid w:val="00504949"/>
    <w:rsid w:val="005079AF"/>
    <w:rsid w:val="00510BFA"/>
    <w:rsid w:val="005115C3"/>
    <w:rsid w:val="00514A0A"/>
    <w:rsid w:val="005160D9"/>
    <w:rsid w:val="00522CBA"/>
    <w:rsid w:val="00523205"/>
    <w:rsid w:val="0052467D"/>
    <w:rsid w:val="00526F2F"/>
    <w:rsid w:val="00534370"/>
    <w:rsid w:val="005343B3"/>
    <w:rsid w:val="00536812"/>
    <w:rsid w:val="005427AA"/>
    <w:rsid w:val="0054655B"/>
    <w:rsid w:val="005479BD"/>
    <w:rsid w:val="00552CAE"/>
    <w:rsid w:val="005534F6"/>
    <w:rsid w:val="005538EE"/>
    <w:rsid w:val="0055433B"/>
    <w:rsid w:val="0055730F"/>
    <w:rsid w:val="005577D4"/>
    <w:rsid w:val="00560C4C"/>
    <w:rsid w:val="00564F0C"/>
    <w:rsid w:val="00566B0D"/>
    <w:rsid w:val="00572351"/>
    <w:rsid w:val="00572B08"/>
    <w:rsid w:val="00573F27"/>
    <w:rsid w:val="005753D8"/>
    <w:rsid w:val="00575F64"/>
    <w:rsid w:val="00583504"/>
    <w:rsid w:val="00583B13"/>
    <w:rsid w:val="0058483C"/>
    <w:rsid w:val="00592867"/>
    <w:rsid w:val="00592A74"/>
    <w:rsid w:val="00592FC0"/>
    <w:rsid w:val="00593B62"/>
    <w:rsid w:val="005956D8"/>
    <w:rsid w:val="005A00CC"/>
    <w:rsid w:val="005A155B"/>
    <w:rsid w:val="005A2AA1"/>
    <w:rsid w:val="005A2B5D"/>
    <w:rsid w:val="005A2EB5"/>
    <w:rsid w:val="005A4B77"/>
    <w:rsid w:val="005A50B0"/>
    <w:rsid w:val="005A52BB"/>
    <w:rsid w:val="005A66AD"/>
    <w:rsid w:val="005A70E5"/>
    <w:rsid w:val="005A73D2"/>
    <w:rsid w:val="005A77C1"/>
    <w:rsid w:val="005A7E0E"/>
    <w:rsid w:val="005B0208"/>
    <w:rsid w:val="005C1E10"/>
    <w:rsid w:val="005C3CDF"/>
    <w:rsid w:val="005C580A"/>
    <w:rsid w:val="005C5A65"/>
    <w:rsid w:val="005C7415"/>
    <w:rsid w:val="005D1BED"/>
    <w:rsid w:val="005D44CD"/>
    <w:rsid w:val="005D4E5D"/>
    <w:rsid w:val="005D4E65"/>
    <w:rsid w:val="005D5E12"/>
    <w:rsid w:val="005D64A1"/>
    <w:rsid w:val="005D6B63"/>
    <w:rsid w:val="005D7AE1"/>
    <w:rsid w:val="005E237B"/>
    <w:rsid w:val="005E33DD"/>
    <w:rsid w:val="005E3F26"/>
    <w:rsid w:val="005E44D4"/>
    <w:rsid w:val="005F0CBA"/>
    <w:rsid w:val="005F27DC"/>
    <w:rsid w:val="005F2B6B"/>
    <w:rsid w:val="005F411F"/>
    <w:rsid w:val="005F434B"/>
    <w:rsid w:val="005F4435"/>
    <w:rsid w:val="00600445"/>
    <w:rsid w:val="00600D19"/>
    <w:rsid w:val="00601630"/>
    <w:rsid w:val="00601C93"/>
    <w:rsid w:val="00602AD0"/>
    <w:rsid w:val="00602FB8"/>
    <w:rsid w:val="00611EA6"/>
    <w:rsid w:val="006207E7"/>
    <w:rsid w:val="00620E92"/>
    <w:rsid w:val="00626507"/>
    <w:rsid w:val="00634758"/>
    <w:rsid w:val="006358AC"/>
    <w:rsid w:val="00643545"/>
    <w:rsid w:val="00644BB8"/>
    <w:rsid w:val="00646298"/>
    <w:rsid w:val="0064630D"/>
    <w:rsid w:val="006507A7"/>
    <w:rsid w:val="0065142F"/>
    <w:rsid w:val="00654433"/>
    <w:rsid w:val="00654A54"/>
    <w:rsid w:val="006603D4"/>
    <w:rsid w:val="006612C9"/>
    <w:rsid w:val="00663C2B"/>
    <w:rsid w:val="00667A37"/>
    <w:rsid w:val="00670DF5"/>
    <w:rsid w:val="006712F1"/>
    <w:rsid w:val="00671BF4"/>
    <w:rsid w:val="006763C3"/>
    <w:rsid w:val="00685C0A"/>
    <w:rsid w:val="00686A2D"/>
    <w:rsid w:val="00686FA0"/>
    <w:rsid w:val="0069330F"/>
    <w:rsid w:val="00693C07"/>
    <w:rsid w:val="006945A4"/>
    <w:rsid w:val="00694A79"/>
    <w:rsid w:val="0069533C"/>
    <w:rsid w:val="006A0548"/>
    <w:rsid w:val="006A1532"/>
    <w:rsid w:val="006A1EDB"/>
    <w:rsid w:val="006A2A7E"/>
    <w:rsid w:val="006A2DBF"/>
    <w:rsid w:val="006A77AF"/>
    <w:rsid w:val="006B0055"/>
    <w:rsid w:val="006B3D1B"/>
    <w:rsid w:val="006B465C"/>
    <w:rsid w:val="006B5552"/>
    <w:rsid w:val="006B6E65"/>
    <w:rsid w:val="006C13E7"/>
    <w:rsid w:val="006C18D8"/>
    <w:rsid w:val="006C212B"/>
    <w:rsid w:val="006C46C0"/>
    <w:rsid w:val="006C7F67"/>
    <w:rsid w:val="006D0A66"/>
    <w:rsid w:val="006D30D2"/>
    <w:rsid w:val="006D3129"/>
    <w:rsid w:val="006D32EA"/>
    <w:rsid w:val="006D3970"/>
    <w:rsid w:val="006D5D24"/>
    <w:rsid w:val="006D5D97"/>
    <w:rsid w:val="006D6251"/>
    <w:rsid w:val="006D795C"/>
    <w:rsid w:val="006E1FBE"/>
    <w:rsid w:val="006E2EDC"/>
    <w:rsid w:val="006E50E4"/>
    <w:rsid w:val="006E6F53"/>
    <w:rsid w:val="006F1561"/>
    <w:rsid w:val="006F1A78"/>
    <w:rsid w:val="006F1D9E"/>
    <w:rsid w:val="006F59D1"/>
    <w:rsid w:val="006F5CB5"/>
    <w:rsid w:val="00703607"/>
    <w:rsid w:val="00705C5C"/>
    <w:rsid w:val="00714263"/>
    <w:rsid w:val="007170BB"/>
    <w:rsid w:val="0072179C"/>
    <w:rsid w:val="00724D75"/>
    <w:rsid w:val="007262FA"/>
    <w:rsid w:val="00727CDB"/>
    <w:rsid w:val="0073051A"/>
    <w:rsid w:val="00731293"/>
    <w:rsid w:val="00733AC1"/>
    <w:rsid w:val="00733C05"/>
    <w:rsid w:val="00736B14"/>
    <w:rsid w:val="00740CC2"/>
    <w:rsid w:val="00742794"/>
    <w:rsid w:val="00745228"/>
    <w:rsid w:val="00746A7E"/>
    <w:rsid w:val="00747A7B"/>
    <w:rsid w:val="00750E80"/>
    <w:rsid w:val="007513DB"/>
    <w:rsid w:val="00751999"/>
    <w:rsid w:val="007528C9"/>
    <w:rsid w:val="00752F90"/>
    <w:rsid w:val="00754801"/>
    <w:rsid w:val="007563F1"/>
    <w:rsid w:val="007605D6"/>
    <w:rsid w:val="007613A3"/>
    <w:rsid w:val="0076221E"/>
    <w:rsid w:val="00762410"/>
    <w:rsid w:val="007644EB"/>
    <w:rsid w:val="00764D37"/>
    <w:rsid w:val="00764EC6"/>
    <w:rsid w:val="0077027E"/>
    <w:rsid w:val="00770CFA"/>
    <w:rsid w:val="00771E08"/>
    <w:rsid w:val="00774399"/>
    <w:rsid w:val="00774E5E"/>
    <w:rsid w:val="00775653"/>
    <w:rsid w:val="00780F25"/>
    <w:rsid w:val="007814F0"/>
    <w:rsid w:val="00784479"/>
    <w:rsid w:val="0078515B"/>
    <w:rsid w:val="00791397"/>
    <w:rsid w:val="007955F1"/>
    <w:rsid w:val="007A10E5"/>
    <w:rsid w:val="007A113F"/>
    <w:rsid w:val="007A1D98"/>
    <w:rsid w:val="007A1F29"/>
    <w:rsid w:val="007A729E"/>
    <w:rsid w:val="007B1470"/>
    <w:rsid w:val="007B3AD4"/>
    <w:rsid w:val="007B438D"/>
    <w:rsid w:val="007B5A3F"/>
    <w:rsid w:val="007B7946"/>
    <w:rsid w:val="007B79E4"/>
    <w:rsid w:val="007C694B"/>
    <w:rsid w:val="007C79D1"/>
    <w:rsid w:val="007D0C36"/>
    <w:rsid w:val="007D41B6"/>
    <w:rsid w:val="007D5013"/>
    <w:rsid w:val="007D67D1"/>
    <w:rsid w:val="007D6B2A"/>
    <w:rsid w:val="007D72D9"/>
    <w:rsid w:val="007E11B7"/>
    <w:rsid w:val="007E1899"/>
    <w:rsid w:val="007E4128"/>
    <w:rsid w:val="007E67FB"/>
    <w:rsid w:val="007E7EEC"/>
    <w:rsid w:val="007F103B"/>
    <w:rsid w:val="007F244D"/>
    <w:rsid w:val="007F3962"/>
    <w:rsid w:val="00801A5F"/>
    <w:rsid w:val="0080465E"/>
    <w:rsid w:val="008057B5"/>
    <w:rsid w:val="00811B10"/>
    <w:rsid w:val="00813D44"/>
    <w:rsid w:val="00814737"/>
    <w:rsid w:val="00816078"/>
    <w:rsid w:val="008201D0"/>
    <w:rsid w:val="008212B6"/>
    <w:rsid w:val="008225D3"/>
    <w:rsid w:val="008236A6"/>
    <w:rsid w:val="00823818"/>
    <w:rsid w:val="00826483"/>
    <w:rsid w:val="00827F08"/>
    <w:rsid w:val="008344B8"/>
    <w:rsid w:val="00834E3B"/>
    <w:rsid w:val="008377FB"/>
    <w:rsid w:val="00837D80"/>
    <w:rsid w:val="00841BAB"/>
    <w:rsid w:val="0084227D"/>
    <w:rsid w:val="00842387"/>
    <w:rsid w:val="0084367D"/>
    <w:rsid w:val="00851377"/>
    <w:rsid w:val="00851F77"/>
    <w:rsid w:val="00854C18"/>
    <w:rsid w:val="00854F41"/>
    <w:rsid w:val="00857DFE"/>
    <w:rsid w:val="00861B4E"/>
    <w:rsid w:val="00861BCA"/>
    <w:rsid w:val="008630CE"/>
    <w:rsid w:val="0086406F"/>
    <w:rsid w:val="008646AF"/>
    <w:rsid w:val="00864AF9"/>
    <w:rsid w:val="00864ECB"/>
    <w:rsid w:val="0087218D"/>
    <w:rsid w:val="008731C4"/>
    <w:rsid w:val="00875846"/>
    <w:rsid w:val="00876DF2"/>
    <w:rsid w:val="00883E44"/>
    <w:rsid w:val="00887306"/>
    <w:rsid w:val="00887343"/>
    <w:rsid w:val="00892BD5"/>
    <w:rsid w:val="008942D3"/>
    <w:rsid w:val="008943DD"/>
    <w:rsid w:val="00894E49"/>
    <w:rsid w:val="0089690A"/>
    <w:rsid w:val="008A048F"/>
    <w:rsid w:val="008A1C16"/>
    <w:rsid w:val="008A1C73"/>
    <w:rsid w:val="008A42E2"/>
    <w:rsid w:val="008A51BF"/>
    <w:rsid w:val="008A6134"/>
    <w:rsid w:val="008A6DC4"/>
    <w:rsid w:val="008A729E"/>
    <w:rsid w:val="008B4BF6"/>
    <w:rsid w:val="008B7276"/>
    <w:rsid w:val="008C069D"/>
    <w:rsid w:val="008C171D"/>
    <w:rsid w:val="008C7B7A"/>
    <w:rsid w:val="008D0C89"/>
    <w:rsid w:val="008D1508"/>
    <w:rsid w:val="008D1CE0"/>
    <w:rsid w:val="008D3887"/>
    <w:rsid w:val="008D432C"/>
    <w:rsid w:val="008D5625"/>
    <w:rsid w:val="008D56FE"/>
    <w:rsid w:val="008D6779"/>
    <w:rsid w:val="008D77C6"/>
    <w:rsid w:val="008E20D3"/>
    <w:rsid w:val="008E481C"/>
    <w:rsid w:val="008E65AF"/>
    <w:rsid w:val="008E791F"/>
    <w:rsid w:val="008F04CD"/>
    <w:rsid w:val="008F1D69"/>
    <w:rsid w:val="008F2477"/>
    <w:rsid w:val="008F4E06"/>
    <w:rsid w:val="008F684C"/>
    <w:rsid w:val="008F7046"/>
    <w:rsid w:val="008F7B19"/>
    <w:rsid w:val="009005DB"/>
    <w:rsid w:val="009035FB"/>
    <w:rsid w:val="00904A80"/>
    <w:rsid w:val="0090521A"/>
    <w:rsid w:val="00906D9B"/>
    <w:rsid w:val="0091127F"/>
    <w:rsid w:val="00916F35"/>
    <w:rsid w:val="00917D4F"/>
    <w:rsid w:val="00920673"/>
    <w:rsid w:val="00920BD6"/>
    <w:rsid w:val="00920DCF"/>
    <w:rsid w:val="00924901"/>
    <w:rsid w:val="00927741"/>
    <w:rsid w:val="00927B88"/>
    <w:rsid w:val="00930E69"/>
    <w:rsid w:val="009311B2"/>
    <w:rsid w:val="00931588"/>
    <w:rsid w:val="009316B7"/>
    <w:rsid w:val="009318C5"/>
    <w:rsid w:val="00934076"/>
    <w:rsid w:val="0093455C"/>
    <w:rsid w:val="00935D37"/>
    <w:rsid w:val="00942576"/>
    <w:rsid w:val="00943FC9"/>
    <w:rsid w:val="0094626D"/>
    <w:rsid w:val="009466AA"/>
    <w:rsid w:val="00950576"/>
    <w:rsid w:val="0095220E"/>
    <w:rsid w:val="00954FC0"/>
    <w:rsid w:val="00956907"/>
    <w:rsid w:val="0095711C"/>
    <w:rsid w:val="00957717"/>
    <w:rsid w:val="009710BE"/>
    <w:rsid w:val="00974757"/>
    <w:rsid w:val="00974A8D"/>
    <w:rsid w:val="00975F01"/>
    <w:rsid w:val="0097733A"/>
    <w:rsid w:val="009805D7"/>
    <w:rsid w:val="009842CE"/>
    <w:rsid w:val="009859EB"/>
    <w:rsid w:val="009861F8"/>
    <w:rsid w:val="0098769E"/>
    <w:rsid w:val="00993F6F"/>
    <w:rsid w:val="00995689"/>
    <w:rsid w:val="00995C85"/>
    <w:rsid w:val="0099613D"/>
    <w:rsid w:val="00997247"/>
    <w:rsid w:val="009A322E"/>
    <w:rsid w:val="009A394D"/>
    <w:rsid w:val="009A4D1F"/>
    <w:rsid w:val="009A4DA7"/>
    <w:rsid w:val="009A51AC"/>
    <w:rsid w:val="009A540B"/>
    <w:rsid w:val="009B047D"/>
    <w:rsid w:val="009B0750"/>
    <w:rsid w:val="009B0F10"/>
    <w:rsid w:val="009B695D"/>
    <w:rsid w:val="009B6B82"/>
    <w:rsid w:val="009B7290"/>
    <w:rsid w:val="009B7F7B"/>
    <w:rsid w:val="009C0686"/>
    <w:rsid w:val="009C2417"/>
    <w:rsid w:val="009C29A6"/>
    <w:rsid w:val="009C3BC8"/>
    <w:rsid w:val="009C7FC3"/>
    <w:rsid w:val="009D0A84"/>
    <w:rsid w:val="009D3243"/>
    <w:rsid w:val="009D7253"/>
    <w:rsid w:val="009E1F6C"/>
    <w:rsid w:val="009E28D7"/>
    <w:rsid w:val="009E3679"/>
    <w:rsid w:val="009E6825"/>
    <w:rsid w:val="009F00B2"/>
    <w:rsid w:val="009F3FFA"/>
    <w:rsid w:val="009F4597"/>
    <w:rsid w:val="009F691D"/>
    <w:rsid w:val="009F7A83"/>
    <w:rsid w:val="009F7F44"/>
    <w:rsid w:val="00A01D92"/>
    <w:rsid w:val="00A045D5"/>
    <w:rsid w:val="00A115E1"/>
    <w:rsid w:val="00A14EC8"/>
    <w:rsid w:val="00A17932"/>
    <w:rsid w:val="00A17EB4"/>
    <w:rsid w:val="00A20000"/>
    <w:rsid w:val="00A2149E"/>
    <w:rsid w:val="00A230F8"/>
    <w:rsid w:val="00A3514A"/>
    <w:rsid w:val="00A4278D"/>
    <w:rsid w:val="00A42C0A"/>
    <w:rsid w:val="00A42F00"/>
    <w:rsid w:val="00A43205"/>
    <w:rsid w:val="00A52485"/>
    <w:rsid w:val="00A540E3"/>
    <w:rsid w:val="00A547B8"/>
    <w:rsid w:val="00A62CE7"/>
    <w:rsid w:val="00A640D5"/>
    <w:rsid w:val="00A6514F"/>
    <w:rsid w:val="00A65917"/>
    <w:rsid w:val="00A67F92"/>
    <w:rsid w:val="00A71C08"/>
    <w:rsid w:val="00A747FE"/>
    <w:rsid w:val="00A752FA"/>
    <w:rsid w:val="00A76F9B"/>
    <w:rsid w:val="00A80DD8"/>
    <w:rsid w:val="00A81A99"/>
    <w:rsid w:val="00A8700A"/>
    <w:rsid w:val="00A87C6B"/>
    <w:rsid w:val="00A9056B"/>
    <w:rsid w:val="00A94CCA"/>
    <w:rsid w:val="00A95489"/>
    <w:rsid w:val="00AA0C60"/>
    <w:rsid w:val="00AA599D"/>
    <w:rsid w:val="00AA6B61"/>
    <w:rsid w:val="00AA70E2"/>
    <w:rsid w:val="00AA743F"/>
    <w:rsid w:val="00AA74DB"/>
    <w:rsid w:val="00AA7BA0"/>
    <w:rsid w:val="00AB0A30"/>
    <w:rsid w:val="00AB6B20"/>
    <w:rsid w:val="00AC175D"/>
    <w:rsid w:val="00AC4691"/>
    <w:rsid w:val="00AD0785"/>
    <w:rsid w:val="00AD249A"/>
    <w:rsid w:val="00AD4903"/>
    <w:rsid w:val="00AD608F"/>
    <w:rsid w:val="00AD79D6"/>
    <w:rsid w:val="00AE306A"/>
    <w:rsid w:val="00AE4B69"/>
    <w:rsid w:val="00AF139D"/>
    <w:rsid w:val="00AF2AEA"/>
    <w:rsid w:val="00AF2B49"/>
    <w:rsid w:val="00AF37CA"/>
    <w:rsid w:val="00AF4C43"/>
    <w:rsid w:val="00AF5025"/>
    <w:rsid w:val="00AF64D9"/>
    <w:rsid w:val="00AF69B0"/>
    <w:rsid w:val="00AF6CDF"/>
    <w:rsid w:val="00B01DC7"/>
    <w:rsid w:val="00B0335D"/>
    <w:rsid w:val="00B036B8"/>
    <w:rsid w:val="00B03863"/>
    <w:rsid w:val="00B05A63"/>
    <w:rsid w:val="00B07EBC"/>
    <w:rsid w:val="00B10C36"/>
    <w:rsid w:val="00B112C6"/>
    <w:rsid w:val="00B1314D"/>
    <w:rsid w:val="00B13ACF"/>
    <w:rsid w:val="00B15630"/>
    <w:rsid w:val="00B15643"/>
    <w:rsid w:val="00B16804"/>
    <w:rsid w:val="00B20ED9"/>
    <w:rsid w:val="00B21524"/>
    <w:rsid w:val="00B21B69"/>
    <w:rsid w:val="00B21D14"/>
    <w:rsid w:val="00B23196"/>
    <w:rsid w:val="00B24924"/>
    <w:rsid w:val="00B24BDF"/>
    <w:rsid w:val="00B2707F"/>
    <w:rsid w:val="00B34875"/>
    <w:rsid w:val="00B35339"/>
    <w:rsid w:val="00B3537B"/>
    <w:rsid w:val="00B35E44"/>
    <w:rsid w:val="00B4215E"/>
    <w:rsid w:val="00B457BE"/>
    <w:rsid w:val="00B457C0"/>
    <w:rsid w:val="00B4632E"/>
    <w:rsid w:val="00B50721"/>
    <w:rsid w:val="00B51636"/>
    <w:rsid w:val="00B5342F"/>
    <w:rsid w:val="00B534BF"/>
    <w:rsid w:val="00B55141"/>
    <w:rsid w:val="00B56135"/>
    <w:rsid w:val="00B577DB"/>
    <w:rsid w:val="00B57AAB"/>
    <w:rsid w:val="00B57E6C"/>
    <w:rsid w:val="00B634AF"/>
    <w:rsid w:val="00B63DDA"/>
    <w:rsid w:val="00B646A3"/>
    <w:rsid w:val="00B653B8"/>
    <w:rsid w:val="00B6572F"/>
    <w:rsid w:val="00B65F55"/>
    <w:rsid w:val="00B7034D"/>
    <w:rsid w:val="00B7042D"/>
    <w:rsid w:val="00B73BD9"/>
    <w:rsid w:val="00B74CCD"/>
    <w:rsid w:val="00B74E1D"/>
    <w:rsid w:val="00B84E46"/>
    <w:rsid w:val="00B85CB8"/>
    <w:rsid w:val="00B86A0E"/>
    <w:rsid w:val="00B943E1"/>
    <w:rsid w:val="00B96C07"/>
    <w:rsid w:val="00BA0A24"/>
    <w:rsid w:val="00BA0F8B"/>
    <w:rsid w:val="00BA2008"/>
    <w:rsid w:val="00BA233C"/>
    <w:rsid w:val="00BA38C3"/>
    <w:rsid w:val="00BA3D1B"/>
    <w:rsid w:val="00BB0126"/>
    <w:rsid w:val="00BB0541"/>
    <w:rsid w:val="00BB2D68"/>
    <w:rsid w:val="00BB7A4C"/>
    <w:rsid w:val="00BB7B34"/>
    <w:rsid w:val="00BC344B"/>
    <w:rsid w:val="00BC6E89"/>
    <w:rsid w:val="00BC7A46"/>
    <w:rsid w:val="00BD1611"/>
    <w:rsid w:val="00BD21D7"/>
    <w:rsid w:val="00BD2EDA"/>
    <w:rsid w:val="00BD4B24"/>
    <w:rsid w:val="00BD50EF"/>
    <w:rsid w:val="00BE37BB"/>
    <w:rsid w:val="00BE4AF5"/>
    <w:rsid w:val="00BE7C08"/>
    <w:rsid w:val="00BF3C05"/>
    <w:rsid w:val="00BF4366"/>
    <w:rsid w:val="00BF4419"/>
    <w:rsid w:val="00BF5CB8"/>
    <w:rsid w:val="00BF6C80"/>
    <w:rsid w:val="00C02675"/>
    <w:rsid w:val="00C04099"/>
    <w:rsid w:val="00C0422E"/>
    <w:rsid w:val="00C07124"/>
    <w:rsid w:val="00C07355"/>
    <w:rsid w:val="00C13272"/>
    <w:rsid w:val="00C161F5"/>
    <w:rsid w:val="00C2151D"/>
    <w:rsid w:val="00C21F3A"/>
    <w:rsid w:val="00C226B4"/>
    <w:rsid w:val="00C22C9B"/>
    <w:rsid w:val="00C22DFE"/>
    <w:rsid w:val="00C24B83"/>
    <w:rsid w:val="00C25522"/>
    <w:rsid w:val="00C31109"/>
    <w:rsid w:val="00C326A7"/>
    <w:rsid w:val="00C35B2E"/>
    <w:rsid w:val="00C35C16"/>
    <w:rsid w:val="00C3621C"/>
    <w:rsid w:val="00C4163E"/>
    <w:rsid w:val="00C43A98"/>
    <w:rsid w:val="00C47245"/>
    <w:rsid w:val="00C55450"/>
    <w:rsid w:val="00C57461"/>
    <w:rsid w:val="00C64441"/>
    <w:rsid w:val="00C65306"/>
    <w:rsid w:val="00C65584"/>
    <w:rsid w:val="00C66B30"/>
    <w:rsid w:val="00C72A09"/>
    <w:rsid w:val="00C74DBA"/>
    <w:rsid w:val="00C76230"/>
    <w:rsid w:val="00C767F8"/>
    <w:rsid w:val="00C76B31"/>
    <w:rsid w:val="00C81E08"/>
    <w:rsid w:val="00C83FC9"/>
    <w:rsid w:val="00C842B1"/>
    <w:rsid w:val="00C849A4"/>
    <w:rsid w:val="00C8545A"/>
    <w:rsid w:val="00C8762B"/>
    <w:rsid w:val="00C87DEC"/>
    <w:rsid w:val="00C93235"/>
    <w:rsid w:val="00C963EF"/>
    <w:rsid w:val="00CA193D"/>
    <w:rsid w:val="00CA468E"/>
    <w:rsid w:val="00CB585D"/>
    <w:rsid w:val="00CB5F9B"/>
    <w:rsid w:val="00CB5FBE"/>
    <w:rsid w:val="00CB7394"/>
    <w:rsid w:val="00CC187B"/>
    <w:rsid w:val="00CC1E5F"/>
    <w:rsid w:val="00CC3C16"/>
    <w:rsid w:val="00CC53C5"/>
    <w:rsid w:val="00CC7E96"/>
    <w:rsid w:val="00CD0B00"/>
    <w:rsid w:val="00CD1F07"/>
    <w:rsid w:val="00CD23FE"/>
    <w:rsid w:val="00CD4A96"/>
    <w:rsid w:val="00CD515A"/>
    <w:rsid w:val="00CE0BD5"/>
    <w:rsid w:val="00CE2CD2"/>
    <w:rsid w:val="00CE4F84"/>
    <w:rsid w:val="00CE6FD4"/>
    <w:rsid w:val="00CF07BB"/>
    <w:rsid w:val="00CF304D"/>
    <w:rsid w:val="00CF4B6A"/>
    <w:rsid w:val="00D021C6"/>
    <w:rsid w:val="00D026CF"/>
    <w:rsid w:val="00D039FB"/>
    <w:rsid w:val="00D1039F"/>
    <w:rsid w:val="00D1086F"/>
    <w:rsid w:val="00D13730"/>
    <w:rsid w:val="00D13F3A"/>
    <w:rsid w:val="00D1568C"/>
    <w:rsid w:val="00D205C2"/>
    <w:rsid w:val="00D214AF"/>
    <w:rsid w:val="00D22758"/>
    <w:rsid w:val="00D22D8C"/>
    <w:rsid w:val="00D22F25"/>
    <w:rsid w:val="00D26428"/>
    <w:rsid w:val="00D268F0"/>
    <w:rsid w:val="00D26DE3"/>
    <w:rsid w:val="00D26DE7"/>
    <w:rsid w:val="00D274AE"/>
    <w:rsid w:val="00D306B4"/>
    <w:rsid w:val="00D31437"/>
    <w:rsid w:val="00D31577"/>
    <w:rsid w:val="00D344D9"/>
    <w:rsid w:val="00D345F5"/>
    <w:rsid w:val="00D348C3"/>
    <w:rsid w:val="00D35375"/>
    <w:rsid w:val="00D402DC"/>
    <w:rsid w:val="00D41378"/>
    <w:rsid w:val="00D4137A"/>
    <w:rsid w:val="00D511E0"/>
    <w:rsid w:val="00D517D0"/>
    <w:rsid w:val="00D524B0"/>
    <w:rsid w:val="00D526BA"/>
    <w:rsid w:val="00D538F0"/>
    <w:rsid w:val="00D53FA2"/>
    <w:rsid w:val="00D54082"/>
    <w:rsid w:val="00D55D43"/>
    <w:rsid w:val="00D56C6E"/>
    <w:rsid w:val="00D56C78"/>
    <w:rsid w:val="00D6053F"/>
    <w:rsid w:val="00D608B3"/>
    <w:rsid w:val="00D6110A"/>
    <w:rsid w:val="00D6182C"/>
    <w:rsid w:val="00D61A86"/>
    <w:rsid w:val="00D62DDB"/>
    <w:rsid w:val="00D633D7"/>
    <w:rsid w:val="00D646BC"/>
    <w:rsid w:val="00D72496"/>
    <w:rsid w:val="00D73825"/>
    <w:rsid w:val="00D73972"/>
    <w:rsid w:val="00D74C27"/>
    <w:rsid w:val="00D765E3"/>
    <w:rsid w:val="00D768F2"/>
    <w:rsid w:val="00D76F56"/>
    <w:rsid w:val="00D81266"/>
    <w:rsid w:val="00D85BFD"/>
    <w:rsid w:val="00D86A73"/>
    <w:rsid w:val="00D87A52"/>
    <w:rsid w:val="00D90305"/>
    <w:rsid w:val="00D95AD9"/>
    <w:rsid w:val="00DA037F"/>
    <w:rsid w:val="00DA14AD"/>
    <w:rsid w:val="00DA2EEF"/>
    <w:rsid w:val="00DA3496"/>
    <w:rsid w:val="00DA3BB7"/>
    <w:rsid w:val="00DA7049"/>
    <w:rsid w:val="00DB02BB"/>
    <w:rsid w:val="00DB09D7"/>
    <w:rsid w:val="00DB0D83"/>
    <w:rsid w:val="00DB4168"/>
    <w:rsid w:val="00DB4ADC"/>
    <w:rsid w:val="00DB5779"/>
    <w:rsid w:val="00DB5EC5"/>
    <w:rsid w:val="00DB7209"/>
    <w:rsid w:val="00DC1427"/>
    <w:rsid w:val="00DC1FC3"/>
    <w:rsid w:val="00DC6744"/>
    <w:rsid w:val="00DC7A4F"/>
    <w:rsid w:val="00DD3BAD"/>
    <w:rsid w:val="00DD4966"/>
    <w:rsid w:val="00DD49BF"/>
    <w:rsid w:val="00DD4ABD"/>
    <w:rsid w:val="00DD4F20"/>
    <w:rsid w:val="00DE0325"/>
    <w:rsid w:val="00DE2458"/>
    <w:rsid w:val="00DE2DEE"/>
    <w:rsid w:val="00DE2E19"/>
    <w:rsid w:val="00DE3841"/>
    <w:rsid w:val="00DE3BD2"/>
    <w:rsid w:val="00DE4984"/>
    <w:rsid w:val="00DE7DD7"/>
    <w:rsid w:val="00DF1382"/>
    <w:rsid w:val="00DF15BD"/>
    <w:rsid w:val="00DF1783"/>
    <w:rsid w:val="00DF4727"/>
    <w:rsid w:val="00DF4D74"/>
    <w:rsid w:val="00DF53A7"/>
    <w:rsid w:val="00DF6E3A"/>
    <w:rsid w:val="00DF7C88"/>
    <w:rsid w:val="00E005FF"/>
    <w:rsid w:val="00E03640"/>
    <w:rsid w:val="00E03A9C"/>
    <w:rsid w:val="00E04799"/>
    <w:rsid w:val="00E063FB"/>
    <w:rsid w:val="00E07F49"/>
    <w:rsid w:val="00E10423"/>
    <w:rsid w:val="00E121B0"/>
    <w:rsid w:val="00E15C3A"/>
    <w:rsid w:val="00E162F8"/>
    <w:rsid w:val="00E172F8"/>
    <w:rsid w:val="00E17AB9"/>
    <w:rsid w:val="00E2343C"/>
    <w:rsid w:val="00E2389A"/>
    <w:rsid w:val="00E24F57"/>
    <w:rsid w:val="00E2588C"/>
    <w:rsid w:val="00E306C2"/>
    <w:rsid w:val="00E32029"/>
    <w:rsid w:val="00E34205"/>
    <w:rsid w:val="00E355EE"/>
    <w:rsid w:val="00E3747C"/>
    <w:rsid w:val="00E37AF9"/>
    <w:rsid w:val="00E41723"/>
    <w:rsid w:val="00E44C4D"/>
    <w:rsid w:val="00E45934"/>
    <w:rsid w:val="00E46532"/>
    <w:rsid w:val="00E46F08"/>
    <w:rsid w:val="00E5405A"/>
    <w:rsid w:val="00E56E9B"/>
    <w:rsid w:val="00E5722B"/>
    <w:rsid w:val="00E57FA8"/>
    <w:rsid w:val="00E606B5"/>
    <w:rsid w:val="00E6112C"/>
    <w:rsid w:val="00E66444"/>
    <w:rsid w:val="00E670A2"/>
    <w:rsid w:val="00E67B06"/>
    <w:rsid w:val="00E67B0C"/>
    <w:rsid w:val="00E7093C"/>
    <w:rsid w:val="00E75215"/>
    <w:rsid w:val="00E77CE1"/>
    <w:rsid w:val="00E80195"/>
    <w:rsid w:val="00E80DAC"/>
    <w:rsid w:val="00E84184"/>
    <w:rsid w:val="00E85DC6"/>
    <w:rsid w:val="00E87A30"/>
    <w:rsid w:val="00E921FF"/>
    <w:rsid w:val="00E92E02"/>
    <w:rsid w:val="00E94389"/>
    <w:rsid w:val="00E946C1"/>
    <w:rsid w:val="00E9559B"/>
    <w:rsid w:val="00E95B82"/>
    <w:rsid w:val="00E96F9F"/>
    <w:rsid w:val="00E97BD3"/>
    <w:rsid w:val="00E97DA5"/>
    <w:rsid w:val="00EA0E1E"/>
    <w:rsid w:val="00EA7B27"/>
    <w:rsid w:val="00EB1934"/>
    <w:rsid w:val="00EB59C4"/>
    <w:rsid w:val="00EB6DC0"/>
    <w:rsid w:val="00EC5269"/>
    <w:rsid w:val="00ED24A6"/>
    <w:rsid w:val="00ED2654"/>
    <w:rsid w:val="00ED3B36"/>
    <w:rsid w:val="00ED4D30"/>
    <w:rsid w:val="00ED4F24"/>
    <w:rsid w:val="00EE2CAB"/>
    <w:rsid w:val="00EE33BE"/>
    <w:rsid w:val="00EE35B7"/>
    <w:rsid w:val="00EE402D"/>
    <w:rsid w:val="00EE55C0"/>
    <w:rsid w:val="00EE68AE"/>
    <w:rsid w:val="00EF1252"/>
    <w:rsid w:val="00EF1675"/>
    <w:rsid w:val="00EF2743"/>
    <w:rsid w:val="00EF35CB"/>
    <w:rsid w:val="00EF41BC"/>
    <w:rsid w:val="00EF785B"/>
    <w:rsid w:val="00F01E9D"/>
    <w:rsid w:val="00F028DB"/>
    <w:rsid w:val="00F11CCD"/>
    <w:rsid w:val="00F12847"/>
    <w:rsid w:val="00F1332F"/>
    <w:rsid w:val="00F13FDF"/>
    <w:rsid w:val="00F148D3"/>
    <w:rsid w:val="00F151CF"/>
    <w:rsid w:val="00F1738B"/>
    <w:rsid w:val="00F20782"/>
    <w:rsid w:val="00F23609"/>
    <w:rsid w:val="00F23B03"/>
    <w:rsid w:val="00F27ABA"/>
    <w:rsid w:val="00F31AF3"/>
    <w:rsid w:val="00F350E6"/>
    <w:rsid w:val="00F376F5"/>
    <w:rsid w:val="00F40AE3"/>
    <w:rsid w:val="00F42458"/>
    <w:rsid w:val="00F4292A"/>
    <w:rsid w:val="00F44114"/>
    <w:rsid w:val="00F45D0C"/>
    <w:rsid w:val="00F51E28"/>
    <w:rsid w:val="00F54669"/>
    <w:rsid w:val="00F576EB"/>
    <w:rsid w:val="00F5794E"/>
    <w:rsid w:val="00F60E5E"/>
    <w:rsid w:val="00F644D2"/>
    <w:rsid w:val="00F65A32"/>
    <w:rsid w:val="00F66954"/>
    <w:rsid w:val="00F66CBE"/>
    <w:rsid w:val="00F67828"/>
    <w:rsid w:val="00F71ED9"/>
    <w:rsid w:val="00F73230"/>
    <w:rsid w:val="00F7618A"/>
    <w:rsid w:val="00F76F1F"/>
    <w:rsid w:val="00F77E36"/>
    <w:rsid w:val="00F84EF4"/>
    <w:rsid w:val="00F857EF"/>
    <w:rsid w:val="00F85B8E"/>
    <w:rsid w:val="00F9264E"/>
    <w:rsid w:val="00F9382E"/>
    <w:rsid w:val="00F93B5F"/>
    <w:rsid w:val="00F93DD5"/>
    <w:rsid w:val="00FA06B2"/>
    <w:rsid w:val="00FA64BE"/>
    <w:rsid w:val="00FB0547"/>
    <w:rsid w:val="00FB21DC"/>
    <w:rsid w:val="00FB72AD"/>
    <w:rsid w:val="00FB7B1F"/>
    <w:rsid w:val="00FC191C"/>
    <w:rsid w:val="00FC55D3"/>
    <w:rsid w:val="00FC7F6C"/>
    <w:rsid w:val="00FD07C9"/>
    <w:rsid w:val="00FD194D"/>
    <w:rsid w:val="00FD1E45"/>
    <w:rsid w:val="00FD3398"/>
    <w:rsid w:val="00FD3F1D"/>
    <w:rsid w:val="00FD4D10"/>
    <w:rsid w:val="00FD6E31"/>
    <w:rsid w:val="00FE311A"/>
    <w:rsid w:val="00FE360D"/>
    <w:rsid w:val="00FE488C"/>
    <w:rsid w:val="00FE7273"/>
    <w:rsid w:val="00FE74E7"/>
    <w:rsid w:val="00FE7C6C"/>
    <w:rsid w:val="00FF0113"/>
    <w:rsid w:val="00FF0EFA"/>
    <w:rsid w:val="00FF2B29"/>
    <w:rsid w:val="00FF4088"/>
    <w:rsid w:val="00F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4D"/>
    <w:pPr>
      <w:spacing w:before="60" w:after="60"/>
    </w:pPr>
    <w:rPr>
      <w:rFonts w:ascii="Arial" w:hAnsi="Arial"/>
      <w:szCs w:val="24"/>
      <w:lang w:eastAsia="de-DE"/>
    </w:rPr>
  </w:style>
  <w:style w:type="paragraph" w:styleId="Titre1">
    <w:name w:val="heading 1"/>
    <w:basedOn w:val="Normal"/>
    <w:next w:val="BITTextkrper"/>
    <w:qFormat/>
    <w:rsid w:val="00123865"/>
    <w:pPr>
      <w:keepNext/>
      <w:pageBreakBefore/>
      <w:numPr>
        <w:numId w:val="3"/>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link w:val="Titre2Car"/>
    <w:qFormat/>
    <w:rsid w:val="00123865"/>
    <w:pPr>
      <w:keepNext/>
      <w:numPr>
        <w:ilvl w:val="1"/>
        <w:numId w:val="3"/>
      </w:numPr>
      <w:tabs>
        <w:tab w:val="left" w:pos="851"/>
      </w:tabs>
      <w:spacing w:before="520" w:after="260"/>
      <w:outlineLvl w:val="1"/>
    </w:pPr>
    <w:rPr>
      <w:b/>
      <w:bCs/>
      <w:sz w:val="28"/>
    </w:rPr>
  </w:style>
  <w:style w:type="paragraph" w:styleId="Titre3">
    <w:name w:val="heading 3"/>
    <w:basedOn w:val="Normal"/>
    <w:next w:val="BITTextkrper"/>
    <w:link w:val="Titre3Car"/>
    <w:qFormat/>
    <w:rsid w:val="006F1A78"/>
    <w:pPr>
      <w:keepNext/>
      <w:numPr>
        <w:ilvl w:val="2"/>
        <w:numId w:val="3"/>
      </w:numPr>
      <w:spacing w:before="520" w:after="260"/>
      <w:outlineLvl w:val="2"/>
    </w:pPr>
    <w:rPr>
      <w:rFonts w:cs="Arial"/>
      <w:b/>
      <w:bCs/>
      <w:sz w:val="22"/>
    </w:rPr>
  </w:style>
  <w:style w:type="paragraph" w:styleId="Titre4">
    <w:name w:val="heading 4"/>
    <w:basedOn w:val="Normal"/>
    <w:next w:val="BITTextkrper"/>
    <w:link w:val="Titre4Car"/>
    <w:qFormat/>
    <w:rsid w:val="006F1A78"/>
    <w:pPr>
      <w:keepNext/>
      <w:numPr>
        <w:ilvl w:val="3"/>
        <w:numId w:val="3"/>
      </w:numPr>
      <w:spacing w:before="240"/>
      <w:outlineLvl w:val="3"/>
    </w:pPr>
    <w:rPr>
      <w:b/>
      <w:bCs/>
      <w:sz w:val="22"/>
      <w:szCs w:val="28"/>
    </w:rPr>
  </w:style>
  <w:style w:type="paragraph" w:styleId="Titre5">
    <w:name w:val="heading 5"/>
    <w:basedOn w:val="Normal"/>
    <w:next w:val="BITTextkrper"/>
    <w:qFormat/>
    <w:rsid w:val="006F1A78"/>
    <w:pPr>
      <w:numPr>
        <w:ilvl w:val="4"/>
        <w:numId w:val="3"/>
      </w:numPr>
      <w:spacing w:before="240"/>
      <w:outlineLvl w:val="4"/>
    </w:pPr>
    <w:rPr>
      <w:b/>
      <w:bCs/>
      <w:i/>
      <w:iCs/>
      <w:sz w:val="22"/>
      <w:szCs w:val="26"/>
    </w:rPr>
  </w:style>
  <w:style w:type="paragraph" w:styleId="Titre6">
    <w:name w:val="heading 6"/>
    <w:basedOn w:val="Normal"/>
    <w:next w:val="Normal"/>
    <w:qFormat/>
    <w:rsid w:val="006F1A78"/>
    <w:pPr>
      <w:numPr>
        <w:ilvl w:val="5"/>
        <w:numId w:val="3"/>
      </w:numPr>
      <w:spacing w:before="240"/>
      <w:outlineLvl w:val="5"/>
    </w:pPr>
    <w:rPr>
      <w:b/>
      <w:bCs/>
      <w:sz w:val="22"/>
      <w:szCs w:val="22"/>
    </w:rPr>
  </w:style>
  <w:style w:type="paragraph" w:styleId="Titre7">
    <w:name w:val="heading 7"/>
    <w:basedOn w:val="Normal"/>
    <w:next w:val="Normal"/>
    <w:qFormat/>
    <w:rsid w:val="006F1A78"/>
    <w:pPr>
      <w:numPr>
        <w:ilvl w:val="6"/>
        <w:numId w:val="3"/>
      </w:numPr>
      <w:spacing w:before="240"/>
      <w:outlineLvl w:val="6"/>
    </w:pPr>
    <w:rPr>
      <w:sz w:val="22"/>
    </w:rPr>
  </w:style>
  <w:style w:type="paragraph" w:styleId="Titre8">
    <w:name w:val="heading 8"/>
    <w:basedOn w:val="Normal"/>
    <w:next w:val="Normal"/>
    <w:qFormat/>
    <w:rsid w:val="006F1A78"/>
    <w:pPr>
      <w:numPr>
        <w:ilvl w:val="7"/>
        <w:numId w:val="3"/>
      </w:numPr>
      <w:spacing w:before="240"/>
      <w:outlineLvl w:val="7"/>
    </w:pPr>
    <w:rPr>
      <w:iCs/>
      <w:sz w:val="22"/>
    </w:rPr>
  </w:style>
  <w:style w:type="paragraph" w:styleId="Titre9">
    <w:name w:val="heading 9"/>
    <w:basedOn w:val="Normal"/>
    <w:next w:val="Normal"/>
    <w:qFormat/>
    <w:rsid w:val="006F1A78"/>
    <w:pPr>
      <w:numPr>
        <w:ilvl w:val="8"/>
        <w:numId w:val="3"/>
      </w:num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995689"/>
    <w:pPr>
      <w:spacing w:before="120" w:after="120"/>
      <w:jc w:val="center"/>
    </w:pPr>
    <w:rPr>
      <w:bCs/>
      <w:color w:val="365F91" w:themeColor="accent1" w:themeShade="BF"/>
    </w:rPr>
  </w:style>
  <w:style w:type="paragraph" w:customStyle="1" w:styleId="BITBullet1">
    <w:name w:val="_BIT_Bullet_1"/>
    <w:basedOn w:val="Normal"/>
    <w:rsid w:val="006F1A78"/>
    <w:pPr>
      <w:numPr>
        <w:numId w:val="4"/>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2"/>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6"/>
      </w:numPr>
      <w:spacing w:before="0"/>
    </w:pPr>
    <w:rPr>
      <w:rFonts w:cs="Arial"/>
      <w:sz w:val="22"/>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table" w:styleId="TableauListe6Couleur">
    <w:name w:val="List Table 6 Colorful"/>
    <w:basedOn w:val="TableauNormal"/>
    <w:uiPriority w:val="51"/>
    <w:rsid w:val="003774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3774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3774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3774D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6">
    <w:name w:val="List Table 3 Accent 6"/>
    <w:basedOn w:val="TableauNormal"/>
    <w:uiPriority w:val="48"/>
    <w:rsid w:val="003774D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Grille4-Accentuation6">
    <w:name w:val="Grid Table 4 Accent 6"/>
    <w:basedOn w:val="TableauNormal"/>
    <w:uiPriority w:val="49"/>
    <w:rsid w:val="003774D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6Couleur-Accentuation5">
    <w:name w:val="Grid Table 6 Colorful Accent 5"/>
    <w:basedOn w:val="TableauNormal"/>
    <w:uiPriority w:val="51"/>
    <w:rsid w:val="003774D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5">
    <w:name w:val="Grid Table 4 Accent 5"/>
    <w:basedOn w:val="TableauNormal"/>
    <w:uiPriority w:val="49"/>
    <w:rsid w:val="003774D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itre3Car">
    <w:name w:val="Titre 3 Car"/>
    <w:basedOn w:val="Policepardfaut"/>
    <w:link w:val="Titre3"/>
    <w:rsid w:val="00B7042D"/>
    <w:rPr>
      <w:rFonts w:ascii="Arial" w:hAnsi="Arial" w:cs="Arial"/>
      <w:b/>
      <w:bCs/>
      <w:sz w:val="22"/>
      <w:szCs w:val="24"/>
      <w:lang w:eastAsia="de-DE"/>
    </w:rPr>
  </w:style>
  <w:style w:type="character" w:customStyle="1" w:styleId="Titre4Car">
    <w:name w:val="Titre 4 Car"/>
    <w:basedOn w:val="Policepardfaut"/>
    <w:link w:val="Titre4"/>
    <w:rsid w:val="00B7042D"/>
    <w:rPr>
      <w:rFonts w:ascii="Arial" w:hAnsi="Arial"/>
      <w:b/>
      <w:bCs/>
      <w:sz w:val="22"/>
      <w:szCs w:val="28"/>
      <w:lang w:eastAsia="de-DE"/>
    </w:rPr>
  </w:style>
  <w:style w:type="table" w:styleId="TableauGrille2">
    <w:name w:val="Grid Table 2"/>
    <w:basedOn w:val="TableauNormal"/>
    <w:uiPriority w:val="47"/>
    <w:rsid w:val="002A59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9318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0F7A93"/>
    <w:pPr>
      <w:spacing w:before="100" w:beforeAutospacing="1" w:after="100" w:afterAutospacing="1"/>
    </w:pPr>
    <w:rPr>
      <w:rFonts w:ascii="Times New Roman" w:hAnsi="Times New Roman"/>
      <w:sz w:val="24"/>
      <w:lang w:val="fr-CH" w:eastAsia="ja-JP"/>
    </w:rPr>
  </w:style>
  <w:style w:type="character" w:customStyle="1" w:styleId="Titre2Car">
    <w:name w:val="Titre 2 Car"/>
    <w:basedOn w:val="Policepardfaut"/>
    <w:link w:val="Titre2"/>
    <w:rsid w:val="00A43205"/>
    <w:rPr>
      <w:rFonts w:ascii="Arial" w:hAnsi="Arial"/>
      <w:b/>
      <w:bCs/>
      <w:sz w:val="28"/>
      <w:szCs w:val="24"/>
      <w:lang w:eastAsia="de-DE"/>
    </w:rPr>
  </w:style>
  <w:style w:type="character" w:styleId="Mentionnonrsolue">
    <w:name w:val="Unresolved Mention"/>
    <w:basedOn w:val="Policepardfaut"/>
    <w:uiPriority w:val="99"/>
    <w:semiHidden/>
    <w:unhideWhenUsed/>
    <w:rsid w:val="00F84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555">
      <w:bodyDiv w:val="1"/>
      <w:marLeft w:val="0"/>
      <w:marRight w:val="0"/>
      <w:marTop w:val="0"/>
      <w:marBottom w:val="0"/>
      <w:divBdr>
        <w:top w:val="none" w:sz="0" w:space="0" w:color="auto"/>
        <w:left w:val="none" w:sz="0" w:space="0" w:color="auto"/>
        <w:bottom w:val="none" w:sz="0" w:space="0" w:color="auto"/>
        <w:right w:val="none" w:sz="0" w:space="0" w:color="auto"/>
      </w:divBdr>
    </w:div>
    <w:div w:id="315185266">
      <w:bodyDiv w:val="1"/>
      <w:marLeft w:val="0"/>
      <w:marRight w:val="0"/>
      <w:marTop w:val="0"/>
      <w:marBottom w:val="0"/>
      <w:divBdr>
        <w:top w:val="none" w:sz="0" w:space="0" w:color="auto"/>
        <w:left w:val="none" w:sz="0" w:space="0" w:color="auto"/>
        <w:bottom w:val="none" w:sz="0" w:space="0" w:color="auto"/>
        <w:right w:val="none" w:sz="0" w:space="0" w:color="auto"/>
      </w:divBdr>
    </w:div>
    <w:div w:id="400257409">
      <w:bodyDiv w:val="1"/>
      <w:marLeft w:val="0"/>
      <w:marRight w:val="0"/>
      <w:marTop w:val="0"/>
      <w:marBottom w:val="0"/>
      <w:divBdr>
        <w:top w:val="none" w:sz="0" w:space="0" w:color="auto"/>
        <w:left w:val="none" w:sz="0" w:space="0" w:color="auto"/>
        <w:bottom w:val="none" w:sz="0" w:space="0" w:color="auto"/>
        <w:right w:val="none" w:sz="0" w:space="0" w:color="auto"/>
      </w:divBdr>
    </w:div>
    <w:div w:id="421033567">
      <w:bodyDiv w:val="1"/>
      <w:marLeft w:val="0"/>
      <w:marRight w:val="0"/>
      <w:marTop w:val="0"/>
      <w:marBottom w:val="0"/>
      <w:divBdr>
        <w:top w:val="none" w:sz="0" w:space="0" w:color="auto"/>
        <w:left w:val="none" w:sz="0" w:space="0" w:color="auto"/>
        <w:bottom w:val="none" w:sz="0" w:space="0" w:color="auto"/>
        <w:right w:val="none" w:sz="0" w:space="0" w:color="auto"/>
      </w:divBdr>
    </w:div>
    <w:div w:id="716200041">
      <w:bodyDiv w:val="1"/>
      <w:marLeft w:val="0"/>
      <w:marRight w:val="0"/>
      <w:marTop w:val="0"/>
      <w:marBottom w:val="0"/>
      <w:divBdr>
        <w:top w:val="none" w:sz="0" w:space="0" w:color="auto"/>
        <w:left w:val="none" w:sz="0" w:space="0" w:color="auto"/>
        <w:bottom w:val="none" w:sz="0" w:space="0" w:color="auto"/>
        <w:right w:val="none" w:sz="0" w:space="0" w:color="auto"/>
      </w:divBdr>
    </w:div>
    <w:div w:id="786776319">
      <w:bodyDiv w:val="1"/>
      <w:marLeft w:val="0"/>
      <w:marRight w:val="0"/>
      <w:marTop w:val="0"/>
      <w:marBottom w:val="0"/>
      <w:divBdr>
        <w:top w:val="none" w:sz="0" w:space="0" w:color="auto"/>
        <w:left w:val="none" w:sz="0" w:space="0" w:color="auto"/>
        <w:bottom w:val="none" w:sz="0" w:space="0" w:color="auto"/>
        <w:right w:val="none" w:sz="0" w:space="0" w:color="auto"/>
      </w:divBdr>
    </w:div>
    <w:div w:id="859856216">
      <w:bodyDiv w:val="1"/>
      <w:marLeft w:val="0"/>
      <w:marRight w:val="0"/>
      <w:marTop w:val="0"/>
      <w:marBottom w:val="0"/>
      <w:divBdr>
        <w:top w:val="none" w:sz="0" w:space="0" w:color="auto"/>
        <w:left w:val="none" w:sz="0" w:space="0" w:color="auto"/>
        <w:bottom w:val="none" w:sz="0" w:space="0" w:color="auto"/>
        <w:right w:val="none" w:sz="0" w:space="0" w:color="auto"/>
      </w:divBdr>
    </w:div>
    <w:div w:id="946430486">
      <w:bodyDiv w:val="1"/>
      <w:marLeft w:val="0"/>
      <w:marRight w:val="0"/>
      <w:marTop w:val="0"/>
      <w:marBottom w:val="0"/>
      <w:divBdr>
        <w:top w:val="none" w:sz="0" w:space="0" w:color="auto"/>
        <w:left w:val="none" w:sz="0" w:space="0" w:color="auto"/>
        <w:bottom w:val="none" w:sz="0" w:space="0" w:color="auto"/>
        <w:right w:val="none" w:sz="0" w:space="0" w:color="auto"/>
      </w:divBdr>
    </w:div>
    <w:div w:id="1368065214">
      <w:bodyDiv w:val="1"/>
      <w:marLeft w:val="0"/>
      <w:marRight w:val="0"/>
      <w:marTop w:val="0"/>
      <w:marBottom w:val="0"/>
      <w:divBdr>
        <w:top w:val="none" w:sz="0" w:space="0" w:color="auto"/>
        <w:left w:val="none" w:sz="0" w:space="0" w:color="auto"/>
        <w:bottom w:val="none" w:sz="0" w:space="0" w:color="auto"/>
        <w:right w:val="none" w:sz="0" w:space="0" w:color="auto"/>
      </w:divBdr>
    </w:div>
    <w:div w:id="1730031165">
      <w:bodyDiv w:val="1"/>
      <w:marLeft w:val="0"/>
      <w:marRight w:val="0"/>
      <w:marTop w:val="0"/>
      <w:marBottom w:val="0"/>
      <w:divBdr>
        <w:top w:val="none" w:sz="0" w:space="0" w:color="auto"/>
        <w:left w:val="none" w:sz="0" w:space="0" w:color="auto"/>
        <w:bottom w:val="none" w:sz="0" w:space="0" w:color="auto"/>
        <w:right w:val="none" w:sz="0" w:space="0" w:color="auto"/>
      </w:divBdr>
    </w:div>
    <w:div w:id="1803115083">
      <w:bodyDiv w:val="1"/>
      <w:marLeft w:val="0"/>
      <w:marRight w:val="0"/>
      <w:marTop w:val="0"/>
      <w:marBottom w:val="0"/>
      <w:divBdr>
        <w:top w:val="none" w:sz="0" w:space="0" w:color="auto"/>
        <w:left w:val="none" w:sz="0" w:space="0" w:color="auto"/>
        <w:bottom w:val="none" w:sz="0" w:space="0" w:color="auto"/>
        <w:right w:val="none" w:sz="0" w:space="0" w:color="auto"/>
      </w:divBdr>
    </w:div>
    <w:div w:id="2102987487">
      <w:bodyDiv w:val="1"/>
      <w:marLeft w:val="0"/>
      <w:marRight w:val="0"/>
      <w:marTop w:val="0"/>
      <w:marBottom w:val="0"/>
      <w:divBdr>
        <w:top w:val="none" w:sz="0" w:space="0" w:color="auto"/>
        <w:left w:val="none" w:sz="0" w:space="0" w:color="auto"/>
        <w:bottom w:val="none" w:sz="0" w:space="0" w:color="auto"/>
        <w:right w:val="none" w:sz="0" w:space="0" w:color="auto"/>
      </w:divBdr>
    </w:div>
    <w:div w:id="213772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kenwheeler.github.io/slick/"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060FDC"/>
    <w:rsid w:val="00186045"/>
    <w:rsid w:val="001F342E"/>
    <w:rsid w:val="00246AB4"/>
    <w:rsid w:val="00307334"/>
    <w:rsid w:val="0036275F"/>
    <w:rsid w:val="004231D6"/>
    <w:rsid w:val="0051688A"/>
    <w:rsid w:val="00540217"/>
    <w:rsid w:val="00552CAE"/>
    <w:rsid w:val="005E5BB9"/>
    <w:rsid w:val="00671BF4"/>
    <w:rsid w:val="00764D37"/>
    <w:rsid w:val="00887306"/>
    <w:rsid w:val="00A419DC"/>
    <w:rsid w:val="00AB621B"/>
    <w:rsid w:val="00AF2AEA"/>
    <w:rsid w:val="00AF69B0"/>
    <w:rsid w:val="00BC344B"/>
    <w:rsid w:val="00C02675"/>
    <w:rsid w:val="00C3798B"/>
    <w:rsid w:val="00C46058"/>
    <w:rsid w:val="00C87DEC"/>
    <w:rsid w:val="00CE2A4B"/>
    <w:rsid w:val="00D67304"/>
    <w:rsid w:val="00E94389"/>
    <w:rsid w:val="00EE3164"/>
    <w:rsid w:val="00F70FB1"/>
    <w:rsid w:val="00F8402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IPA_Doku-New[1].dotx</Template>
  <TotalTime>0</TotalTime>
  <Pages>33</Pages>
  <Words>3739</Words>
  <Characters>20565</Characters>
  <Application>Microsoft Office Word</Application>
  <DocSecurity>0</DocSecurity>
  <Lines>171</Lines>
  <Paragraphs>48</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24256</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Pham Esther</dc:creator>
  <cp:keywords>&lt;Date de remise&gt;</cp:keywords>
  <dc:description>&lt;Client&gt;</dc:description>
  <cp:lastModifiedBy>Pham Esther</cp:lastModifiedBy>
  <cp:revision>848</cp:revision>
  <cp:lastPrinted>2006-08-23T13:41:00Z</cp:lastPrinted>
  <dcterms:created xsi:type="dcterms:W3CDTF">2021-01-02T16:49:00Z</dcterms:created>
  <dcterms:modified xsi:type="dcterms:W3CDTF">2025-05-27T12:57:00Z</dcterms:modified>
  <cp:category>&lt;X0.1&gt;</cp:category>
</cp:coreProperties>
</file>